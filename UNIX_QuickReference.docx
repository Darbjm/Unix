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916F6" w14:textId="77777777" w:rsidR="00E42A44" w:rsidRPr="008839B1" w:rsidRDefault="00E42A44" w:rsidP="00E42A44">
      <w:bookmarkStart w:id="0" w:name="_GoBack"/>
    </w:p>
    <w:p w14:paraId="45F2B07C" w14:textId="77777777" w:rsidR="00E42A44" w:rsidRPr="008839B1" w:rsidRDefault="00E42A44" w:rsidP="00E42A44"/>
    <w:p w14:paraId="0A696C14" w14:textId="77777777" w:rsidR="00E42A44" w:rsidRPr="008839B1" w:rsidRDefault="00E42A44" w:rsidP="00E42A44"/>
    <w:p w14:paraId="0963E561" w14:textId="77777777" w:rsidR="00E42A44" w:rsidRPr="008839B1" w:rsidRDefault="00E42A44" w:rsidP="00E42A44"/>
    <w:p w14:paraId="586370DC" w14:textId="77777777" w:rsidR="00E42A44" w:rsidRPr="008839B1" w:rsidRDefault="00E42A44" w:rsidP="00E42A44"/>
    <w:p w14:paraId="79ED91B8" w14:textId="77777777" w:rsidR="00E42A44" w:rsidRPr="008839B1" w:rsidRDefault="00E42A44" w:rsidP="00E42A44"/>
    <w:p w14:paraId="29FC2BF8" w14:textId="77777777" w:rsidR="00E42A44" w:rsidRPr="008839B1" w:rsidRDefault="00E42A44" w:rsidP="00E42A44"/>
    <w:p w14:paraId="4A2F80C4" w14:textId="77777777" w:rsidR="00E42A44" w:rsidRPr="008839B1" w:rsidRDefault="00E42A44" w:rsidP="00E42A44"/>
    <w:p w14:paraId="1B6BB779" w14:textId="77777777" w:rsidR="00E42A44" w:rsidRPr="008839B1" w:rsidRDefault="00E42A44" w:rsidP="00E42A44"/>
    <w:p w14:paraId="0E6A4F63" w14:textId="77777777" w:rsidR="00E42A44" w:rsidRPr="008839B1" w:rsidRDefault="00E42A44" w:rsidP="00E42A44"/>
    <w:p w14:paraId="1F7445CF" w14:textId="77777777" w:rsidR="00E42A44" w:rsidRPr="008839B1" w:rsidRDefault="00E42A44" w:rsidP="00E42A44"/>
    <w:p w14:paraId="4AA6DC8E" w14:textId="77777777" w:rsidR="00E42A44" w:rsidRPr="008839B1" w:rsidRDefault="00E42A44" w:rsidP="00E42A44"/>
    <w:p w14:paraId="7E6822ED" w14:textId="77777777" w:rsidR="00E42A44" w:rsidRPr="008839B1" w:rsidRDefault="00E42A44" w:rsidP="00E42A44"/>
    <w:p w14:paraId="7C10DB26" w14:textId="77777777" w:rsidR="00E42A44" w:rsidRPr="008839B1" w:rsidRDefault="00E42A44" w:rsidP="00E42A44"/>
    <w:p w14:paraId="2DB44727" w14:textId="77777777" w:rsidR="00E42A44" w:rsidRPr="008839B1" w:rsidRDefault="00E42A44" w:rsidP="00E42A44"/>
    <w:p w14:paraId="781A70DE" w14:textId="77777777" w:rsidR="00E42A44" w:rsidRPr="008839B1" w:rsidRDefault="00E42A44" w:rsidP="00E42A44"/>
    <w:p w14:paraId="2968DC5A" w14:textId="77777777" w:rsidR="00E42A44" w:rsidRPr="008839B1" w:rsidRDefault="00E42A44" w:rsidP="00E42A44">
      <w:pPr>
        <w:rPr>
          <w:b/>
          <w:color w:val="333399"/>
          <w:sz w:val="56"/>
          <w:szCs w:val="56"/>
        </w:rPr>
      </w:pPr>
      <w:r>
        <w:rPr>
          <w:b/>
          <w:color w:val="333399"/>
          <w:sz w:val="56"/>
          <w:szCs w:val="56"/>
        </w:rPr>
        <w:t>Core</w:t>
      </w:r>
    </w:p>
    <w:p w14:paraId="36DA2B28" w14:textId="77777777" w:rsidR="00E42A44" w:rsidRPr="008839B1" w:rsidRDefault="00E42A44" w:rsidP="00E42A44"/>
    <w:p w14:paraId="6AB67BCA" w14:textId="77777777" w:rsidR="00E42A44" w:rsidRDefault="00E42A44" w:rsidP="00E42A44">
      <w:pPr>
        <w:pStyle w:val="Subtitle"/>
      </w:pPr>
      <w:r>
        <w:t>UNIX</w:t>
      </w:r>
    </w:p>
    <w:p w14:paraId="75B7E18D" w14:textId="77777777" w:rsidR="00E42A44" w:rsidRDefault="00E42A44" w:rsidP="00E42A44">
      <w:pPr>
        <w:pStyle w:val="Subtitle"/>
      </w:pPr>
    </w:p>
    <w:p w14:paraId="2A54D104" w14:textId="77777777" w:rsidR="00E42A44" w:rsidRPr="0068161E" w:rsidRDefault="00E42A44" w:rsidP="00E42A44">
      <w:pPr>
        <w:pStyle w:val="Subtitle"/>
      </w:pPr>
      <w:r>
        <w:t>Quick Reference to BASH</w:t>
      </w:r>
    </w:p>
    <w:p w14:paraId="12E3446C" w14:textId="77777777" w:rsidR="00E42A44" w:rsidRDefault="00E42A44" w:rsidP="00E42A44"/>
    <w:p w14:paraId="33C49F07" w14:textId="77777777" w:rsidR="00E42A44" w:rsidRDefault="00E42A44" w:rsidP="00E42A44"/>
    <w:p w14:paraId="1915A770" w14:textId="77777777" w:rsidR="00E42A44" w:rsidRDefault="00E42A44" w:rsidP="00E42A44"/>
    <w:p w14:paraId="6EC529A2" w14:textId="77777777" w:rsidR="00E42A44" w:rsidRDefault="00E42A44" w:rsidP="00E42A44"/>
    <w:p w14:paraId="1CDB23AA" w14:textId="77777777" w:rsidR="00E42A44" w:rsidRDefault="00E42A44" w:rsidP="00E42A44"/>
    <w:p w14:paraId="1DF3F552" w14:textId="77777777" w:rsidR="00E42A44" w:rsidRDefault="00E42A44" w:rsidP="00E42A44"/>
    <w:p w14:paraId="331705FC" w14:textId="77777777" w:rsidR="00E42A44" w:rsidRDefault="00E42A44" w:rsidP="00E42A44"/>
    <w:p w14:paraId="154D5B0F" w14:textId="77777777" w:rsidR="00E42A44" w:rsidRDefault="00E42A44" w:rsidP="00E42A44"/>
    <w:p w14:paraId="53AAFF00" w14:textId="77777777" w:rsidR="00E42A44" w:rsidRDefault="00E42A44" w:rsidP="00E42A44"/>
    <w:p w14:paraId="620597D0" w14:textId="77777777" w:rsidR="00E42A44" w:rsidRDefault="00E42A44" w:rsidP="00E42A44"/>
    <w:p w14:paraId="0B9DE739" w14:textId="77777777" w:rsidR="00E42A44" w:rsidRDefault="00E42A44" w:rsidP="00E42A44"/>
    <w:p w14:paraId="43BC3552" w14:textId="77777777" w:rsidR="00E42A44" w:rsidRDefault="00E42A44" w:rsidP="00E42A44"/>
    <w:p w14:paraId="26566CCC" w14:textId="77777777" w:rsidR="00E42A44" w:rsidRDefault="00E42A44" w:rsidP="00E42A44"/>
    <w:p w14:paraId="5C989810" w14:textId="77777777" w:rsidR="00E42A44" w:rsidRDefault="00E42A44" w:rsidP="00E42A44"/>
    <w:p w14:paraId="650E825D" w14:textId="77777777" w:rsidR="00E42A44" w:rsidRDefault="00E42A44" w:rsidP="00E42A44"/>
    <w:p w14:paraId="78AC20D8" w14:textId="77777777" w:rsidR="00E42A44" w:rsidRDefault="00E42A44" w:rsidP="00E42A44"/>
    <w:p w14:paraId="5EBB5016" w14:textId="77777777" w:rsidR="00E42A44" w:rsidRDefault="00E42A44" w:rsidP="00E42A44"/>
    <w:p w14:paraId="7BD07BE4" w14:textId="77777777" w:rsidR="00E42A44" w:rsidRDefault="00E42A44" w:rsidP="00E42A44"/>
    <w:p w14:paraId="7E74F05B" w14:textId="77777777" w:rsidR="00E42A44" w:rsidRDefault="00E42A44" w:rsidP="00E42A44"/>
    <w:p w14:paraId="6735D6DB" w14:textId="21DB5BF8" w:rsidR="00E42A44" w:rsidRPr="001E018B" w:rsidRDefault="00122C83" w:rsidP="00E42A44">
      <w:pPr>
        <w:rPr>
          <w:rStyle w:val="stress1"/>
          <w:color w:val="333399"/>
          <w:szCs w:val="20"/>
        </w:rPr>
      </w:pPr>
      <w:r>
        <w:rPr>
          <w:rStyle w:val="stress1"/>
          <w:color w:val="333399"/>
          <w:szCs w:val="20"/>
        </w:rPr>
        <w:t>© FDM Group 2020</w:t>
      </w:r>
      <w:r w:rsidR="00E42A44" w:rsidRPr="001E018B">
        <w:rPr>
          <w:rStyle w:val="stress1"/>
          <w:color w:val="333399"/>
          <w:szCs w:val="20"/>
        </w:rPr>
        <w:t>.  All Rights Reserved.</w:t>
      </w:r>
    </w:p>
    <w:p w14:paraId="17807CE2" w14:textId="77777777" w:rsidR="00E42A44" w:rsidRDefault="00E42A44" w:rsidP="00E42A44">
      <w:pPr>
        <w:rPr>
          <w:rStyle w:val="stress1"/>
          <w:color w:val="333399"/>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bookmarkStart w:id="1" w:name="_Toc210451548"/>
      <w:bookmarkStart w:id="2" w:name="_Toc210451838"/>
      <w:bookmarkStart w:id="3" w:name="_Toc210452126"/>
      <w:bookmarkStart w:id="4" w:name="_Toc210525935"/>
      <w:bookmarkStart w:id="5" w:name="_Toc210526219"/>
      <w:bookmarkStart w:id="6" w:name="_Toc210526498"/>
      <w:bookmarkStart w:id="7" w:name="_Toc210526774"/>
      <w:bookmarkStart w:id="8" w:name="_Toc210527052"/>
      <w:bookmarkStart w:id="9" w:name="_Toc210527327"/>
      <w:bookmarkStart w:id="10" w:name="_Toc210527602"/>
      <w:bookmarkStart w:id="11" w:name="_Toc210527873"/>
      <w:bookmarkStart w:id="12" w:name="_Toc210532791"/>
      <w:bookmarkStart w:id="13" w:name="_Toc210533345"/>
      <w:bookmarkStart w:id="14" w:name="_Toc210533616"/>
      <w:bookmarkStart w:id="15" w:name="_Toc210451549"/>
      <w:bookmarkStart w:id="16" w:name="_Toc210451839"/>
      <w:bookmarkStart w:id="17" w:name="_Toc210452127"/>
      <w:bookmarkStart w:id="18" w:name="_Toc210525936"/>
      <w:bookmarkStart w:id="19" w:name="_Toc210526220"/>
      <w:bookmarkStart w:id="20" w:name="_Toc210526499"/>
      <w:bookmarkStart w:id="21" w:name="_Toc210526775"/>
      <w:bookmarkStart w:id="22" w:name="_Toc210527053"/>
      <w:bookmarkStart w:id="23" w:name="_Toc210527328"/>
      <w:bookmarkStart w:id="24" w:name="_Toc210527603"/>
      <w:bookmarkStart w:id="25" w:name="_Toc210527874"/>
      <w:bookmarkStart w:id="26" w:name="_Toc210532792"/>
      <w:bookmarkStart w:id="27" w:name="_Toc210533346"/>
      <w:bookmarkStart w:id="28" w:name="_Toc210533617"/>
      <w:bookmarkStart w:id="29" w:name="_Toc210451550"/>
      <w:bookmarkStart w:id="30" w:name="_Toc210451840"/>
      <w:bookmarkStart w:id="31" w:name="_Toc210452128"/>
      <w:bookmarkStart w:id="32" w:name="_Toc210525937"/>
      <w:bookmarkStart w:id="33" w:name="_Toc210526221"/>
      <w:bookmarkStart w:id="34" w:name="_Toc210526500"/>
      <w:bookmarkStart w:id="35" w:name="_Toc210526776"/>
      <w:bookmarkStart w:id="36" w:name="_Toc210527054"/>
      <w:bookmarkStart w:id="37" w:name="_Toc210527329"/>
      <w:bookmarkStart w:id="38" w:name="_Toc210527604"/>
      <w:bookmarkStart w:id="39" w:name="_Toc210527875"/>
      <w:bookmarkStart w:id="40" w:name="_Toc210532793"/>
      <w:bookmarkStart w:id="41" w:name="_Toc210533347"/>
      <w:bookmarkStart w:id="42" w:name="_Toc210533618"/>
      <w:bookmarkStart w:id="43" w:name="_Toc210451551"/>
      <w:bookmarkStart w:id="44" w:name="_Toc210451841"/>
      <w:bookmarkStart w:id="45" w:name="_Toc210452129"/>
      <w:bookmarkStart w:id="46" w:name="_Toc210525938"/>
      <w:bookmarkStart w:id="47" w:name="_Toc210526222"/>
      <w:bookmarkStart w:id="48" w:name="_Toc210526501"/>
      <w:bookmarkStart w:id="49" w:name="_Toc210526777"/>
      <w:bookmarkStart w:id="50" w:name="_Toc210527055"/>
      <w:bookmarkStart w:id="51" w:name="_Toc210527330"/>
      <w:bookmarkStart w:id="52" w:name="_Toc210527605"/>
      <w:bookmarkStart w:id="53" w:name="_Toc210527876"/>
      <w:bookmarkStart w:id="54" w:name="_Toc210532794"/>
      <w:bookmarkStart w:id="55" w:name="_Toc210533348"/>
      <w:bookmarkStart w:id="56" w:name="_Toc210533619"/>
      <w:bookmarkStart w:id="57" w:name="_Toc210451552"/>
      <w:bookmarkStart w:id="58" w:name="_Toc210451842"/>
      <w:bookmarkStart w:id="59" w:name="_Toc210452130"/>
      <w:bookmarkStart w:id="60" w:name="_Toc210525939"/>
      <w:bookmarkStart w:id="61" w:name="_Toc210526223"/>
      <w:bookmarkStart w:id="62" w:name="_Toc210526502"/>
      <w:bookmarkStart w:id="63" w:name="_Toc210526778"/>
      <w:bookmarkStart w:id="64" w:name="_Toc210527056"/>
      <w:bookmarkStart w:id="65" w:name="_Toc210527331"/>
      <w:bookmarkStart w:id="66" w:name="_Toc210527606"/>
      <w:bookmarkStart w:id="67" w:name="_Toc210527877"/>
      <w:bookmarkStart w:id="68" w:name="_Toc210532795"/>
      <w:bookmarkStart w:id="69" w:name="_Toc210533349"/>
      <w:bookmarkStart w:id="70" w:name="_Toc210533620"/>
      <w:bookmarkStart w:id="71" w:name="_Toc210451553"/>
      <w:bookmarkStart w:id="72" w:name="_Toc210451843"/>
      <w:bookmarkStart w:id="73" w:name="_Toc210452131"/>
      <w:bookmarkStart w:id="74" w:name="_Toc210525940"/>
      <w:bookmarkStart w:id="75" w:name="_Toc210526224"/>
      <w:bookmarkStart w:id="76" w:name="_Toc210526503"/>
      <w:bookmarkStart w:id="77" w:name="_Toc210526779"/>
      <w:bookmarkStart w:id="78" w:name="_Toc210527057"/>
      <w:bookmarkStart w:id="79" w:name="_Toc210527332"/>
      <w:bookmarkStart w:id="80" w:name="_Toc210527607"/>
      <w:bookmarkStart w:id="81" w:name="_Toc210527878"/>
      <w:bookmarkStart w:id="82" w:name="_Toc210532796"/>
      <w:bookmarkStart w:id="83" w:name="_Toc210533350"/>
      <w:bookmarkStart w:id="84" w:name="_Toc210533621"/>
      <w:bookmarkStart w:id="85" w:name="_Toc210451554"/>
      <w:bookmarkStart w:id="86" w:name="_Toc210451844"/>
      <w:bookmarkStart w:id="87" w:name="_Toc210452132"/>
      <w:bookmarkStart w:id="88" w:name="_Toc210525941"/>
      <w:bookmarkStart w:id="89" w:name="_Toc210526225"/>
      <w:bookmarkStart w:id="90" w:name="_Toc210526504"/>
      <w:bookmarkStart w:id="91" w:name="_Toc210526780"/>
      <w:bookmarkStart w:id="92" w:name="_Toc210527058"/>
      <w:bookmarkStart w:id="93" w:name="_Toc210527333"/>
      <w:bookmarkStart w:id="94" w:name="_Toc210527608"/>
      <w:bookmarkStart w:id="95" w:name="_Toc210527879"/>
      <w:bookmarkStart w:id="96" w:name="_Toc210532797"/>
      <w:bookmarkStart w:id="97" w:name="_Toc210533351"/>
      <w:bookmarkStart w:id="98" w:name="_Toc210533622"/>
      <w:bookmarkStart w:id="99" w:name="_Toc210451555"/>
      <w:bookmarkStart w:id="100" w:name="_Toc210451845"/>
      <w:bookmarkStart w:id="101" w:name="_Toc210452133"/>
      <w:bookmarkStart w:id="102" w:name="_Toc210525942"/>
      <w:bookmarkStart w:id="103" w:name="_Toc210526226"/>
      <w:bookmarkStart w:id="104" w:name="_Toc210526505"/>
      <w:bookmarkStart w:id="105" w:name="_Toc210526781"/>
      <w:bookmarkStart w:id="106" w:name="_Toc210527059"/>
      <w:bookmarkStart w:id="107" w:name="_Toc210527334"/>
      <w:bookmarkStart w:id="108" w:name="_Toc210527609"/>
      <w:bookmarkStart w:id="109" w:name="_Toc210527880"/>
      <w:bookmarkStart w:id="110" w:name="_Toc210532798"/>
      <w:bookmarkStart w:id="111" w:name="_Toc210533352"/>
      <w:bookmarkStart w:id="112" w:name="_Toc210533623"/>
      <w:bookmarkStart w:id="113" w:name="_Toc210451556"/>
      <w:bookmarkStart w:id="114" w:name="_Toc210451846"/>
      <w:bookmarkStart w:id="115" w:name="_Toc210452134"/>
      <w:bookmarkStart w:id="116" w:name="_Toc210525943"/>
      <w:bookmarkStart w:id="117" w:name="_Toc210526227"/>
      <w:bookmarkStart w:id="118" w:name="_Toc210526506"/>
      <w:bookmarkStart w:id="119" w:name="_Toc210526782"/>
      <w:bookmarkStart w:id="120" w:name="_Toc210527060"/>
      <w:bookmarkStart w:id="121" w:name="_Toc210527335"/>
      <w:bookmarkStart w:id="122" w:name="_Toc210527610"/>
      <w:bookmarkStart w:id="123" w:name="_Toc210527881"/>
      <w:bookmarkStart w:id="124" w:name="_Toc210532799"/>
      <w:bookmarkStart w:id="125" w:name="_Toc210533353"/>
      <w:bookmarkStart w:id="126" w:name="_Toc210533624"/>
      <w:bookmarkStart w:id="127" w:name="_Toc210451557"/>
      <w:bookmarkStart w:id="128" w:name="_Toc210451847"/>
      <w:bookmarkStart w:id="129" w:name="_Toc210452135"/>
      <w:bookmarkStart w:id="130" w:name="_Toc210525944"/>
      <w:bookmarkStart w:id="131" w:name="_Toc210526228"/>
      <w:bookmarkStart w:id="132" w:name="_Toc210526507"/>
      <w:bookmarkStart w:id="133" w:name="_Toc210526783"/>
      <w:bookmarkStart w:id="134" w:name="_Toc210527061"/>
      <w:bookmarkStart w:id="135" w:name="_Toc210527336"/>
      <w:bookmarkStart w:id="136" w:name="_Toc210527611"/>
      <w:bookmarkStart w:id="137" w:name="_Toc210527882"/>
      <w:bookmarkStart w:id="138" w:name="_Toc210532800"/>
      <w:bookmarkStart w:id="139" w:name="_Toc210533354"/>
      <w:bookmarkStart w:id="140" w:name="_Toc210533625"/>
      <w:bookmarkStart w:id="141" w:name="_Toc210451558"/>
      <w:bookmarkStart w:id="142" w:name="_Toc210451848"/>
      <w:bookmarkStart w:id="143" w:name="_Toc210452136"/>
      <w:bookmarkStart w:id="144" w:name="_Toc210525945"/>
      <w:bookmarkStart w:id="145" w:name="_Toc210526229"/>
      <w:bookmarkStart w:id="146" w:name="_Toc210526508"/>
      <w:bookmarkStart w:id="147" w:name="_Toc210526784"/>
      <w:bookmarkStart w:id="148" w:name="_Toc210527062"/>
      <w:bookmarkStart w:id="149" w:name="_Toc210527337"/>
      <w:bookmarkStart w:id="150" w:name="_Toc210527612"/>
      <w:bookmarkStart w:id="151" w:name="_Toc210527883"/>
      <w:bookmarkStart w:id="152" w:name="_Toc210532801"/>
      <w:bookmarkStart w:id="153" w:name="_Toc210533355"/>
      <w:bookmarkStart w:id="154" w:name="_Toc210533626"/>
      <w:bookmarkStart w:id="155" w:name="_Toc210451585"/>
      <w:bookmarkStart w:id="156" w:name="_Toc210451875"/>
      <w:bookmarkStart w:id="157" w:name="_Toc210452163"/>
      <w:bookmarkStart w:id="158" w:name="_Toc210525972"/>
      <w:bookmarkStart w:id="159" w:name="_Toc210526256"/>
      <w:bookmarkStart w:id="160" w:name="_Toc210526535"/>
      <w:bookmarkStart w:id="161" w:name="_Toc210526811"/>
      <w:bookmarkStart w:id="162" w:name="_Toc210527089"/>
      <w:bookmarkStart w:id="163" w:name="_Toc210527364"/>
      <w:bookmarkStart w:id="164" w:name="_Toc210527639"/>
      <w:bookmarkStart w:id="165" w:name="_Toc210527910"/>
      <w:bookmarkStart w:id="166" w:name="_Toc210532828"/>
      <w:bookmarkStart w:id="167" w:name="_Toc210533382"/>
      <w:bookmarkStart w:id="168" w:name="_Toc210533653"/>
      <w:bookmarkStart w:id="169" w:name="_Toc210451590"/>
      <w:bookmarkStart w:id="170" w:name="_Toc210451880"/>
      <w:bookmarkStart w:id="171" w:name="_Toc210452168"/>
      <w:bookmarkStart w:id="172" w:name="_Toc210525977"/>
      <w:bookmarkStart w:id="173" w:name="_Toc210526261"/>
      <w:bookmarkStart w:id="174" w:name="_Toc210526540"/>
      <w:bookmarkStart w:id="175" w:name="_Toc210526816"/>
      <w:bookmarkStart w:id="176" w:name="_Toc210527094"/>
      <w:bookmarkStart w:id="177" w:name="_Toc210527369"/>
      <w:bookmarkStart w:id="178" w:name="_Toc210527644"/>
      <w:bookmarkStart w:id="179" w:name="_Toc210527915"/>
      <w:bookmarkStart w:id="180" w:name="_Toc210532833"/>
      <w:bookmarkStart w:id="181" w:name="_Toc210533387"/>
      <w:bookmarkStart w:id="182" w:name="_Toc210533658"/>
      <w:bookmarkStart w:id="183" w:name="_Toc210451595"/>
      <w:bookmarkStart w:id="184" w:name="_Toc210451885"/>
      <w:bookmarkStart w:id="185" w:name="_Toc210452173"/>
      <w:bookmarkStart w:id="186" w:name="_Toc210525982"/>
      <w:bookmarkStart w:id="187" w:name="_Toc210526266"/>
      <w:bookmarkStart w:id="188" w:name="_Toc210526545"/>
      <w:bookmarkStart w:id="189" w:name="_Toc210526821"/>
      <w:bookmarkStart w:id="190" w:name="_Toc210527099"/>
      <w:bookmarkStart w:id="191" w:name="_Toc210527374"/>
      <w:bookmarkStart w:id="192" w:name="_Toc210527649"/>
      <w:bookmarkStart w:id="193" w:name="_Toc210527920"/>
      <w:bookmarkStart w:id="194" w:name="_Toc210532838"/>
      <w:bookmarkStart w:id="195" w:name="_Toc210533392"/>
      <w:bookmarkStart w:id="196" w:name="_Toc210533663"/>
      <w:bookmarkStart w:id="197" w:name="_Toc210451600"/>
      <w:bookmarkStart w:id="198" w:name="_Toc210451890"/>
      <w:bookmarkStart w:id="199" w:name="_Toc210452178"/>
      <w:bookmarkStart w:id="200" w:name="_Toc210525987"/>
      <w:bookmarkStart w:id="201" w:name="_Toc210526271"/>
      <w:bookmarkStart w:id="202" w:name="_Toc210526550"/>
      <w:bookmarkStart w:id="203" w:name="_Toc210526826"/>
      <w:bookmarkStart w:id="204" w:name="_Toc210527104"/>
      <w:bookmarkStart w:id="205" w:name="_Toc210527379"/>
      <w:bookmarkStart w:id="206" w:name="_Toc210527654"/>
      <w:bookmarkStart w:id="207" w:name="_Toc210527925"/>
      <w:bookmarkStart w:id="208" w:name="_Toc210532843"/>
      <w:bookmarkStart w:id="209" w:name="_Toc210533397"/>
      <w:bookmarkStart w:id="210" w:name="_Toc210533668"/>
      <w:bookmarkStart w:id="211" w:name="_Toc210451605"/>
      <w:bookmarkStart w:id="212" w:name="_Toc210451895"/>
      <w:bookmarkStart w:id="213" w:name="_Toc210452183"/>
      <w:bookmarkStart w:id="214" w:name="_Toc210525992"/>
      <w:bookmarkStart w:id="215" w:name="_Toc210526276"/>
      <w:bookmarkStart w:id="216" w:name="_Toc210526555"/>
      <w:bookmarkStart w:id="217" w:name="_Toc210526831"/>
      <w:bookmarkStart w:id="218" w:name="_Toc210527109"/>
      <w:bookmarkStart w:id="219" w:name="_Toc210527384"/>
      <w:bookmarkStart w:id="220" w:name="_Toc210527659"/>
      <w:bookmarkStart w:id="221" w:name="_Toc210527930"/>
      <w:bookmarkStart w:id="222" w:name="_Toc210532848"/>
      <w:bookmarkStart w:id="223" w:name="_Toc210533402"/>
      <w:bookmarkStart w:id="224" w:name="_Toc210533673"/>
      <w:bookmarkStart w:id="225" w:name="_Toc210451610"/>
      <w:bookmarkStart w:id="226" w:name="_Toc21045190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37439E1A" w14:textId="77777777" w:rsidR="00E42A44" w:rsidRDefault="00E42A44" w:rsidP="00E42A44">
      <w:pPr>
        <w:rPr>
          <w:b/>
          <w:color w:val="333399"/>
          <w:sz w:val="36"/>
          <w:szCs w:val="36"/>
        </w:rPr>
      </w:pPr>
    </w:p>
    <w:p w14:paraId="38152788" w14:textId="77777777" w:rsidR="00E42A44" w:rsidRDefault="00E42A44" w:rsidP="00E42A44">
      <w:pPr>
        <w:rPr>
          <w:b/>
          <w:color w:val="333399"/>
          <w:sz w:val="36"/>
          <w:szCs w:val="36"/>
        </w:rPr>
      </w:pPr>
      <w:r w:rsidRPr="008839B1">
        <w:rPr>
          <w:b/>
          <w:color w:val="333399"/>
          <w:sz w:val="36"/>
          <w:szCs w:val="36"/>
        </w:rPr>
        <w:t xml:space="preserve">Table of </w:t>
      </w:r>
      <w:r>
        <w:rPr>
          <w:b/>
          <w:color w:val="333399"/>
          <w:sz w:val="36"/>
          <w:szCs w:val="36"/>
        </w:rPr>
        <w:t>C</w:t>
      </w:r>
      <w:r w:rsidRPr="008839B1">
        <w:rPr>
          <w:b/>
          <w:color w:val="333399"/>
          <w:sz w:val="36"/>
          <w:szCs w:val="36"/>
        </w:rPr>
        <w:t>ontents</w:t>
      </w:r>
    </w:p>
    <w:p w14:paraId="1E9A6F50" w14:textId="77777777" w:rsidR="00E42A44" w:rsidRPr="00AF4BA7" w:rsidRDefault="00E42A44" w:rsidP="00E42A44">
      <w:pPr>
        <w:rPr>
          <w:color w:val="333399"/>
        </w:rPr>
      </w:pPr>
    </w:p>
    <w:p w14:paraId="76F6013F" w14:textId="77777777" w:rsidR="00E42A44" w:rsidRDefault="00E42A44">
      <w:pPr>
        <w:pStyle w:val="TOC1"/>
        <w:rPr>
          <w:rFonts w:asciiTheme="minorHAnsi" w:eastAsiaTheme="minorEastAsia" w:hAnsiTheme="minorHAnsi" w:cstheme="minorBidi"/>
          <w:b w:val="0"/>
          <w:noProof/>
          <w:szCs w:val="22"/>
          <w:lang w:eastAsia="en-GB"/>
        </w:rPr>
      </w:pPr>
      <w:r>
        <w:fldChar w:fldCharType="begin"/>
      </w:r>
      <w:r>
        <w:instrText xml:space="preserve"> TOC \o "1-2" \u </w:instrText>
      </w:r>
      <w:r>
        <w:fldChar w:fldCharType="separate"/>
      </w:r>
      <w:r w:rsidRPr="00535ADF">
        <w:rPr>
          <w:rFonts w:ascii="Arial Bold" w:hAnsi="Arial Bold"/>
          <w:noProof/>
        </w:rPr>
        <w:t>1</w:t>
      </w:r>
      <w:r>
        <w:rPr>
          <w:rFonts w:asciiTheme="minorHAnsi" w:eastAsiaTheme="minorEastAsia" w:hAnsiTheme="minorHAnsi" w:cstheme="minorBidi"/>
          <w:b w:val="0"/>
          <w:noProof/>
          <w:szCs w:val="22"/>
          <w:lang w:eastAsia="en-GB"/>
        </w:rPr>
        <w:tab/>
      </w:r>
      <w:r>
        <w:rPr>
          <w:noProof/>
        </w:rPr>
        <w:t>Commands</w:t>
      </w:r>
      <w:r>
        <w:rPr>
          <w:noProof/>
        </w:rPr>
        <w:tab/>
      </w:r>
      <w:r>
        <w:rPr>
          <w:noProof/>
        </w:rPr>
        <w:fldChar w:fldCharType="begin"/>
      </w:r>
      <w:r>
        <w:rPr>
          <w:noProof/>
        </w:rPr>
        <w:instrText xml:space="preserve"> PAGEREF _Toc470086226 \h </w:instrText>
      </w:r>
      <w:r>
        <w:rPr>
          <w:noProof/>
        </w:rPr>
      </w:r>
      <w:r>
        <w:rPr>
          <w:noProof/>
        </w:rPr>
        <w:fldChar w:fldCharType="separate"/>
      </w:r>
      <w:r>
        <w:rPr>
          <w:noProof/>
        </w:rPr>
        <w:t>4</w:t>
      </w:r>
      <w:r>
        <w:rPr>
          <w:noProof/>
        </w:rPr>
        <w:fldChar w:fldCharType="end"/>
      </w:r>
    </w:p>
    <w:p w14:paraId="569AC15A"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1.1</w:t>
      </w:r>
      <w:r>
        <w:rPr>
          <w:rFonts w:asciiTheme="minorHAnsi" w:eastAsiaTheme="minorEastAsia" w:hAnsiTheme="minorHAnsi" w:cstheme="minorBidi"/>
          <w:noProof/>
          <w:szCs w:val="22"/>
          <w:lang w:eastAsia="en-GB"/>
        </w:rPr>
        <w:tab/>
      </w:r>
      <w:r>
        <w:rPr>
          <w:noProof/>
        </w:rPr>
        <w:t>Data Commands</w:t>
      </w:r>
      <w:r>
        <w:rPr>
          <w:noProof/>
        </w:rPr>
        <w:tab/>
      </w:r>
      <w:r>
        <w:rPr>
          <w:noProof/>
        </w:rPr>
        <w:fldChar w:fldCharType="begin"/>
      </w:r>
      <w:r>
        <w:rPr>
          <w:noProof/>
        </w:rPr>
        <w:instrText xml:space="preserve"> PAGEREF _Toc470086227 \h </w:instrText>
      </w:r>
      <w:r>
        <w:rPr>
          <w:noProof/>
        </w:rPr>
      </w:r>
      <w:r>
        <w:rPr>
          <w:noProof/>
        </w:rPr>
        <w:fldChar w:fldCharType="separate"/>
      </w:r>
      <w:r>
        <w:rPr>
          <w:noProof/>
        </w:rPr>
        <w:t>4</w:t>
      </w:r>
      <w:r>
        <w:rPr>
          <w:noProof/>
        </w:rPr>
        <w:fldChar w:fldCharType="end"/>
      </w:r>
    </w:p>
    <w:p w14:paraId="09F87017"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1.2</w:t>
      </w:r>
      <w:r>
        <w:rPr>
          <w:rFonts w:asciiTheme="minorHAnsi" w:eastAsiaTheme="minorEastAsia" w:hAnsiTheme="minorHAnsi" w:cstheme="minorBidi"/>
          <w:noProof/>
          <w:szCs w:val="22"/>
          <w:lang w:eastAsia="en-GB"/>
        </w:rPr>
        <w:tab/>
      </w:r>
      <w:r>
        <w:rPr>
          <w:noProof/>
        </w:rPr>
        <w:t>File Commands</w:t>
      </w:r>
      <w:r>
        <w:rPr>
          <w:noProof/>
        </w:rPr>
        <w:tab/>
      </w:r>
      <w:r>
        <w:rPr>
          <w:noProof/>
        </w:rPr>
        <w:fldChar w:fldCharType="begin"/>
      </w:r>
      <w:r>
        <w:rPr>
          <w:noProof/>
        </w:rPr>
        <w:instrText xml:space="preserve"> PAGEREF _Toc470086228 \h </w:instrText>
      </w:r>
      <w:r>
        <w:rPr>
          <w:noProof/>
        </w:rPr>
      </w:r>
      <w:r>
        <w:rPr>
          <w:noProof/>
        </w:rPr>
        <w:fldChar w:fldCharType="separate"/>
      </w:r>
      <w:r>
        <w:rPr>
          <w:noProof/>
        </w:rPr>
        <w:t>7</w:t>
      </w:r>
      <w:r>
        <w:rPr>
          <w:noProof/>
        </w:rPr>
        <w:fldChar w:fldCharType="end"/>
      </w:r>
    </w:p>
    <w:p w14:paraId="1AF0E66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1.3</w:t>
      </w:r>
      <w:r>
        <w:rPr>
          <w:rFonts w:asciiTheme="minorHAnsi" w:eastAsiaTheme="minorEastAsia" w:hAnsiTheme="minorHAnsi" w:cstheme="minorBidi"/>
          <w:noProof/>
          <w:szCs w:val="22"/>
          <w:lang w:eastAsia="en-GB"/>
        </w:rPr>
        <w:tab/>
      </w:r>
      <w:r>
        <w:rPr>
          <w:noProof/>
        </w:rPr>
        <w:t>Math and Logic Commands</w:t>
      </w:r>
      <w:r>
        <w:rPr>
          <w:noProof/>
        </w:rPr>
        <w:tab/>
      </w:r>
      <w:r>
        <w:rPr>
          <w:noProof/>
        </w:rPr>
        <w:fldChar w:fldCharType="begin"/>
      </w:r>
      <w:r>
        <w:rPr>
          <w:noProof/>
        </w:rPr>
        <w:instrText xml:space="preserve"> PAGEREF _Toc470086229 \h </w:instrText>
      </w:r>
      <w:r>
        <w:rPr>
          <w:noProof/>
        </w:rPr>
      </w:r>
      <w:r>
        <w:rPr>
          <w:noProof/>
        </w:rPr>
        <w:fldChar w:fldCharType="separate"/>
      </w:r>
      <w:r>
        <w:rPr>
          <w:noProof/>
        </w:rPr>
        <w:t>10</w:t>
      </w:r>
      <w:r>
        <w:rPr>
          <w:noProof/>
        </w:rPr>
        <w:fldChar w:fldCharType="end"/>
      </w:r>
    </w:p>
    <w:p w14:paraId="26C36179"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1.4</w:t>
      </w:r>
      <w:r>
        <w:rPr>
          <w:rFonts w:asciiTheme="minorHAnsi" w:eastAsiaTheme="minorEastAsia" w:hAnsiTheme="minorHAnsi" w:cstheme="minorBidi"/>
          <w:noProof/>
          <w:szCs w:val="22"/>
          <w:lang w:eastAsia="en-GB"/>
        </w:rPr>
        <w:tab/>
      </w:r>
      <w:r>
        <w:rPr>
          <w:noProof/>
        </w:rPr>
        <w:t>Process Commands</w:t>
      </w:r>
      <w:r>
        <w:rPr>
          <w:noProof/>
        </w:rPr>
        <w:tab/>
      </w:r>
      <w:r>
        <w:rPr>
          <w:noProof/>
        </w:rPr>
        <w:fldChar w:fldCharType="begin"/>
      </w:r>
      <w:r>
        <w:rPr>
          <w:noProof/>
        </w:rPr>
        <w:instrText xml:space="preserve"> PAGEREF _Toc470086230 \h </w:instrText>
      </w:r>
      <w:r>
        <w:rPr>
          <w:noProof/>
        </w:rPr>
      </w:r>
      <w:r>
        <w:rPr>
          <w:noProof/>
        </w:rPr>
        <w:fldChar w:fldCharType="separate"/>
      </w:r>
      <w:r>
        <w:rPr>
          <w:noProof/>
        </w:rPr>
        <w:t>11</w:t>
      </w:r>
      <w:r>
        <w:rPr>
          <w:noProof/>
        </w:rPr>
        <w:fldChar w:fldCharType="end"/>
      </w:r>
    </w:p>
    <w:p w14:paraId="307F1BF3"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1.5</w:t>
      </w:r>
      <w:r>
        <w:rPr>
          <w:rFonts w:asciiTheme="minorHAnsi" w:eastAsiaTheme="minorEastAsia" w:hAnsiTheme="minorHAnsi" w:cstheme="minorBidi"/>
          <w:noProof/>
          <w:szCs w:val="22"/>
          <w:lang w:eastAsia="en-GB"/>
        </w:rPr>
        <w:tab/>
      </w:r>
      <w:r>
        <w:rPr>
          <w:noProof/>
        </w:rPr>
        <w:t>System Commands</w:t>
      </w:r>
      <w:r>
        <w:rPr>
          <w:noProof/>
        </w:rPr>
        <w:tab/>
      </w:r>
      <w:r>
        <w:rPr>
          <w:noProof/>
        </w:rPr>
        <w:fldChar w:fldCharType="begin"/>
      </w:r>
      <w:r>
        <w:rPr>
          <w:noProof/>
        </w:rPr>
        <w:instrText xml:space="preserve"> PAGEREF _Toc470086231 \h </w:instrText>
      </w:r>
      <w:r>
        <w:rPr>
          <w:noProof/>
        </w:rPr>
      </w:r>
      <w:r>
        <w:rPr>
          <w:noProof/>
        </w:rPr>
        <w:fldChar w:fldCharType="separate"/>
      </w:r>
      <w:r>
        <w:rPr>
          <w:noProof/>
        </w:rPr>
        <w:t>12</w:t>
      </w:r>
      <w:r>
        <w:rPr>
          <w:noProof/>
        </w:rPr>
        <w:fldChar w:fldCharType="end"/>
      </w:r>
    </w:p>
    <w:p w14:paraId="17600D9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2</w:t>
      </w:r>
      <w:r>
        <w:rPr>
          <w:rFonts w:asciiTheme="minorHAnsi" w:eastAsiaTheme="minorEastAsia" w:hAnsiTheme="minorHAnsi" w:cstheme="minorBidi"/>
          <w:b w:val="0"/>
          <w:noProof/>
          <w:szCs w:val="22"/>
          <w:lang w:eastAsia="en-GB"/>
        </w:rPr>
        <w:tab/>
      </w:r>
      <w:r>
        <w:rPr>
          <w:noProof/>
        </w:rPr>
        <w:t>Environment Variables</w:t>
      </w:r>
      <w:r>
        <w:rPr>
          <w:noProof/>
        </w:rPr>
        <w:tab/>
      </w:r>
      <w:r>
        <w:rPr>
          <w:noProof/>
        </w:rPr>
        <w:fldChar w:fldCharType="begin"/>
      </w:r>
      <w:r>
        <w:rPr>
          <w:noProof/>
        </w:rPr>
        <w:instrText xml:space="preserve"> PAGEREF _Toc470086232 \h </w:instrText>
      </w:r>
      <w:r>
        <w:rPr>
          <w:noProof/>
        </w:rPr>
      </w:r>
      <w:r>
        <w:rPr>
          <w:noProof/>
        </w:rPr>
        <w:fldChar w:fldCharType="separate"/>
      </w:r>
      <w:r>
        <w:rPr>
          <w:noProof/>
        </w:rPr>
        <w:t>15</w:t>
      </w:r>
      <w:r>
        <w:rPr>
          <w:noProof/>
        </w:rPr>
        <w:fldChar w:fldCharType="end"/>
      </w:r>
    </w:p>
    <w:p w14:paraId="5AF5812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3</w:t>
      </w:r>
      <w:r>
        <w:rPr>
          <w:rFonts w:asciiTheme="minorHAnsi" w:eastAsiaTheme="minorEastAsia" w:hAnsiTheme="minorHAnsi" w:cstheme="minorBidi"/>
          <w:b w:val="0"/>
          <w:noProof/>
          <w:szCs w:val="22"/>
          <w:lang w:eastAsia="en-GB"/>
        </w:rPr>
        <w:tab/>
      </w:r>
      <w:r>
        <w:rPr>
          <w:noProof/>
        </w:rPr>
        <w:t>Performing Calculations</w:t>
      </w:r>
      <w:r>
        <w:rPr>
          <w:noProof/>
        </w:rPr>
        <w:tab/>
      </w:r>
      <w:r>
        <w:rPr>
          <w:noProof/>
        </w:rPr>
        <w:fldChar w:fldCharType="begin"/>
      </w:r>
      <w:r>
        <w:rPr>
          <w:noProof/>
        </w:rPr>
        <w:instrText xml:space="preserve"> PAGEREF _Toc470086233 \h </w:instrText>
      </w:r>
      <w:r>
        <w:rPr>
          <w:noProof/>
        </w:rPr>
      </w:r>
      <w:r>
        <w:rPr>
          <w:noProof/>
        </w:rPr>
        <w:fldChar w:fldCharType="separate"/>
      </w:r>
      <w:r>
        <w:rPr>
          <w:noProof/>
        </w:rPr>
        <w:t>16</w:t>
      </w:r>
      <w:r>
        <w:rPr>
          <w:noProof/>
        </w:rPr>
        <w:fldChar w:fldCharType="end"/>
      </w:r>
    </w:p>
    <w:p w14:paraId="1768198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3.1</w:t>
      </w:r>
      <w:r>
        <w:rPr>
          <w:rFonts w:asciiTheme="minorHAnsi" w:eastAsiaTheme="minorEastAsia" w:hAnsiTheme="minorHAnsi" w:cstheme="minorBidi"/>
          <w:noProof/>
          <w:szCs w:val="22"/>
          <w:lang w:eastAsia="en-GB"/>
        </w:rPr>
        <w:tab/>
      </w:r>
      <w:r>
        <w:rPr>
          <w:noProof/>
        </w:rPr>
        <w:t>Integer Math</w:t>
      </w:r>
      <w:r>
        <w:rPr>
          <w:noProof/>
        </w:rPr>
        <w:tab/>
      </w:r>
      <w:r>
        <w:rPr>
          <w:noProof/>
        </w:rPr>
        <w:fldChar w:fldCharType="begin"/>
      </w:r>
      <w:r>
        <w:rPr>
          <w:noProof/>
        </w:rPr>
        <w:instrText xml:space="preserve"> PAGEREF _Toc470086234 \h </w:instrText>
      </w:r>
      <w:r>
        <w:rPr>
          <w:noProof/>
        </w:rPr>
      </w:r>
      <w:r>
        <w:rPr>
          <w:noProof/>
        </w:rPr>
        <w:fldChar w:fldCharType="separate"/>
      </w:r>
      <w:r>
        <w:rPr>
          <w:noProof/>
        </w:rPr>
        <w:t>16</w:t>
      </w:r>
      <w:r>
        <w:rPr>
          <w:noProof/>
        </w:rPr>
        <w:fldChar w:fldCharType="end"/>
      </w:r>
    </w:p>
    <w:p w14:paraId="0FA7DC2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3.2</w:t>
      </w:r>
      <w:r>
        <w:rPr>
          <w:rFonts w:asciiTheme="minorHAnsi" w:eastAsiaTheme="minorEastAsia" w:hAnsiTheme="minorHAnsi" w:cstheme="minorBidi"/>
          <w:noProof/>
          <w:szCs w:val="22"/>
          <w:lang w:eastAsia="en-GB"/>
        </w:rPr>
        <w:tab/>
      </w:r>
      <w:r>
        <w:rPr>
          <w:noProof/>
        </w:rPr>
        <w:t>Floating Point</w:t>
      </w:r>
      <w:r>
        <w:rPr>
          <w:noProof/>
        </w:rPr>
        <w:tab/>
      </w:r>
      <w:r>
        <w:rPr>
          <w:noProof/>
        </w:rPr>
        <w:fldChar w:fldCharType="begin"/>
      </w:r>
      <w:r>
        <w:rPr>
          <w:noProof/>
        </w:rPr>
        <w:instrText xml:space="preserve"> PAGEREF _Toc470086235 \h </w:instrText>
      </w:r>
      <w:r>
        <w:rPr>
          <w:noProof/>
        </w:rPr>
      </w:r>
      <w:r>
        <w:rPr>
          <w:noProof/>
        </w:rPr>
        <w:fldChar w:fldCharType="separate"/>
      </w:r>
      <w:r>
        <w:rPr>
          <w:noProof/>
        </w:rPr>
        <w:t>16</w:t>
      </w:r>
      <w:r>
        <w:rPr>
          <w:noProof/>
        </w:rPr>
        <w:fldChar w:fldCharType="end"/>
      </w:r>
    </w:p>
    <w:p w14:paraId="35B6BAE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4</w:t>
      </w:r>
      <w:r>
        <w:rPr>
          <w:rFonts w:asciiTheme="minorHAnsi" w:eastAsiaTheme="minorEastAsia" w:hAnsiTheme="minorHAnsi" w:cstheme="minorBidi"/>
          <w:b w:val="0"/>
          <w:noProof/>
          <w:szCs w:val="22"/>
          <w:lang w:eastAsia="en-GB"/>
        </w:rPr>
        <w:tab/>
      </w:r>
      <w:r>
        <w:rPr>
          <w:noProof/>
        </w:rPr>
        <w:t>Glob Matching (Simple Pattern Matching)</w:t>
      </w:r>
      <w:r>
        <w:rPr>
          <w:noProof/>
        </w:rPr>
        <w:tab/>
      </w:r>
      <w:r>
        <w:rPr>
          <w:noProof/>
        </w:rPr>
        <w:fldChar w:fldCharType="begin"/>
      </w:r>
      <w:r>
        <w:rPr>
          <w:noProof/>
        </w:rPr>
        <w:instrText xml:space="preserve"> PAGEREF _Toc470086236 \h </w:instrText>
      </w:r>
      <w:r>
        <w:rPr>
          <w:noProof/>
        </w:rPr>
      </w:r>
      <w:r>
        <w:rPr>
          <w:noProof/>
        </w:rPr>
        <w:fldChar w:fldCharType="separate"/>
      </w:r>
      <w:r>
        <w:rPr>
          <w:noProof/>
        </w:rPr>
        <w:t>17</w:t>
      </w:r>
      <w:r>
        <w:rPr>
          <w:noProof/>
        </w:rPr>
        <w:fldChar w:fldCharType="end"/>
      </w:r>
    </w:p>
    <w:p w14:paraId="3E2C58B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5</w:t>
      </w:r>
      <w:r>
        <w:rPr>
          <w:rFonts w:asciiTheme="minorHAnsi" w:eastAsiaTheme="minorEastAsia" w:hAnsiTheme="minorHAnsi" w:cstheme="minorBidi"/>
          <w:b w:val="0"/>
          <w:noProof/>
          <w:szCs w:val="22"/>
          <w:lang w:eastAsia="en-GB"/>
        </w:rPr>
        <w:tab/>
      </w:r>
      <w:r>
        <w:rPr>
          <w:noProof/>
        </w:rPr>
        <w:t>Brace Expansion</w:t>
      </w:r>
      <w:r>
        <w:rPr>
          <w:noProof/>
        </w:rPr>
        <w:tab/>
      </w:r>
      <w:r>
        <w:rPr>
          <w:noProof/>
        </w:rPr>
        <w:fldChar w:fldCharType="begin"/>
      </w:r>
      <w:r>
        <w:rPr>
          <w:noProof/>
        </w:rPr>
        <w:instrText xml:space="preserve"> PAGEREF _Toc470086237 \h </w:instrText>
      </w:r>
      <w:r>
        <w:rPr>
          <w:noProof/>
        </w:rPr>
      </w:r>
      <w:r>
        <w:rPr>
          <w:noProof/>
        </w:rPr>
        <w:fldChar w:fldCharType="separate"/>
      </w:r>
      <w:r>
        <w:rPr>
          <w:noProof/>
        </w:rPr>
        <w:t>18</w:t>
      </w:r>
      <w:r>
        <w:rPr>
          <w:noProof/>
        </w:rPr>
        <w:fldChar w:fldCharType="end"/>
      </w:r>
    </w:p>
    <w:p w14:paraId="4653BABF"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6</w:t>
      </w:r>
      <w:r>
        <w:rPr>
          <w:rFonts w:asciiTheme="minorHAnsi" w:eastAsiaTheme="minorEastAsia" w:hAnsiTheme="minorHAnsi" w:cstheme="minorBidi"/>
          <w:b w:val="0"/>
          <w:noProof/>
          <w:szCs w:val="22"/>
          <w:lang w:eastAsia="en-GB"/>
        </w:rPr>
        <w:tab/>
      </w:r>
      <w:r>
        <w:rPr>
          <w:noProof/>
        </w:rPr>
        <w:t>Regular Expressions (Regex)</w:t>
      </w:r>
      <w:r>
        <w:rPr>
          <w:noProof/>
        </w:rPr>
        <w:tab/>
      </w:r>
      <w:r>
        <w:rPr>
          <w:noProof/>
        </w:rPr>
        <w:fldChar w:fldCharType="begin"/>
      </w:r>
      <w:r>
        <w:rPr>
          <w:noProof/>
        </w:rPr>
        <w:instrText xml:space="preserve"> PAGEREF _Toc470086238 \h </w:instrText>
      </w:r>
      <w:r>
        <w:rPr>
          <w:noProof/>
        </w:rPr>
      </w:r>
      <w:r>
        <w:rPr>
          <w:noProof/>
        </w:rPr>
        <w:fldChar w:fldCharType="separate"/>
      </w:r>
      <w:r>
        <w:rPr>
          <w:noProof/>
        </w:rPr>
        <w:t>19</w:t>
      </w:r>
      <w:r>
        <w:rPr>
          <w:noProof/>
        </w:rPr>
        <w:fldChar w:fldCharType="end"/>
      </w:r>
    </w:p>
    <w:p w14:paraId="1530048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6.1</w:t>
      </w:r>
      <w:r>
        <w:rPr>
          <w:rFonts w:asciiTheme="minorHAnsi" w:eastAsiaTheme="minorEastAsia" w:hAnsiTheme="minorHAnsi" w:cstheme="minorBidi"/>
          <w:noProof/>
          <w:szCs w:val="22"/>
          <w:lang w:eastAsia="en-GB"/>
        </w:rPr>
        <w:tab/>
      </w:r>
      <w:r>
        <w:rPr>
          <w:noProof/>
        </w:rPr>
        <w:t>Operator Description</w:t>
      </w:r>
      <w:r>
        <w:rPr>
          <w:noProof/>
        </w:rPr>
        <w:tab/>
      </w:r>
      <w:r>
        <w:rPr>
          <w:noProof/>
        </w:rPr>
        <w:fldChar w:fldCharType="begin"/>
      </w:r>
      <w:r>
        <w:rPr>
          <w:noProof/>
        </w:rPr>
        <w:instrText xml:space="preserve"> PAGEREF _Toc470086239 \h </w:instrText>
      </w:r>
      <w:r>
        <w:rPr>
          <w:noProof/>
        </w:rPr>
      </w:r>
      <w:r>
        <w:rPr>
          <w:noProof/>
        </w:rPr>
        <w:fldChar w:fldCharType="separate"/>
      </w:r>
      <w:r>
        <w:rPr>
          <w:noProof/>
        </w:rPr>
        <w:t>19</w:t>
      </w:r>
      <w:r>
        <w:rPr>
          <w:noProof/>
        </w:rPr>
        <w:fldChar w:fldCharType="end"/>
      </w:r>
    </w:p>
    <w:p w14:paraId="6E2BAD4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6.2</w:t>
      </w:r>
      <w:r>
        <w:rPr>
          <w:rFonts w:asciiTheme="minorHAnsi" w:eastAsiaTheme="minorEastAsia" w:hAnsiTheme="minorHAnsi" w:cstheme="minorBidi"/>
          <w:noProof/>
          <w:szCs w:val="22"/>
          <w:lang w:eastAsia="en-GB"/>
        </w:rPr>
        <w:tab/>
      </w:r>
      <w:r>
        <w:rPr>
          <w:noProof/>
        </w:rPr>
        <w:t>Regular Expressions with Grep</w:t>
      </w:r>
      <w:r>
        <w:rPr>
          <w:noProof/>
        </w:rPr>
        <w:tab/>
      </w:r>
      <w:r>
        <w:rPr>
          <w:noProof/>
        </w:rPr>
        <w:fldChar w:fldCharType="begin"/>
      </w:r>
      <w:r>
        <w:rPr>
          <w:noProof/>
        </w:rPr>
        <w:instrText xml:space="preserve"> PAGEREF _Toc470086240 \h </w:instrText>
      </w:r>
      <w:r>
        <w:rPr>
          <w:noProof/>
        </w:rPr>
      </w:r>
      <w:r>
        <w:rPr>
          <w:noProof/>
        </w:rPr>
        <w:fldChar w:fldCharType="separate"/>
      </w:r>
      <w:r>
        <w:rPr>
          <w:noProof/>
        </w:rPr>
        <w:t>19</w:t>
      </w:r>
      <w:r>
        <w:rPr>
          <w:noProof/>
        </w:rPr>
        <w:fldChar w:fldCharType="end"/>
      </w:r>
    </w:p>
    <w:p w14:paraId="1CA25F2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6.3</w:t>
      </w:r>
      <w:r>
        <w:rPr>
          <w:rFonts w:asciiTheme="minorHAnsi" w:eastAsiaTheme="minorEastAsia" w:hAnsiTheme="minorHAnsi" w:cstheme="minorBidi"/>
          <w:noProof/>
          <w:szCs w:val="22"/>
          <w:lang w:eastAsia="en-GB"/>
        </w:rPr>
        <w:tab/>
      </w:r>
      <w:r>
        <w:rPr>
          <w:noProof/>
        </w:rPr>
        <w:t>Regular Expressions in Logic Statements</w:t>
      </w:r>
      <w:r>
        <w:rPr>
          <w:noProof/>
        </w:rPr>
        <w:tab/>
      </w:r>
      <w:r>
        <w:rPr>
          <w:noProof/>
        </w:rPr>
        <w:fldChar w:fldCharType="begin"/>
      </w:r>
      <w:r>
        <w:rPr>
          <w:noProof/>
        </w:rPr>
        <w:instrText xml:space="preserve"> PAGEREF _Toc470086241 \h </w:instrText>
      </w:r>
      <w:r>
        <w:rPr>
          <w:noProof/>
        </w:rPr>
      </w:r>
      <w:r>
        <w:rPr>
          <w:noProof/>
        </w:rPr>
        <w:fldChar w:fldCharType="separate"/>
      </w:r>
      <w:r>
        <w:rPr>
          <w:noProof/>
        </w:rPr>
        <w:t>20</w:t>
      </w:r>
      <w:r>
        <w:rPr>
          <w:noProof/>
        </w:rPr>
        <w:fldChar w:fldCharType="end"/>
      </w:r>
    </w:p>
    <w:p w14:paraId="1C28E1B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6.4</w:t>
      </w:r>
      <w:r>
        <w:rPr>
          <w:rFonts w:asciiTheme="minorHAnsi" w:eastAsiaTheme="minorEastAsia" w:hAnsiTheme="minorHAnsi" w:cstheme="minorBidi"/>
          <w:noProof/>
          <w:szCs w:val="22"/>
          <w:lang w:eastAsia="en-GB"/>
        </w:rPr>
        <w:tab/>
      </w:r>
      <w:r>
        <w:rPr>
          <w:noProof/>
        </w:rPr>
        <w:t>Characters Needing an Escape</w:t>
      </w:r>
      <w:r>
        <w:rPr>
          <w:noProof/>
        </w:rPr>
        <w:tab/>
      </w:r>
      <w:r>
        <w:rPr>
          <w:noProof/>
        </w:rPr>
        <w:fldChar w:fldCharType="begin"/>
      </w:r>
      <w:r>
        <w:rPr>
          <w:noProof/>
        </w:rPr>
        <w:instrText xml:space="preserve"> PAGEREF _Toc470086242 \h </w:instrText>
      </w:r>
      <w:r>
        <w:rPr>
          <w:noProof/>
        </w:rPr>
      </w:r>
      <w:r>
        <w:rPr>
          <w:noProof/>
        </w:rPr>
        <w:fldChar w:fldCharType="separate"/>
      </w:r>
      <w:r>
        <w:rPr>
          <w:noProof/>
        </w:rPr>
        <w:t>20</w:t>
      </w:r>
      <w:r>
        <w:rPr>
          <w:noProof/>
        </w:rPr>
        <w:fldChar w:fldCharType="end"/>
      </w:r>
    </w:p>
    <w:p w14:paraId="6766EF35"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7</w:t>
      </w:r>
      <w:r>
        <w:rPr>
          <w:rFonts w:asciiTheme="minorHAnsi" w:eastAsiaTheme="minorEastAsia" w:hAnsiTheme="minorHAnsi" w:cstheme="minorBidi"/>
          <w:b w:val="0"/>
          <w:noProof/>
          <w:szCs w:val="22"/>
          <w:lang w:eastAsia="en-GB"/>
        </w:rPr>
        <w:tab/>
      </w:r>
      <w:r>
        <w:rPr>
          <w:noProof/>
        </w:rPr>
        <w:t>How BASH Processes Commands</w:t>
      </w:r>
      <w:r>
        <w:rPr>
          <w:noProof/>
        </w:rPr>
        <w:tab/>
      </w:r>
      <w:r>
        <w:rPr>
          <w:noProof/>
        </w:rPr>
        <w:fldChar w:fldCharType="begin"/>
      </w:r>
      <w:r>
        <w:rPr>
          <w:noProof/>
        </w:rPr>
        <w:instrText xml:space="preserve"> PAGEREF _Toc470086243 \h </w:instrText>
      </w:r>
      <w:r>
        <w:rPr>
          <w:noProof/>
        </w:rPr>
      </w:r>
      <w:r>
        <w:rPr>
          <w:noProof/>
        </w:rPr>
        <w:fldChar w:fldCharType="separate"/>
      </w:r>
      <w:r>
        <w:rPr>
          <w:noProof/>
        </w:rPr>
        <w:t>21</w:t>
      </w:r>
      <w:r>
        <w:rPr>
          <w:noProof/>
        </w:rPr>
        <w:fldChar w:fldCharType="end"/>
      </w:r>
    </w:p>
    <w:p w14:paraId="72F3AF0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7.1</w:t>
      </w:r>
      <w:r>
        <w:rPr>
          <w:rFonts w:asciiTheme="minorHAnsi" w:eastAsiaTheme="minorEastAsia" w:hAnsiTheme="minorHAnsi" w:cstheme="minorBidi"/>
          <w:noProof/>
          <w:szCs w:val="22"/>
          <w:lang w:eastAsia="en-GB"/>
        </w:rPr>
        <w:tab/>
      </w:r>
      <w:r>
        <w:rPr>
          <w:noProof/>
        </w:rPr>
        <w:t>Single or Double Quotes?</w:t>
      </w:r>
      <w:r>
        <w:rPr>
          <w:noProof/>
        </w:rPr>
        <w:tab/>
      </w:r>
      <w:r>
        <w:rPr>
          <w:noProof/>
        </w:rPr>
        <w:fldChar w:fldCharType="begin"/>
      </w:r>
      <w:r>
        <w:rPr>
          <w:noProof/>
        </w:rPr>
        <w:instrText xml:space="preserve"> PAGEREF _Toc470086244 \h </w:instrText>
      </w:r>
      <w:r>
        <w:rPr>
          <w:noProof/>
        </w:rPr>
      </w:r>
      <w:r>
        <w:rPr>
          <w:noProof/>
        </w:rPr>
        <w:fldChar w:fldCharType="separate"/>
      </w:r>
      <w:r>
        <w:rPr>
          <w:noProof/>
        </w:rPr>
        <w:t>21</w:t>
      </w:r>
      <w:r>
        <w:rPr>
          <w:noProof/>
        </w:rPr>
        <w:fldChar w:fldCharType="end"/>
      </w:r>
    </w:p>
    <w:p w14:paraId="098E732B"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lang w:eastAsia="en-GB"/>
        </w:rPr>
        <w:t>7.2</w:t>
      </w:r>
      <w:r>
        <w:rPr>
          <w:rFonts w:asciiTheme="minorHAnsi" w:eastAsiaTheme="minorEastAsia" w:hAnsiTheme="minorHAnsi" w:cstheme="minorBidi"/>
          <w:noProof/>
          <w:szCs w:val="22"/>
          <w:lang w:eastAsia="en-GB"/>
        </w:rPr>
        <w:tab/>
      </w:r>
      <w:r>
        <w:rPr>
          <w:noProof/>
          <w:lang w:eastAsia="en-GB"/>
        </w:rPr>
        <w:t>Processing Steps</w:t>
      </w:r>
      <w:r>
        <w:rPr>
          <w:noProof/>
        </w:rPr>
        <w:tab/>
      </w:r>
      <w:r>
        <w:rPr>
          <w:noProof/>
        </w:rPr>
        <w:fldChar w:fldCharType="begin"/>
      </w:r>
      <w:r>
        <w:rPr>
          <w:noProof/>
        </w:rPr>
        <w:instrText xml:space="preserve"> PAGEREF _Toc470086245 \h </w:instrText>
      </w:r>
      <w:r>
        <w:rPr>
          <w:noProof/>
        </w:rPr>
      </w:r>
      <w:r>
        <w:rPr>
          <w:noProof/>
        </w:rPr>
        <w:fldChar w:fldCharType="separate"/>
      </w:r>
      <w:r>
        <w:rPr>
          <w:noProof/>
        </w:rPr>
        <w:t>21</w:t>
      </w:r>
      <w:r>
        <w:rPr>
          <w:noProof/>
        </w:rPr>
        <w:fldChar w:fldCharType="end"/>
      </w:r>
    </w:p>
    <w:p w14:paraId="38E4E102"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8</w:t>
      </w:r>
      <w:r>
        <w:rPr>
          <w:rFonts w:asciiTheme="minorHAnsi" w:eastAsiaTheme="minorEastAsia" w:hAnsiTheme="minorHAnsi" w:cstheme="minorBidi"/>
          <w:b w:val="0"/>
          <w:noProof/>
          <w:szCs w:val="22"/>
          <w:lang w:eastAsia="en-GB"/>
        </w:rPr>
        <w:tab/>
      </w:r>
      <w:r>
        <w:rPr>
          <w:noProof/>
        </w:rPr>
        <w:t>Scripts</w:t>
      </w:r>
      <w:r>
        <w:rPr>
          <w:noProof/>
        </w:rPr>
        <w:tab/>
      </w:r>
      <w:r>
        <w:rPr>
          <w:noProof/>
        </w:rPr>
        <w:fldChar w:fldCharType="begin"/>
      </w:r>
      <w:r>
        <w:rPr>
          <w:noProof/>
        </w:rPr>
        <w:instrText xml:space="preserve"> PAGEREF _Toc470086246 \h </w:instrText>
      </w:r>
      <w:r>
        <w:rPr>
          <w:noProof/>
        </w:rPr>
      </w:r>
      <w:r>
        <w:rPr>
          <w:noProof/>
        </w:rPr>
        <w:fldChar w:fldCharType="separate"/>
      </w:r>
      <w:r>
        <w:rPr>
          <w:noProof/>
        </w:rPr>
        <w:t>24</w:t>
      </w:r>
      <w:r>
        <w:rPr>
          <w:noProof/>
        </w:rPr>
        <w:fldChar w:fldCharType="end"/>
      </w:r>
    </w:p>
    <w:p w14:paraId="3F98DFE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8.1</w:t>
      </w:r>
      <w:r>
        <w:rPr>
          <w:rFonts w:asciiTheme="minorHAnsi" w:eastAsiaTheme="minorEastAsia" w:hAnsiTheme="minorHAnsi" w:cstheme="minorBidi"/>
          <w:noProof/>
          <w:szCs w:val="22"/>
          <w:lang w:eastAsia="en-GB"/>
        </w:rPr>
        <w:tab/>
      </w:r>
      <w:r>
        <w:rPr>
          <w:noProof/>
        </w:rPr>
        <w:t>Command Line Arguments &amp; Manipulation</w:t>
      </w:r>
      <w:r>
        <w:rPr>
          <w:noProof/>
        </w:rPr>
        <w:tab/>
      </w:r>
      <w:r>
        <w:rPr>
          <w:noProof/>
        </w:rPr>
        <w:fldChar w:fldCharType="begin"/>
      </w:r>
      <w:r>
        <w:rPr>
          <w:noProof/>
        </w:rPr>
        <w:instrText xml:space="preserve"> PAGEREF _Toc470086247 \h </w:instrText>
      </w:r>
      <w:r>
        <w:rPr>
          <w:noProof/>
        </w:rPr>
      </w:r>
      <w:r>
        <w:rPr>
          <w:noProof/>
        </w:rPr>
        <w:fldChar w:fldCharType="separate"/>
      </w:r>
      <w:r>
        <w:rPr>
          <w:noProof/>
        </w:rPr>
        <w:t>24</w:t>
      </w:r>
      <w:r>
        <w:rPr>
          <w:noProof/>
        </w:rPr>
        <w:fldChar w:fldCharType="end"/>
      </w:r>
    </w:p>
    <w:p w14:paraId="66D229A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8.2</w:t>
      </w:r>
      <w:r>
        <w:rPr>
          <w:rFonts w:asciiTheme="minorHAnsi" w:eastAsiaTheme="minorEastAsia" w:hAnsiTheme="minorHAnsi" w:cstheme="minorBidi"/>
          <w:noProof/>
          <w:szCs w:val="22"/>
          <w:lang w:eastAsia="en-GB"/>
        </w:rPr>
        <w:tab/>
      </w:r>
      <w:r>
        <w:rPr>
          <w:noProof/>
        </w:rPr>
        <w:t>Conditional Statements</w:t>
      </w:r>
      <w:r>
        <w:rPr>
          <w:noProof/>
        </w:rPr>
        <w:tab/>
      </w:r>
      <w:r>
        <w:rPr>
          <w:noProof/>
        </w:rPr>
        <w:fldChar w:fldCharType="begin"/>
      </w:r>
      <w:r>
        <w:rPr>
          <w:noProof/>
        </w:rPr>
        <w:instrText xml:space="preserve"> PAGEREF _Toc470086248 \h </w:instrText>
      </w:r>
      <w:r>
        <w:rPr>
          <w:noProof/>
        </w:rPr>
      </w:r>
      <w:r>
        <w:rPr>
          <w:noProof/>
        </w:rPr>
        <w:fldChar w:fldCharType="separate"/>
      </w:r>
      <w:r>
        <w:rPr>
          <w:noProof/>
        </w:rPr>
        <w:t>24</w:t>
      </w:r>
      <w:r>
        <w:rPr>
          <w:noProof/>
        </w:rPr>
        <w:fldChar w:fldCharType="end"/>
      </w:r>
    </w:p>
    <w:p w14:paraId="279602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8.3</w:t>
      </w:r>
      <w:r>
        <w:rPr>
          <w:rFonts w:asciiTheme="minorHAnsi" w:eastAsiaTheme="minorEastAsia" w:hAnsiTheme="minorHAnsi" w:cstheme="minorBidi"/>
          <w:noProof/>
          <w:szCs w:val="22"/>
          <w:lang w:eastAsia="en-GB"/>
        </w:rPr>
        <w:tab/>
      </w:r>
      <w:r>
        <w:rPr>
          <w:noProof/>
        </w:rPr>
        <w:t>Functions</w:t>
      </w:r>
      <w:r>
        <w:rPr>
          <w:noProof/>
        </w:rPr>
        <w:tab/>
      </w:r>
      <w:r>
        <w:rPr>
          <w:noProof/>
        </w:rPr>
        <w:fldChar w:fldCharType="begin"/>
      </w:r>
      <w:r>
        <w:rPr>
          <w:noProof/>
        </w:rPr>
        <w:instrText xml:space="preserve"> PAGEREF _Toc470086249 \h </w:instrText>
      </w:r>
      <w:r>
        <w:rPr>
          <w:noProof/>
        </w:rPr>
      </w:r>
      <w:r>
        <w:rPr>
          <w:noProof/>
        </w:rPr>
        <w:fldChar w:fldCharType="separate"/>
      </w:r>
      <w:r>
        <w:rPr>
          <w:noProof/>
        </w:rPr>
        <w:t>24</w:t>
      </w:r>
      <w:r>
        <w:rPr>
          <w:noProof/>
        </w:rPr>
        <w:fldChar w:fldCharType="end"/>
      </w:r>
    </w:p>
    <w:p w14:paraId="40DA9B7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8.4</w:t>
      </w:r>
      <w:r>
        <w:rPr>
          <w:rFonts w:asciiTheme="minorHAnsi" w:eastAsiaTheme="minorEastAsia" w:hAnsiTheme="minorHAnsi" w:cstheme="minorBidi"/>
          <w:noProof/>
          <w:szCs w:val="22"/>
          <w:lang w:eastAsia="en-GB"/>
        </w:rPr>
        <w:tab/>
      </w:r>
      <w:r>
        <w:rPr>
          <w:noProof/>
        </w:rPr>
        <w:t>getopts</w:t>
      </w:r>
      <w:r>
        <w:rPr>
          <w:noProof/>
        </w:rPr>
        <w:tab/>
      </w:r>
      <w:r>
        <w:rPr>
          <w:noProof/>
        </w:rPr>
        <w:fldChar w:fldCharType="begin"/>
      </w:r>
      <w:r>
        <w:rPr>
          <w:noProof/>
        </w:rPr>
        <w:instrText xml:space="preserve"> PAGEREF _Toc470086250 \h </w:instrText>
      </w:r>
      <w:r>
        <w:rPr>
          <w:noProof/>
        </w:rPr>
      </w:r>
      <w:r>
        <w:rPr>
          <w:noProof/>
        </w:rPr>
        <w:fldChar w:fldCharType="separate"/>
      </w:r>
      <w:r>
        <w:rPr>
          <w:noProof/>
        </w:rPr>
        <w:t>25</w:t>
      </w:r>
      <w:r>
        <w:rPr>
          <w:noProof/>
        </w:rPr>
        <w:fldChar w:fldCharType="end"/>
      </w:r>
    </w:p>
    <w:p w14:paraId="1D8C360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8.5</w:t>
      </w:r>
      <w:r>
        <w:rPr>
          <w:rFonts w:asciiTheme="minorHAnsi" w:eastAsiaTheme="minorEastAsia" w:hAnsiTheme="minorHAnsi" w:cstheme="minorBidi"/>
          <w:noProof/>
          <w:szCs w:val="22"/>
          <w:lang w:eastAsia="en-GB"/>
        </w:rPr>
        <w:tab/>
      </w:r>
      <w:r>
        <w:rPr>
          <w:noProof/>
        </w:rPr>
        <w:t>Looping Statements</w:t>
      </w:r>
      <w:r>
        <w:rPr>
          <w:noProof/>
        </w:rPr>
        <w:tab/>
      </w:r>
      <w:r>
        <w:rPr>
          <w:noProof/>
        </w:rPr>
        <w:fldChar w:fldCharType="begin"/>
      </w:r>
      <w:r>
        <w:rPr>
          <w:noProof/>
        </w:rPr>
        <w:instrText xml:space="preserve"> PAGEREF _Toc470086251 \h </w:instrText>
      </w:r>
      <w:r>
        <w:rPr>
          <w:noProof/>
        </w:rPr>
      </w:r>
      <w:r>
        <w:rPr>
          <w:noProof/>
        </w:rPr>
        <w:fldChar w:fldCharType="separate"/>
      </w:r>
      <w:r>
        <w:rPr>
          <w:noProof/>
        </w:rPr>
        <w:t>26</w:t>
      </w:r>
      <w:r>
        <w:rPr>
          <w:noProof/>
        </w:rPr>
        <w:fldChar w:fldCharType="end"/>
      </w:r>
    </w:p>
    <w:p w14:paraId="27004FD4"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8.6</w:t>
      </w:r>
      <w:r>
        <w:rPr>
          <w:rFonts w:asciiTheme="minorHAnsi" w:eastAsiaTheme="minorEastAsia" w:hAnsiTheme="minorHAnsi" w:cstheme="minorBidi"/>
          <w:noProof/>
          <w:szCs w:val="22"/>
          <w:lang w:eastAsia="en-GB"/>
        </w:rPr>
        <w:tab/>
      </w:r>
      <w:r>
        <w:rPr>
          <w:noProof/>
        </w:rPr>
        <w:t>&lt;Logic&gt;</w:t>
      </w:r>
      <w:r>
        <w:rPr>
          <w:noProof/>
        </w:rPr>
        <w:tab/>
      </w:r>
      <w:r>
        <w:rPr>
          <w:noProof/>
        </w:rPr>
        <w:fldChar w:fldCharType="begin"/>
      </w:r>
      <w:r>
        <w:rPr>
          <w:noProof/>
        </w:rPr>
        <w:instrText xml:space="preserve"> PAGEREF _Toc470086252 \h </w:instrText>
      </w:r>
      <w:r>
        <w:rPr>
          <w:noProof/>
        </w:rPr>
      </w:r>
      <w:r>
        <w:rPr>
          <w:noProof/>
        </w:rPr>
        <w:fldChar w:fldCharType="separate"/>
      </w:r>
      <w:r>
        <w:rPr>
          <w:noProof/>
        </w:rPr>
        <w:t>27</w:t>
      </w:r>
      <w:r>
        <w:rPr>
          <w:noProof/>
        </w:rPr>
        <w:fldChar w:fldCharType="end"/>
      </w:r>
    </w:p>
    <w:p w14:paraId="520349D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8.7</w:t>
      </w:r>
      <w:r>
        <w:rPr>
          <w:rFonts w:asciiTheme="minorHAnsi" w:eastAsiaTheme="minorEastAsia" w:hAnsiTheme="minorHAnsi" w:cstheme="minorBidi"/>
          <w:noProof/>
          <w:szCs w:val="22"/>
          <w:lang w:eastAsia="en-GB"/>
        </w:rPr>
        <w:tab/>
      </w:r>
      <w:r>
        <w:rPr>
          <w:noProof/>
        </w:rPr>
        <w:t>Sh-Bang!</w:t>
      </w:r>
      <w:r>
        <w:rPr>
          <w:noProof/>
        </w:rPr>
        <w:tab/>
      </w:r>
      <w:r>
        <w:rPr>
          <w:noProof/>
        </w:rPr>
        <w:fldChar w:fldCharType="begin"/>
      </w:r>
      <w:r>
        <w:rPr>
          <w:noProof/>
        </w:rPr>
        <w:instrText xml:space="preserve"> PAGEREF _Toc470086253 \h </w:instrText>
      </w:r>
      <w:r>
        <w:rPr>
          <w:noProof/>
        </w:rPr>
      </w:r>
      <w:r>
        <w:rPr>
          <w:noProof/>
        </w:rPr>
        <w:fldChar w:fldCharType="separate"/>
      </w:r>
      <w:r>
        <w:rPr>
          <w:noProof/>
        </w:rPr>
        <w:t>31</w:t>
      </w:r>
      <w:r>
        <w:rPr>
          <w:noProof/>
        </w:rPr>
        <w:fldChar w:fldCharType="end"/>
      </w:r>
    </w:p>
    <w:p w14:paraId="63347E11"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8.8</w:t>
      </w:r>
      <w:r>
        <w:rPr>
          <w:rFonts w:asciiTheme="minorHAnsi" w:eastAsiaTheme="minorEastAsia" w:hAnsiTheme="minorHAnsi" w:cstheme="minorBidi"/>
          <w:noProof/>
          <w:szCs w:val="22"/>
          <w:lang w:eastAsia="en-GB"/>
        </w:rPr>
        <w:tab/>
      </w:r>
      <w:r>
        <w:rPr>
          <w:noProof/>
        </w:rPr>
        <w:t>User Interface Commands</w:t>
      </w:r>
      <w:r>
        <w:rPr>
          <w:noProof/>
        </w:rPr>
        <w:tab/>
      </w:r>
      <w:r>
        <w:rPr>
          <w:noProof/>
        </w:rPr>
        <w:fldChar w:fldCharType="begin"/>
      </w:r>
      <w:r>
        <w:rPr>
          <w:noProof/>
        </w:rPr>
        <w:instrText xml:space="preserve"> PAGEREF _Toc470086254 \h </w:instrText>
      </w:r>
      <w:r>
        <w:rPr>
          <w:noProof/>
        </w:rPr>
      </w:r>
      <w:r>
        <w:rPr>
          <w:noProof/>
        </w:rPr>
        <w:fldChar w:fldCharType="separate"/>
      </w:r>
      <w:r>
        <w:rPr>
          <w:noProof/>
        </w:rPr>
        <w:t>31</w:t>
      </w:r>
      <w:r>
        <w:rPr>
          <w:noProof/>
        </w:rPr>
        <w:fldChar w:fldCharType="end"/>
      </w:r>
    </w:p>
    <w:p w14:paraId="6FD53E8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8.9</w:t>
      </w:r>
      <w:r>
        <w:rPr>
          <w:rFonts w:asciiTheme="minorHAnsi" w:eastAsiaTheme="minorEastAsia" w:hAnsiTheme="minorHAnsi" w:cstheme="minorBidi"/>
          <w:noProof/>
          <w:szCs w:val="22"/>
          <w:lang w:eastAsia="en-GB"/>
        </w:rPr>
        <w:tab/>
      </w:r>
      <w:r>
        <w:rPr>
          <w:noProof/>
        </w:rPr>
        <w:t>Variables</w:t>
      </w:r>
      <w:r>
        <w:rPr>
          <w:noProof/>
        </w:rPr>
        <w:tab/>
      </w:r>
      <w:r>
        <w:rPr>
          <w:noProof/>
        </w:rPr>
        <w:fldChar w:fldCharType="begin"/>
      </w:r>
      <w:r>
        <w:rPr>
          <w:noProof/>
        </w:rPr>
        <w:instrText xml:space="preserve"> PAGEREF _Toc470086255 \h </w:instrText>
      </w:r>
      <w:r>
        <w:rPr>
          <w:noProof/>
        </w:rPr>
      </w:r>
      <w:r>
        <w:rPr>
          <w:noProof/>
        </w:rPr>
        <w:fldChar w:fldCharType="separate"/>
      </w:r>
      <w:r>
        <w:rPr>
          <w:noProof/>
        </w:rPr>
        <w:t>32</w:t>
      </w:r>
      <w:r>
        <w:rPr>
          <w:noProof/>
        </w:rPr>
        <w:fldChar w:fldCharType="end"/>
      </w:r>
    </w:p>
    <w:p w14:paraId="62CC672E"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9</w:t>
      </w:r>
      <w:r>
        <w:rPr>
          <w:rFonts w:asciiTheme="minorHAnsi" w:eastAsiaTheme="minorEastAsia" w:hAnsiTheme="minorHAnsi" w:cstheme="minorBidi"/>
          <w:b w:val="0"/>
          <w:noProof/>
          <w:szCs w:val="22"/>
          <w:lang w:eastAsia="en-GB"/>
        </w:rPr>
        <w:tab/>
      </w:r>
      <w:r>
        <w:rPr>
          <w:noProof/>
        </w:rPr>
        <w:t>Streams &amp; Redirection</w:t>
      </w:r>
      <w:r>
        <w:rPr>
          <w:noProof/>
        </w:rPr>
        <w:tab/>
      </w:r>
      <w:r>
        <w:rPr>
          <w:noProof/>
        </w:rPr>
        <w:fldChar w:fldCharType="begin"/>
      </w:r>
      <w:r>
        <w:rPr>
          <w:noProof/>
        </w:rPr>
        <w:instrText xml:space="preserve"> PAGEREF _Toc470086256 \h </w:instrText>
      </w:r>
      <w:r>
        <w:rPr>
          <w:noProof/>
        </w:rPr>
      </w:r>
      <w:r>
        <w:rPr>
          <w:noProof/>
        </w:rPr>
        <w:fldChar w:fldCharType="separate"/>
      </w:r>
      <w:r>
        <w:rPr>
          <w:noProof/>
        </w:rPr>
        <w:t>34</w:t>
      </w:r>
      <w:r>
        <w:rPr>
          <w:noProof/>
        </w:rPr>
        <w:fldChar w:fldCharType="end"/>
      </w:r>
    </w:p>
    <w:p w14:paraId="569F3B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9.1</w:t>
      </w:r>
      <w:r>
        <w:rPr>
          <w:rFonts w:asciiTheme="minorHAnsi" w:eastAsiaTheme="minorEastAsia" w:hAnsiTheme="minorHAnsi" w:cstheme="minorBidi"/>
          <w:noProof/>
          <w:szCs w:val="22"/>
          <w:lang w:eastAsia="en-GB"/>
        </w:rPr>
        <w:tab/>
      </w:r>
      <w:r>
        <w:rPr>
          <w:noProof/>
        </w:rPr>
        <w:t>STDIN</w:t>
      </w:r>
      <w:r>
        <w:rPr>
          <w:noProof/>
        </w:rPr>
        <w:tab/>
      </w:r>
      <w:r>
        <w:rPr>
          <w:noProof/>
        </w:rPr>
        <w:fldChar w:fldCharType="begin"/>
      </w:r>
      <w:r>
        <w:rPr>
          <w:noProof/>
        </w:rPr>
        <w:instrText xml:space="preserve"> PAGEREF _Toc470086257 \h </w:instrText>
      </w:r>
      <w:r>
        <w:rPr>
          <w:noProof/>
        </w:rPr>
      </w:r>
      <w:r>
        <w:rPr>
          <w:noProof/>
        </w:rPr>
        <w:fldChar w:fldCharType="separate"/>
      </w:r>
      <w:r>
        <w:rPr>
          <w:noProof/>
        </w:rPr>
        <w:t>34</w:t>
      </w:r>
      <w:r>
        <w:rPr>
          <w:noProof/>
        </w:rPr>
        <w:fldChar w:fldCharType="end"/>
      </w:r>
    </w:p>
    <w:p w14:paraId="35AA79A2"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9.2</w:t>
      </w:r>
      <w:r>
        <w:rPr>
          <w:rFonts w:asciiTheme="minorHAnsi" w:eastAsiaTheme="minorEastAsia" w:hAnsiTheme="minorHAnsi" w:cstheme="minorBidi"/>
          <w:noProof/>
          <w:szCs w:val="22"/>
          <w:lang w:eastAsia="en-GB"/>
        </w:rPr>
        <w:tab/>
      </w:r>
      <w:r>
        <w:rPr>
          <w:noProof/>
        </w:rPr>
        <w:t>STDOUT</w:t>
      </w:r>
      <w:r>
        <w:rPr>
          <w:noProof/>
        </w:rPr>
        <w:tab/>
      </w:r>
      <w:r>
        <w:rPr>
          <w:noProof/>
        </w:rPr>
        <w:fldChar w:fldCharType="begin"/>
      </w:r>
      <w:r>
        <w:rPr>
          <w:noProof/>
        </w:rPr>
        <w:instrText xml:space="preserve"> PAGEREF _Toc470086258 \h </w:instrText>
      </w:r>
      <w:r>
        <w:rPr>
          <w:noProof/>
        </w:rPr>
      </w:r>
      <w:r>
        <w:rPr>
          <w:noProof/>
        </w:rPr>
        <w:fldChar w:fldCharType="separate"/>
      </w:r>
      <w:r>
        <w:rPr>
          <w:noProof/>
        </w:rPr>
        <w:t>34</w:t>
      </w:r>
      <w:r>
        <w:rPr>
          <w:noProof/>
        </w:rPr>
        <w:fldChar w:fldCharType="end"/>
      </w:r>
    </w:p>
    <w:p w14:paraId="68090FFE"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9.3</w:t>
      </w:r>
      <w:r>
        <w:rPr>
          <w:rFonts w:asciiTheme="minorHAnsi" w:eastAsiaTheme="minorEastAsia" w:hAnsiTheme="minorHAnsi" w:cstheme="minorBidi"/>
          <w:noProof/>
          <w:szCs w:val="22"/>
          <w:lang w:eastAsia="en-GB"/>
        </w:rPr>
        <w:tab/>
      </w:r>
      <w:r>
        <w:rPr>
          <w:noProof/>
        </w:rPr>
        <w:t>STDERR</w:t>
      </w:r>
      <w:r>
        <w:rPr>
          <w:noProof/>
        </w:rPr>
        <w:tab/>
      </w:r>
      <w:r>
        <w:rPr>
          <w:noProof/>
        </w:rPr>
        <w:fldChar w:fldCharType="begin"/>
      </w:r>
      <w:r>
        <w:rPr>
          <w:noProof/>
        </w:rPr>
        <w:instrText xml:space="preserve"> PAGEREF _Toc470086259 \h </w:instrText>
      </w:r>
      <w:r>
        <w:rPr>
          <w:noProof/>
        </w:rPr>
      </w:r>
      <w:r>
        <w:rPr>
          <w:noProof/>
        </w:rPr>
        <w:fldChar w:fldCharType="separate"/>
      </w:r>
      <w:r>
        <w:rPr>
          <w:noProof/>
        </w:rPr>
        <w:t>34</w:t>
      </w:r>
      <w:r>
        <w:rPr>
          <w:noProof/>
        </w:rPr>
        <w:fldChar w:fldCharType="end"/>
      </w:r>
    </w:p>
    <w:p w14:paraId="3EB782CD"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9.4</w:t>
      </w:r>
      <w:r>
        <w:rPr>
          <w:rFonts w:asciiTheme="minorHAnsi" w:eastAsiaTheme="minorEastAsia" w:hAnsiTheme="minorHAnsi" w:cstheme="minorBidi"/>
          <w:noProof/>
          <w:szCs w:val="22"/>
          <w:lang w:eastAsia="en-GB"/>
        </w:rPr>
        <w:tab/>
      </w:r>
      <w:r>
        <w:rPr>
          <w:noProof/>
        </w:rPr>
        <w:t>tee</w:t>
      </w:r>
      <w:r>
        <w:rPr>
          <w:noProof/>
        </w:rPr>
        <w:tab/>
      </w:r>
      <w:r>
        <w:rPr>
          <w:noProof/>
        </w:rPr>
        <w:fldChar w:fldCharType="begin"/>
      </w:r>
      <w:r>
        <w:rPr>
          <w:noProof/>
        </w:rPr>
        <w:instrText xml:space="preserve"> PAGEREF _Toc470086260 \h </w:instrText>
      </w:r>
      <w:r>
        <w:rPr>
          <w:noProof/>
        </w:rPr>
      </w:r>
      <w:r>
        <w:rPr>
          <w:noProof/>
        </w:rPr>
        <w:fldChar w:fldCharType="separate"/>
      </w:r>
      <w:r>
        <w:rPr>
          <w:noProof/>
        </w:rPr>
        <w:t>35</w:t>
      </w:r>
      <w:r>
        <w:rPr>
          <w:noProof/>
        </w:rPr>
        <w:fldChar w:fldCharType="end"/>
      </w:r>
    </w:p>
    <w:p w14:paraId="2121D229"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lastRenderedPageBreak/>
        <w:t>10</w:t>
      </w:r>
      <w:r>
        <w:rPr>
          <w:rFonts w:asciiTheme="minorHAnsi" w:eastAsiaTheme="minorEastAsia" w:hAnsiTheme="minorHAnsi" w:cstheme="minorBidi"/>
          <w:b w:val="0"/>
          <w:noProof/>
          <w:szCs w:val="22"/>
          <w:lang w:eastAsia="en-GB"/>
        </w:rPr>
        <w:tab/>
      </w:r>
      <w:r>
        <w:rPr>
          <w:noProof/>
        </w:rPr>
        <w:t>vi Editor</w:t>
      </w:r>
      <w:r>
        <w:rPr>
          <w:noProof/>
        </w:rPr>
        <w:tab/>
      </w:r>
      <w:r>
        <w:rPr>
          <w:noProof/>
        </w:rPr>
        <w:fldChar w:fldCharType="begin"/>
      </w:r>
      <w:r>
        <w:rPr>
          <w:noProof/>
        </w:rPr>
        <w:instrText xml:space="preserve"> PAGEREF _Toc470086261 \h </w:instrText>
      </w:r>
      <w:r>
        <w:rPr>
          <w:noProof/>
        </w:rPr>
      </w:r>
      <w:r>
        <w:rPr>
          <w:noProof/>
        </w:rPr>
        <w:fldChar w:fldCharType="separate"/>
      </w:r>
      <w:r>
        <w:rPr>
          <w:noProof/>
        </w:rPr>
        <w:t>36</w:t>
      </w:r>
      <w:r>
        <w:rPr>
          <w:noProof/>
        </w:rPr>
        <w:fldChar w:fldCharType="end"/>
      </w:r>
    </w:p>
    <w:p w14:paraId="71F62716" w14:textId="77777777" w:rsidR="00E42A44" w:rsidRPr="0065183F" w:rsidRDefault="00E42A44" w:rsidP="00E42A44">
      <w:r>
        <w:rPr>
          <w:b/>
        </w:rPr>
        <w:fldChar w:fldCharType="end"/>
      </w:r>
    </w:p>
    <w:p w14:paraId="0B46637E" w14:textId="77777777" w:rsidR="00E42A44" w:rsidRDefault="00E42A44" w:rsidP="00E42A44">
      <w:pPr>
        <w:pStyle w:val="Heading1"/>
      </w:pPr>
      <w:bookmarkStart w:id="227" w:name="_Toc470086226"/>
      <w:r>
        <w:lastRenderedPageBreak/>
        <w:t>Commands</w:t>
      </w:r>
      <w:bookmarkEnd w:id="227"/>
    </w:p>
    <w:p w14:paraId="26638CDA" w14:textId="77777777" w:rsidR="00E42A44" w:rsidRPr="004167B0" w:rsidRDefault="00E42A44" w:rsidP="00E42A44">
      <w:pPr>
        <w:pStyle w:val="Heading2"/>
      </w:pPr>
      <w:bookmarkStart w:id="228" w:name="_Toc470086227"/>
      <w:r w:rsidRPr="004167B0">
        <w:t>Data Commands</w:t>
      </w:r>
      <w:bookmarkEnd w:id="228"/>
    </w:p>
    <w:p w14:paraId="541F43E3" w14:textId="77777777" w:rsidR="00E42A44" w:rsidRDefault="00E42A44" w:rsidP="00E42A44">
      <w:pPr>
        <w:pStyle w:val="Heading3"/>
      </w:pPr>
      <w:r w:rsidRPr="004167B0">
        <w:t>cat</w:t>
      </w:r>
    </w:p>
    <w:p w14:paraId="4E7C3A40" w14:textId="77777777" w:rsidR="00E42A44" w:rsidRPr="006225D6" w:rsidRDefault="00E42A44" w:rsidP="00E42A44">
      <w:r w:rsidRPr="000D18B6">
        <w:t>Concatenate files and print on standard output.</w:t>
      </w:r>
    </w:p>
    <w:p w14:paraId="0ED37A7A" w14:textId="77777777" w:rsidR="00E42A44" w:rsidRPr="006225D6" w:rsidRDefault="00E42A44" w:rsidP="00E42A44">
      <w:r w:rsidRPr="006225D6">
        <w:t>Simply displays the contents of a file or files as one continuous stream.</w:t>
      </w:r>
    </w:p>
    <w:p w14:paraId="620E49E6" w14:textId="77777777" w:rsidR="00E42A44" w:rsidRDefault="00E42A44" w:rsidP="00E42A44">
      <w:pPr>
        <w:pStyle w:val="Heading3"/>
      </w:pPr>
      <w:r>
        <w:t>cmp</w:t>
      </w:r>
    </w:p>
    <w:p w14:paraId="5935E381" w14:textId="77777777" w:rsidR="00E42A44" w:rsidRDefault="00E42A44" w:rsidP="00E42A44">
      <w:r>
        <w:t>Compares two files on a, byte by byte basis.  Returns the first position (byte number and line) where the files differ.  If there are no differences then cmp returns nothing.</w:t>
      </w:r>
    </w:p>
    <w:p w14:paraId="0365BBBC" w14:textId="77777777" w:rsidR="00E42A44" w:rsidRDefault="00E42A44" w:rsidP="00E42A44">
      <w:r>
        <w:t>(See also: diff)</w:t>
      </w:r>
    </w:p>
    <w:p w14:paraId="70DFD60A" w14:textId="77777777" w:rsidR="00E42A44" w:rsidRDefault="00E42A44" w:rsidP="00E42A44">
      <w:pPr>
        <w:pStyle w:val="Heading3"/>
      </w:pPr>
      <w:r w:rsidRPr="004167B0">
        <w:t>cut</w:t>
      </w:r>
    </w:p>
    <w:p w14:paraId="5623270E" w14:textId="77777777" w:rsidR="00E42A44" w:rsidRDefault="00E42A44" w:rsidP="00E42A44">
      <w:r w:rsidRPr="006225D6">
        <w:t xml:space="preserve">Cuts a portion from each line of a file.  </w:t>
      </w:r>
    </w:p>
    <w:p w14:paraId="1D9E33CE" w14:textId="77777777" w:rsidR="00E42A44" w:rsidRPr="006225D6" w:rsidRDefault="00E42A44" w:rsidP="00E42A44">
      <w:r w:rsidRPr="006225D6">
        <w:t xml:space="preserve">Can cut </w:t>
      </w:r>
      <w:r>
        <w:t xml:space="preserve">either, </w:t>
      </w:r>
      <w:r w:rsidRPr="006225D6">
        <w:t xml:space="preserve">a range of characters or </w:t>
      </w:r>
      <w:r>
        <w:t xml:space="preserve">specific fields, </w:t>
      </w:r>
      <w:r w:rsidRPr="006225D6">
        <w:t>using a delimiter.</w:t>
      </w:r>
    </w:p>
    <w:p w14:paraId="59363901" w14:textId="77777777" w:rsidR="00E42A44" w:rsidRPr="00503ED4" w:rsidRDefault="00E42A44" w:rsidP="00E42A44">
      <w:pPr>
        <w:pStyle w:val="Code"/>
        <w:rPr>
          <w:rFonts w:asciiTheme="minorHAnsi" w:hAnsiTheme="minorHAnsi"/>
          <w:noProof w:val="0"/>
        </w:rPr>
      </w:pPr>
      <w:r w:rsidRPr="00503ED4">
        <w:t>cut -c2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second character of each line</w:t>
      </w:r>
    </w:p>
    <w:p w14:paraId="1035CD08"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first five characters</w:t>
      </w:r>
    </w:p>
    <w:p w14:paraId="7B07746F"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fifth character to the end of the line</w:t>
      </w:r>
    </w:p>
    <w:p w14:paraId="680ABFEE" w14:textId="77777777" w:rsidR="00E42A44" w:rsidRPr="00503ED4" w:rsidRDefault="00E42A44" w:rsidP="00E42A44">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through seventh char</w:t>
      </w:r>
    </w:p>
    <w:p w14:paraId="7F72062B" w14:textId="77777777" w:rsidR="00E42A44" w:rsidRPr="00503ED4" w:rsidRDefault="00E42A44" w:rsidP="00E42A44">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and seventh char</w:t>
      </w:r>
    </w:p>
    <w:p w14:paraId="5463915D" w14:textId="77777777" w:rsidR="00E42A44" w:rsidRPr="00503ED4" w:rsidRDefault="00E42A44" w:rsidP="00E42A44">
      <w:pPr>
        <w:pStyle w:val="Code"/>
        <w:rPr>
          <w:rFonts w:asciiTheme="minorHAnsi" w:hAnsiTheme="minorHAnsi"/>
          <w:noProof w:val="0"/>
        </w:rPr>
      </w:pPr>
      <w:r w:rsidRPr="00503ED4">
        <w:t>cut -d ":" -f2 accounts</w:t>
      </w:r>
      <w:r>
        <w:rPr>
          <w:rFonts w:asciiTheme="minorHAnsi" w:hAnsiTheme="minorHAnsi"/>
          <w:noProof w:val="0"/>
        </w:rPr>
        <w:tab/>
      </w:r>
      <w:r w:rsidRPr="00503ED4">
        <w:rPr>
          <w:rFonts w:asciiTheme="minorHAnsi" w:hAnsiTheme="minorHAnsi"/>
          <w:noProof w:val="0"/>
        </w:rPr>
        <w:t>using ":" as a delimiter, retrieve the second field.</w:t>
      </w:r>
    </w:p>
    <w:p w14:paraId="0ACC6C70"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and fourth field.</w:t>
      </w:r>
    </w:p>
    <w:p w14:paraId="5F68BB62"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through fourth fields.</w:t>
      </w:r>
    </w:p>
    <w:p w14:paraId="4FE98F5E" w14:textId="77777777" w:rsidR="00E42A44" w:rsidRPr="004167B0" w:rsidRDefault="00E42A44" w:rsidP="00E42A44">
      <w:pPr>
        <w:pStyle w:val="Code"/>
      </w:pPr>
    </w:p>
    <w:p w14:paraId="4E2DF126" w14:textId="77777777" w:rsidR="00E42A44" w:rsidRDefault="00E42A44" w:rsidP="00E42A44">
      <w:pPr>
        <w:pStyle w:val="Heading3"/>
      </w:pPr>
      <w:r>
        <w:t>diff</w:t>
      </w:r>
    </w:p>
    <w:p w14:paraId="53891D23" w14:textId="77777777" w:rsidR="00E42A44" w:rsidRDefault="00E42A44" w:rsidP="00E42A44">
      <w:r>
        <w:t>Compares two files on a line by line basis.  Shows how the two files differ.  That is, shows what changes would have to be made to change file1 to be identical to file2.</w:t>
      </w:r>
    </w:p>
    <w:p w14:paraId="4E2FBBDA" w14:textId="77777777" w:rsidR="00E42A44" w:rsidRDefault="00E42A44" w:rsidP="00E42A44">
      <w:r>
        <w:t>(Also see cmp)</w:t>
      </w:r>
    </w:p>
    <w:p w14:paraId="184688DE" w14:textId="77777777" w:rsidR="00E42A44" w:rsidRDefault="00E42A44" w:rsidP="00E42A44">
      <w:pPr>
        <w:pStyle w:val="Heading3"/>
      </w:pPr>
      <w:r w:rsidRPr="004167B0">
        <w:t>echo</w:t>
      </w:r>
    </w:p>
    <w:p w14:paraId="64FD6AFD" w14:textId="77777777" w:rsidR="00E42A44" w:rsidRDefault="00E42A44" w:rsidP="00E42A44">
      <w:pPr>
        <w:pStyle w:val="Code"/>
      </w:pPr>
      <w:r>
        <w:t>echo hello</w:t>
      </w:r>
      <w:r>
        <w:tab/>
      </w:r>
      <w:r>
        <w:tab/>
      </w:r>
      <w:r>
        <w:tab/>
      </w:r>
      <w:r w:rsidRPr="00503ED4">
        <w:rPr>
          <w:rFonts w:asciiTheme="minorHAnsi" w:hAnsiTheme="minorHAnsi"/>
          <w:noProof w:val="0"/>
        </w:rPr>
        <w:t>writes hello followed by a newline character to the screen.</w:t>
      </w:r>
    </w:p>
    <w:p w14:paraId="68FE4A8B" w14:textId="77777777" w:rsidR="00E42A44" w:rsidRDefault="00E42A44" w:rsidP="00E42A44">
      <w:pPr>
        <w:pStyle w:val="Code"/>
      </w:pPr>
      <w:r>
        <w:t>echo -n hello</w:t>
      </w:r>
      <w:r>
        <w:tab/>
      </w:r>
      <w:r>
        <w:tab/>
      </w:r>
      <w:r>
        <w:tab/>
      </w:r>
      <w:r w:rsidRPr="00503ED4">
        <w:rPr>
          <w:rFonts w:asciiTheme="minorHAnsi" w:hAnsiTheme="minorHAnsi"/>
          <w:noProof w:val="0"/>
        </w:rPr>
        <w:t>omits the newline character</w:t>
      </w:r>
    </w:p>
    <w:p w14:paraId="7E7EA024" w14:textId="77777777" w:rsidR="00E42A44" w:rsidRPr="00F568CF" w:rsidRDefault="00E42A44" w:rsidP="00E42A44">
      <w:pPr>
        <w:pStyle w:val="Code"/>
      </w:pPr>
      <w:r>
        <w:t>echo -e "tab \t This lets you use escape characters \n\n"</w:t>
      </w:r>
    </w:p>
    <w:p w14:paraId="5AD289A0" w14:textId="77777777" w:rsidR="00E42A44" w:rsidRDefault="00E42A44" w:rsidP="00E42A44">
      <w:pPr>
        <w:pStyle w:val="Heading3"/>
      </w:pPr>
      <w:r w:rsidRPr="004167B0">
        <w:t>grep</w:t>
      </w:r>
    </w:p>
    <w:p w14:paraId="59F6A567" w14:textId="77777777" w:rsidR="00E42A44" w:rsidRPr="006225D6" w:rsidRDefault="00E42A44" w:rsidP="00E42A44">
      <w:r w:rsidRPr="006225D6">
        <w:t xml:space="preserve">Searches through a file for strings or regular expressions.  See </w:t>
      </w:r>
      <w:hyperlink w:anchor="_Regular_Expressions_(Regex)" w:history="1">
        <w:r w:rsidRPr="006225D6">
          <w:rPr>
            <w:rStyle w:val="Hyperlink"/>
          </w:rPr>
          <w:t>Regular Expressions</w:t>
        </w:r>
      </w:hyperlink>
      <w:r w:rsidRPr="006225D6">
        <w:t>.</w:t>
      </w:r>
    </w:p>
    <w:p w14:paraId="663437EF" w14:textId="77777777" w:rsidR="00E42A44" w:rsidRDefault="00E42A44" w:rsidP="00E42A44">
      <w:pPr>
        <w:pStyle w:val="Code"/>
        <w:ind w:left="2127" w:hanging="2127"/>
      </w:pPr>
      <w:r w:rsidRPr="007C537A">
        <w:lastRenderedPageBreak/>
        <w:t xml:space="preserve">grep </w:t>
      </w:r>
      <w:r>
        <w:t>the</w:t>
      </w:r>
      <w:r w:rsidRPr="007C537A">
        <w:t xml:space="preserve"> </w:t>
      </w:r>
      <w:r>
        <w:t>filename</w:t>
      </w:r>
      <w:r>
        <w:tab/>
      </w:r>
      <w:r>
        <w:tab/>
      </w:r>
      <w:r w:rsidRPr="00503ED4">
        <w:rPr>
          <w:rFonts w:asciiTheme="minorHAnsi" w:hAnsiTheme="minorHAnsi"/>
          <w:noProof w:val="0"/>
        </w:rPr>
        <w:t>Retrieves lines that contain "the"</w:t>
      </w:r>
    </w:p>
    <w:p w14:paraId="7C52ABA7" w14:textId="77777777" w:rsidR="00E42A44" w:rsidRDefault="00E42A44" w:rsidP="00E42A44">
      <w:pPr>
        <w:pStyle w:val="Code"/>
        <w:ind w:left="2127" w:hanging="2127"/>
      </w:pPr>
      <w:r w:rsidRPr="007C537A">
        <w:t xml:space="preserve">grep -v </w:t>
      </w:r>
      <w:r>
        <w:t>the</w:t>
      </w:r>
      <w:r w:rsidRPr="007C537A">
        <w:t xml:space="preserve"> </w:t>
      </w:r>
      <w:r>
        <w:t>filename</w:t>
      </w:r>
      <w:r>
        <w:tab/>
      </w:r>
      <w:r>
        <w:tab/>
      </w:r>
      <w:r w:rsidRPr="00503ED4">
        <w:rPr>
          <w:rFonts w:asciiTheme="minorHAnsi" w:hAnsiTheme="minorHAnsi"/>
          <w:noProof w:val="0"/>
        </w:rPr>
        <w:t>inverse</w:t>
      </w:r>
      <w:r>
        <w:rPr>
          <w:rFonts w:asciiTheme="minorHAnsi" w:hAnsiTheme="minorHAnsi"/>
          <w:noProof w:val="0"/>
        </w:rPr>
        <w:t>: returns l</w:t>
      </w:r>
      <w:r w:rsidRPr="00503ED4">
        <w:rPr>
          <w:rFonts w:asciiTheme="minorHAnsi" w:hAnsiTheme="minorHAnsi"/>
          <w:noProof w:val="0"/>
        </w:rPr>
        <w:t>ines that do not contain "the"</w:t>
      </w:r>
    </w:p>
    <w:p w14:paraId="0A903216" w14:textId="77777777" w:rsidR="00E42A44" w:rsidRDefault="00E42A44" w:rsidP="00E42A44">
      <w:pPr>
        <w:pStyle w:val="Code"/>
        <w:ind w:left="2127" w:hanging="2127"/>
      </w:pPr>
      <w:r w:rsidRPr="007C537A">
        <w:t xml:space="preserve">grep -i </w:t>
      </w:r>
      <w:r>
        <w:t>the</w:t>
      </w:r>
      <w:r w:rsidRPr="007C537A">
        <w:t xml:space="preserve"> </w:t>
      </w:r>
      <w:r>
        <w:t>filename</w:t>
      </w:r>
      <w:r>
        <w:tab/>
      </w:r>
      <w:r>
        <w:tab/>
      </w:r>
      <w:r w:rsidRPr="004675A6">
        <w:rPr>
          <w:rFonts w:asciiTheme="minorHAnsi" w:hAnsiTheme="minorHAnsi"/>
          <w:noProof w:val="0"/>
        </w:rPr>
        <w:t>case insensitive</w:t>
      </w:r>
    </w:p>
    <w:p w14:paraId="58DE38C1" w14:textId="77777777" w:rsidR="00E42A44" w:rsidRDefault="00E42A44" w:rsidP="00E42A44">
      <w:pPr>
        <w:pStyle w:val="Code"/>
        <w:ind w:left="2127" w:hanging="2127"/>
        <w:rPr>
          <w:rFonts w:asciiTheme="minorHAnsi" w:hAnsiTheme="minorHAnsi"/>
          <w:noProof w:val="0"/>
        </w:rPr>
      </w:pPr>
      <w:r w:rsidRPr="007C537A">
        <w:t xml:space="preserve">grep -w </w:t>
      </w:r>
      <w:r>
        <w:t>the</w:t>
      </w:r>
      <w:r w:rsidRPr="007C537A">
        <w:t xml:space="preserve"> </w:t>
      </w:r>
      <w:r>
        <w:t>filename</w:t>
      </w:r>
      <w:r>
        <w:tab/>
      </w:r>
      <w:r>
        <w:tab/>
      </w:r>
      <w:r w:rsidRPr="004675A6">
        <w:rPr>
          <w:rFonts w:asciiTheme="minorHAnsi" w:hAnsiTheme="minorHAnsi"/>
          <w:noProof w:val="0"/>
        </w:rPr>
        <w:t>match whole word</w:t>
      </w:r>
    </w:p>
    <w:p w14:paraId="603417E2" w14:textId="77777777" w:rsidR="00E42A44" w:rsidRDefault="00E42A44" w:rsidP="00E42A44">
      <w:pPr>
        <w:pStyle w:val="Code"/>
        <w:ind w:left="2127" w:hanging="2127"/>
      </w:pPr>
      <w:r w:rsidRPr="007C537A">
        <w:t xml:space="preserve">grep -c </w:t>
      </w:r>
      <w:r>
        <w:t>the</w:t>
      </w:r>
      <w:r w:rsidRPr="007C537A">
        <w:t xml:space="preserve"> </w:t>
      </w:r>
      <w:r>
        <w:t>filename</w:t>
      </w:r>
      <w:r>
        <w:tab/>
      </w:r>
      <w:r>
        <w:tab/>
      </w:r>
      <w:r w:rsidRPr="00503ED4">
        <w:rPr>
          <w:rFonts w:asciiTheme="minorHAnsi" w:hAnsiTheme="minorHAnsi"/>
          <w:noProof w:val="0"/>
        </w:rPr>
        <w:t>count the number of lines containing "the"</w:t>
      </w:r>
    </w:p>
    <w:p w14:paraId="498515CA" w14:textId="77777777" w:rsidR="00E42A44" w:rsidRDefault="00E42A44" w:rsidP="00E42A44">
      <w:pPr>
        <w:pStyle w:val="Heading3"/>
      </w:pPr>
      <w:r>
        <w:t>head</w:t>
      </w:r>
    </w:p>
    <w:p w14:paraId="11A1B450" w14:textId="77777777" w:rsidR="00E42A44" w:rsidRPr="00434BC9" w:rsidRDefault="00E42A44" w:rsidP="00E42A44">
      <w:pPr>
        <w:pStyle w:val="Code"/>
      </w:pPr>
      <w:r w:rsidRPr="00434BC9">
        <w:t>head -5 myFile</w:t>
      </w:r>
      <w:r>
        <w:tab/>
      </w:r>
      <w:r>
        <w:tab/>
      </w:r>
      <w:r>
        <w:tab/>
      </w:r>
      <w:r w:rsidRPr="000D18B6">
        <w:rPr>
          <w:rFonts w:asciiTheme="minorHAnsi" w:hAnsiTheme="minorHAnsi"/>
        </w:rPr>
        <w:t>retrieves the first 5 lines</w:t>
      </w:r>
    </w:p>
    <w:p w14:paraId="038F10F2" w14:textId="77777777" w:rsidR="00E42A44" w:rsidRPr="004167B0" w:rsidRDefault="00E42A44" w:rsidP="00E42A44">
      <w:pPr>
        <w:pStyle w:val="Code"/>
      </w:pPr>
      <w:r w:rsidRPr="00434BC9">
        <w:t>head -c100 myFile</w:t>
      </w:r>
      <w:r>
        <w:tab/>
      </w:r>
      <w:r>
        <w:tab/>
      </w:r>
      <w:r>
        <w:tab/>
      </w:r>
      <w:r w:rsidRPr="000D18B6">
        <w:rPr>
          <w:rFonts w:asciiTheme="minorHAnsi" w:hAnsiTheme="minorHAnsi"/>
        </w:rPr>
        <w:t>retrieves the first 100 characters</w:t>
      </w:r>
    </w:p>
    <w:p w14:paraId="2289CA04" w14:textId="77777777" w:rsidR="00E42A44" w:rsidRDefault="00E42A44" w:rsidP="00E42A44">
      <w:pPr>
        <w:pStyle w:val="Heading3"/>
      </w:pPr>
      <w:r w:rsidRPr="004167B0">
        <w:t>less</w:t>
      </w:r>
    </w:p>
    <w:p w14:paraId="1B17B47A" w14:textId="1B9DB099" w:rsidR="00E42A44" w:rsidRPr="006225D6" w:rsidRDefault="00E42A44" w:rsidP="00E42A44">
      <w:r w:rsidRPr="006225D6">
        <w:t>Less lets you scroll forward and backwards through a file</w:t>
      </w:r>
      <w:r w:rsidR="001F0F34">
        <w:t>, using the up and down arrow keys</w:t>
      </w:r>
      <w:r w:rsidRPr="006225D6">
        <w:t>.</w:t>
      </w:r>
    </w:p>
    <w:p w14:paraId="7773688F" w14:textId="77777777" w:rsidR="00E42A44" w:rsidRDefault="00E42A44" w:rsidP="00E42A44">
      <w:pPr>
        <w:pStyle w:val="Heading3"/>
      </w:pPr>
      <w:r w:rsidRPr="004167B0">
        <w:t>more</w:t>
      </w:r>
    </w:p>
    <w:p w14:paraId="217F37A7" w14:textId="4206D81D" w:rsidR="00E42A44" w:rsidRPr="006225D6" w:rsidRDefault="00E42A44" w:rsidP="00E42A44">
      <w:r w:rsidRPr="006225D6">
        <w:t>More lets you scroll forwards</w:t>
      </w:r>
      <w:r>
        <w:t xml:space="preserve"> and backwa</w:t>
      </w:r>
      <w:r w:rsidR="001F0F34">
        <w:t>rds through a file, using the [Enter] key.</w:t>
      </w:r>
    </w:p>
    <w:p w14:paraId="2886C554" w14:textId="77777777" w:rsidR="00E42A44" w:rsidRDefault="00E42A44" w:rsidP="00E42A44">
      <w:pPr>
        <w:pStyle w:val="Heading3"/>
      </w:pPr>
      <w:r w:rsidRPr="004167B0">
        <w:t>sort</w:t>
      </w:r>
    </w:p>
    <w:p w14:paraId="554D022E" w14:textId="77777777" w:rsidR="00E42A44" w:rsidRPr="00F568CF" w:rsidRDefault="00E42A44" w:rsidP="00E42A44">
      <w:pPr>
        <w:pStyle w:val="Code"/>
      </w:pPr>
      <w:r w:rsidRPr="00F568CF">
        <w:t>sort file1</w:t>
      </w:r>
    </w:p>
    <w:p w14:paraId="06597050" w14:textId="77777777" w:rsidR="00E42A44" w:rsidRDefault="00E42A44" w:rsidP="00E42A44">
      <w:r w:rsidRPr="00503ED4">
        <w:rPr>
          <w:rStyle w:val="CodeChar"/>
          <w:rFonts w:eastAsiaTheme="minorEastAsia"/>
        </w:rPr>
        <w:t>sort –r file1</w:t>
      </w:r>
      <w:r w:rsidRPr="00F568CF">
        <w:tab/>
      </w:r>
      <w:r>
        <w:tab/>
      </w:r>
      <w:r>
        <w:tab/>
      </w:r>
      <w:r w:rsidRPr="000D18B6">
        <w:t>sort in reverse order</w:t>
      </w:r>
    </w:p>
    <w:p w14:paraId="3036591F" w14:textId="77777777" w:rsidR="00E42A44" w:rsidRPr="00F568CF" w:rsidRDefault="00E42A44" w:rsidP="00E42A44"/>
    <w:p w14:paraId="3005CC9C" w14:textId="77777777" w:rsidR="00E42A44" w:rsidRDefault="00E42A44" w:rsidP="00E42A44">
      <w:pPr>
        <w:pStyle w:val="Code"/>
        <w:ind w:left="3600" w:hanging="3600"/>
        <w:rPr>
          <w:rFonts w:asciiTheme="minorHAnsi" w:hAnsiTheme="minorHAnsi"/>
          <w:noProof w:val="0"/>
        </w:rPr>
      </w:pPr>
      <w:r w:rsidRPr="00F568CF">
        <w:t>sort –t":" –k4 accounts</w:t>
      </w:r>
      <w:r>
        <w:tab/>
      </w:r>
      <w:r w:rsidRPr="00503ED4">
        <w:rPr>
          <w:rFonts w:asciiTheme="minorHAnsi" w:hAnsiTheme="minorHAnsi"/>
          <w:noProof w:val="0"/>
        </w:rPr>
        <w:t>Using ":" as the delimiter, sort the lines by each key starting with the fourth key to the end of the line.  Note similarities and differences from cut.</w:t>
      </w:r>
    </w:p>
    <w:p w14:paraId="6987480C" w14:textId="77777777" w:rsidR="00E42A44" w:rsidRDefault="00E42A44" w:rsidP="00E42A44">
      <w:pPr>
        <w:pStyle w:val="Code"/>
        <w:ind w:left="3600" w:hanging="3600"/>
        <w:rPr>
          <w:rFonts w:asciiTheme="minorHAnsi" w:hAnsiTheme="minorHAnsi"/>
          <w:noProof w:val="0"/>
        </w:rPr>
      </w:pPr>
    </w:p>
    <w:p w14:paraId="05E3EA3A" w14:textId="77777777" w:rsidR="00E42A44" w:rsidRDefault="00E42A44" w:rsidP="00E42A44">
      <w:pPr>
        <w:pStyle w:val="Code"/>
        <w:ind w:left="3600" w:hanging="3600"/>
      </w:pPr>
      <w:r w:rsidRPr="00AA5994">
        <w:t>sort –k2 accounts</w:t>
      </w:r>
      <w:r>
        <w:rPr>
          <w:rFonts w:asciiTheme="minorHAnsi" w:hAnsiTheme="minorHAnsi"/>
          <w:noProof w:val="0"/>
        </w:rPr>
        <w:tab/>
        <w:t>Using any space (or spaces) as the delimiter, sort by the lines by each key starting with the second key to the end of the line.</w:t>
      </w:r>
    </w:p>
    <w:p w14:paraId="139D5BD6" w14:textId="77777777" w:rsidR="00E42A44" w:rsidRDefault="00E42A44" w:rsidP="00E42A44">
      <w:pPr>
        <w:pStyle w:val="Code"/>
        <w:ind w:left="3600" w:hanging="3600"/>
      </w:pPr>
    </w:p>
    <w:p w14:paraId="16D8CD07" w14:textId="77777777" w:rsidR="00E42A44" w:rsidRPr="004675A6" w:rsidRDefault="00E42A44" w:rsidP="00E42A44">
      <w:pPr>
        <w:pStyle w:val="Code"/>
        <w:ind w:left="3600" w:hanging="3600"/>
      </w:pPr>
      <w:r w:rsidRPr="00F568CF">
        <w:t xml:space="preserve">sort –t":" </w:t>
      </w:r>
      <w:r>
        <w:t>–k3,5</w:t>
      </w:r>
      <w:r w:rsidRPr="00F568CF">
        <w:t xml:space="preserve"> accounts</w:t>
      </w:r>
      <w:r>
        <w:tab/>
      </w:r>
      <w:r w:rsidRPr="00503ED4">
        <w:rPr>
          <w:rFonts w:asciiTheme="minorHAnsi" w:hAnsiTheme="minorHAnsi"/>
          <w:noProof w:val="0"/>
        </w:rPr>
        <w:t>Using ":" as the delimiter, sort the lines by the third, fourth and the fifth key.  If there are more keys after the fifth, don't bother sorting by those keys.</w:t>
      </w:r>
    </w:p>
    <w:p w14:paraId="163E466F" w14:textId="77777777" w:rsidR="00E42A44" w:rsidRDefault="00E42A44" w:rsidP="00E42A44">
      <w:pPr>
        <w:pStyle w:val="Code"/>
      </w:pPr>
    </w:p>
    <w:p w14:paraId="6E20CF56" w14:textId="77777777" w:rsidR="00E42A44" w:rsidRDefault="00E42A44" w:rsidP="00E42A44">
      <w:pPr>
        <w:pStyle w:val="Code"/>
        <w:ind w:left="3600" w:hanging="3600"/>
        <w:rPr>
          <w:rFonts w:asciiTheme="minorHAnsi" w:hAnsiTheme="minorHAnsi"/>
          <w:noProof w:val="0"/>
        </w:rPr>
      </w:pPr>
      <w:r w:rsidRPr="00F568CF">
        <w:t xml:space="preserve">sort </w:t>
      </w:r>
      <w:r>
        <w:t xml:space="preserve">-n </w:t>
      </w:r>
      <w:r w:rsidRPr="00F568CF">
        <w:t>–t":" –k</w:t>
      </w:r>
      <w:r>
        <w:t>2</w:t>
      </w:r>
      <w:r w:rsidRPr="00F568CF">
        <w:t xml:space="preserve"> accounts</w:t>
      </w:r>
      <w:r>
        <w:tab/>
      </w:r>
      <w:r w:rsidRPr="00503ED4">
        <w:rPr>
          <w:rFonts w:asciiTheme="minorHAnsi" w:hAnsiTheme="minorHAnsi"/>
          <w:noProof w:val="0"/>
        </w:rPr>
        <w:t>using ":" as the delimiter, sort the lines by the second key and sort in numeric order rather than alphabetic.</w:t>
      </w:r>
    </w:p>
    <w:p w14:paraId="7BBF0D3A" w14:textId="77777777" w:rsidR="00E42A44" w:rsidRDefault="00E42A44" w:rsidP="00E42A44">
      <w:pPr>
        <w:pStyle w:val="Code"/>
      </w:pPr>
    </w:p>
    <w:p w14:paraId="6B6B54FE" w14:textId="77777777" w:rsidR="00E42A44" w:rsidRDefault="00E42A44" w:rsidP="00E42A44">
      <w:pPr>
        <w:pStyle w:val="Code"/>
      </w:pPr>
      <w:r>
        <w:t>sort –u accounts</w:t>
      </w:r>
      <w:r>
        <w:tab/>
      </w:r>
      <w:r>
        <w:tab/>
      </w:r>
      <w:r>
        <w:tab/>
      </w:r>
      <w:r>
        <w:rPr>
          <w:rFonts w:asciiTheme="minorHAnsi" w:hAnsiTheme="minorHAnsi"/>
          <w:noProof w:val="0"/>
        </w:rPr>
        <w:t>“Unique” - After sorting, d</w:t>
      </w:r>
      <w:r w:rsidRPr="00561AB4">
        <w:rPr>
          <w:rFonts w:asciiTheme="minorHAnsi" w:hAnsiTheme="minorHAnsi"/>
          <w:noProof w:val="0"/>
        </w:rPr>
        <w:t xml:space="preserve">isplay </w:t>
      </w:r>
      <w:r>
        <w:rPr>
          <w:rFonts w:asciiTheme="minorHAnsi" w:hAnsiTheme="minorHAnsi"/>
          <w:noProof w:val="0"/>
        </w:rPr>
        <w:t>any line that is repeated only once</w:t>
      </w:r>
      <w:r w:rsidRPr="00561AB4">
        <w:rPr>
          <w:rFonts w:asciiTheme="minorHAnsi" w:hAnsiTheme="minorHAnsi"/>
          <w:noProof w:val="0"/>
        </w:rPr>
        <w:t>.</w:t>
      </w:r>
    </w:p>
    <w:p w14:paraId="0FA875E9" w14:textId="77777777" w:rsidR="00E42A44" w:rsidRDefault="00E42A44" w:rsidP="00E42A44">
      <w:pPr>
        <w:pStyle w:val="Heading3"/>
      </w:pPr>
      <w:r>
        <w:t>tail</w:t>
      </w:r>
    </w:p>
    <w:p w14:paraId="4CC012D5" w14:textId="77777777" w:rsidR="00E42A44" w:rsidRPr="000D18B6" w:rsidRDefault="00E42A44" w:rsidP="00E42A44">
      <w:pPr>
        <w:pStyle w:val="Code"/>
      </w:pPr>
      <w:r w:rsidRPr="000C233D">
        <w:t>tail -5 myFile.txt</w:t>
      </w:r>
      <w:r>
        <w:tab/>
      </w:r>
      <w:r>
        <w:tab/>
      </w:r>
      <w:r>
        <w:tab/>
      </w:r>
      <w:r w:rsidRPr="00B476F4">
        <w:rPr>
          <w:rFonts w:asciiTheme="minorHAnsi" w:hAnsiTheme="minorHAnsi"/>
          <w:noProof w:val="0"/>
        </w:rPr>
        <w:t>returns the last 5 lines from myFile.txt</w:t>
      </w:r>
    </w:p>
    <w:p w14:paraId="7F9F4F24" w14:textId="77777777" w:rsidR="00E42A44" w:rsidRPr="000D18B6" w:rsidRDefault="00E42A44" w:rsidP="00E42A44">
      <w:pPr>
        <w:pStyle w:val="Code"/>
      </w:pPr>
      <w:r w:rsidRPr="000C233D">
        <w:t>tail –c20 myFile.txt</w:t>
      </w:r>
      <w:r>
        <w:tab/>
      </w:r>
      <w:r>
        <w:tab/>
      </w:r>
      <w:r>
        <w:tab/>
      </w:r>
      <w:r w:rsidRPr="00B476F4">
        <w:rPr>
          <w:rFonts w:asciiTheme="minorHAnsi" w:hAnsiTheme="minorHAnsi"/>
          <w:noProof w:val="0"/>
        </w:rPr>
        <w:t>returns the last 20 characters from myFile.txt</w:t>
      </w:r>
    </w:p>
    <w:p w14:paraId="1DAC0926" w14:textId="77777777" w:rsidR="00E42A44" w:rsidRDefault="00E42A44" w:rsidP="00E42A44">
      <w:pPr>
        <w:pStyle w:val="Heading3"/>
      </w:pPr>
      <w:r w:rsidRPr="004167B0">
        <w:lastRenderedPageBreak/>
        <w:t>tr</w:t>
      </w:r>
    </w:p>
    <w:p w14:paraId="6BE7AE06" w14:textId="77777777" w:rsidR="00E42A44" w:rsidRDefault="00E42A44" w:rsidP="00E42A44">
      <w:pPr>
        <w:pStyle w:val="Code"/>
      </w:pPr>
      <w:r>
        <w:t>echo James:Taylor | tr ":" " "</w:t>
      </w:r>
      <w:r>
        <w:tab/>
      </w:r>
      <w:r>
        <w:tab/>
      </w:r>
      <w:r w:rsidRPr="00B476F4">
        <w:rPr>
          <w:rFonts w:asciiTheme="minorHAnsi" w:hAnsiTheme="minorHAnsi"/>
          <w:noProof w:val="0"/>
        </w:rPr>
        <w:t>replaces ":" with a space character</w:t>
      </w:r>
    </w:p>
    <w:p w14:paraId="320C175D" w14:textId="77777777" w:rsidR="00E42A44" w:rsidRDefault="00E42A44" w:rsidP="00E42A44">
      <w:pPr>
        <w:pStyle w:val="Code"/>
      </w:pPr>
      <w:r>
        <w:t>echo chris | tr crh Evl</w:t>
      </w:r>
      <w:r>
        <w:tab/>
      </w:r>
      <w:r>
        <w:tab/>
      </w:r>
      <w:r>
        <w:tab/>
      </w:r>
      <w:r>
        <w:rPr>
          <w:rFonts w:asciiTheme="minorHAnsi" w:hAnsiTheme="minorHAnsi"/>
          <w:noProof w:val="0"/>
        </w:rPr>
        <w:t>turns c</w:t>
      </w:r>
      <w:r w:rsidRPr="001E7A0A">
        <w:rPr>
          <w:rFonts w:asciiTheme="minorHAnsi" w:hAnsiTheme="minorHAnsi"/>
          <w:noProof w:val="0"/>
        </w:rPr>
        <w:t>hris into Elvis</w:t>
      </w:r>
    </w:p>
    <w:p w14:paraId="14E915F1" w14:textId="77777777" w:rsidR="00E42A44" w:rsidRDefault="00E42A44" w:rsidP="00E42A44">
      <w:pPr>
        <w:pStyle w:val="Code"/>
        <w:ind w:left="5040" w:hanging="5040"/>
        <w:rPr>
          <w:rFonts w:asciiTheme="minorHAnsi" w:hAnsiTheme="minorHAnsi"/>
          <w:noProof w:val="0"/>
        </w:rPr>
      </w:pPr>
      <w:r>
        <w:t xml:space="preserve">echo -n abcde123 | tr -c aeiou - </w:t>
      </w:r>
      <w:r>
        <w:tab/>
      </w:r>
      <w:r w:rsidRPr="00B476F4">
        <w:rPr>
          <w:rFonts w:asciiTheme="minorHAnsi" w:hAnsiTheme="minorHAnsi"/>
          <w:noProof w:val="0"/>
        </w:rPr>
        <w:t>outputs a---e---</w:t>
      </w:r>
      <w:r w:rsidRPr="00B476F4">
        <w:rPr>
          <w:rFonts w:asciiTheme="minorHAnsi" w:hAnsiTheme="minorHAnsi"/>
          <w:noProof w:val="0"/>
        </w:rPr>
        <w:br/>
        <w:t xml:space="preserve">-c means compliment set.  </w:t>
      </w:r>
      <w:r>
        <w:rPr>
          <w:rFonts w:asciiTheme="minorHAnsi" w:hAnsiTheme="minorHAnsi"/>
          <w:noProof w:val="0"/>
        </w:rPr>
        <w:t>This e</w:t>
      </w:r>
      <w:r w:rsidRPr="00B476F4">
        <w:rPr>
          <w:rFonts w:asciiTheme="minorHAnsi" w:hAnsiTheme="minorHAnsi"/>
          <w:noProof w:val="0"/>
        </w:rPr>
        <w:t>xample turns any character not in aeiou to hyphens.</w:t>
      </w:r>
    </w:p>
    <w:p w14:paraId="4CFB7925" w14:textId="77777777" w:rsidR="00E42A44" w:rsidRDefault="00E42A44" w:rsidP="00E42A44">
      <w:pPr>
        <w:pStyle w:val="Code"/>
        <w:ind w:left="5040" w:hanging="5040"/>
      </w:pPr>
    </w:p>
    <w:p w14:paraId="66635BED" w14:textId="77777777" w:rsidR="00E42A44" w:rsidRDefault="00E42A44" w:rsidP="00E42A44">
      <w:pPr>
        <w:pStyle w:val="Code"/>
      </w:pPr>
      <w:r>
        <w:t xml:space="preserve">cat myFile | tr [:lower:] [:upper:]   </w:t>
      </w:r>
      <w:r>
        <w:tab/>
      </w:r>
      <w:r w:rsidRPr="001E7A0A">
        <w:rPr>
          <w:rFonts w:asciiTheme="minorHAnsi" w:hAnsiTheme="minorHAnsi"/>
          <w:noProof w:val="0"/>
        </w:rPr>
        <w:t>turn lowercase characters into uppercase</w:t>
      </w:r>
    </w:p>
    <w:p w14:paraId="0CCA8AFD" w14:textId="77777777" w:rsidR="00E42A44" w:rsidRDefault="00E42A44" w:rsidP="00E42A44">
      <w:pPr>
        <w:pStyle w:val="Code"/>
      </w:pPr>
      <w:r>
        <w:t>echo hello | tr -d h</w:t>
      </w:r>
      <w:r>
        <w:tab/>
      </w:r>
      <w:r>
        <w:tab/>
      </w:r>
      <w:r>
        <w:tab/>
      </w:r>
      <w:r w:rsidRPr="00B476F4">
        <w:rPr>
          <w:rFonts w:asciiTheme="minorHAnsi" w:hAnsiTheme="minorHAnsi"/>
          <w:noProof w:val="0"/>
        </w:rPr>
        <w:t>deletes all the 'h' character (ello)</w:t>
      </w:r>
    </w:p>
    <w:p w14:paraId="5142B100" w14:textId="77777777" w:rsidR="00E42A44" w:rsidRDefault="00E42A44" w:rsidP="00E42A44">
      <w:pPr>
        <w:pStyle w:val="Code"/>
      </w:pPr>
      <w:r>
        <w:t>echo hello | tr -d ho</w:t>
      </w:r>
      <w:r>
        <w:tab/>
      </w:r>
      <w:r>
        <w:tab/>
      </w:r>
      <w:r>
        <w:tab/>
      </w:r>
      <w:r>
        <w:rPr>
          <w:rFonts w:asciiTheme="minorHAnsi" w:hAnsiTheme="minorHAnsi"/>
          <w:noProof w:val="0"/>
        </w:rPr>
        <w:t xml:space="preserve">deletes all instances of </w:t>
      </w:r>
      <w:r w:rsidRPr="00B476F4">
        <w:rPr>
          <w:rFonts w:asciiTheme="minorHAnsi" w:hAnsiTheme="minorHAnsi"/>
          <w:noProof w:val="0"/>
        </w:rPr>
        <w:t>the 'h' and 'o' (ell)</w:t>
      </w:r>
    </w:p>
    <w:p w14:paraId="068D2379" w14:textId="77777777" w:rsidR="00E42A44" w:rsidRDefault="00E42A44" w:rsidP="00E42A44">
      <w:pPr>
        <w:pStyle w:val="Code"/>
        <w:ind w:left="5040" w:hanging="5040"/>
      </w:pPr>
      <w:r>
        <w:t>cat myFile | tr -d a-h</w:t>
      </w:r>
      <w:r>
        <w:tab/>
      </w:r>
      <w:r w:rsidRPr="00B476F4">
        <w:rPr>
          <w:rFonts w:asciiTheme="minorHAnsi" w:hAnsiTheme="minorHAnsi"/>
          <w:noProof w:val="0"/>
        </w:rPr>
        <w:t>deletes all lower case chars between a and h (inclusive)</w:t>
      </w:r>
    </w:p>
    <w:p w14:paraId="6F967D98" w14:textId="77777777" w:rsidR="00E42A44" w:rsidRDefault="00E42A44" w:rsidP="00E42A44">
      <w:pPr>
        <w:pStyle w:val="Code"/>
      </w:pPr>
      <w:r>
        <w:t>cat myFile | tr -d [:upper:]</w:t>
      </w:r>
      <w:r>
        <w:tab/>
      </w:r>
      <w:r>
        <w:tab/>
      </w:r>
      <w:r w:rsidRPr="00B476F4">
        <w:rPr>
          <w:rFonts w:asciiTheme="minorHAnsi" w:hAnsiTheme="minorHAnsi"/>
          <w:noProof w:val="0"/>
        </w:rPr>
        <w:t>deletes all capital letters from the output</w:t>
      </w:r>
    </w:p>
    <w:p w14:paraId="7B5D2999" w14:textId="77777777" w:rsidR="00E42A44" w:rsidRDefault="00E42A44" w:rsidP="00E42A44">
      <w:pPr>
        <w:pStyle w:val="Code"/>
      </w:pPr>
      <w:r>
        <w:t xml:space="preserve">echo NA1234567D | tr -d [:alpha:] </w:t>
      </w:r>
      <w:r>
        <w:tab/>
      </w:r>
      <w:r w:rsidRPr="001E7A0A">
        <w:rPr>
          <w:rFonts w:asciiTheme="minorHAnsi" w:hAnsiTheme="minorHAnsi"/>
          <w:noProof w:val="0"/>
        </w:rPr>
        <w:t>deletes all letters (1234567)</w:t>
      </w:r>
    </w:p>
    <w:p w14:paraId="4011DCAD" w14:textId="77777777" w:rsidR="00E42A44" w:rsidRDefault="00E42A44" w:rsidP="00E42A44">
      <w:pPr>
        <w:pStyle w:val="Code"/>
        <w:rPr>
          <w:rFonts w:asciiTheme="minorHAnsi" w:hAnsiTheme="minorHAnsi"/>
          <w:noProof w:val="0"/>
        </w:rPr>
      </w:pPr>
      <w:r>
        <w:t>echo NA1234567D | tr -d [:digit:]</w:t>
      </w:r>
      <w:r>
        <w:tab/>
      </w:r>
      <w:r w:rsidRPr="001E7A0A">
        <w:rPr>
          <w:rFonts w:asciiTheme="minorHAnsi" w:hAnsiTheme="minorHAnsi"/>
          <w:noProof w:val="0"/>
        </w:rPr>
        <w:t>deletes all numbers</w:t>
      </w:r>
    </w:p>
    <w:p w14:paraId="084BA9B3" w14:textId="77777777" w:rsidR="00E42A44" w:rsidRPr="00B476F4" w:rsidRDefault="00E42A44" w:rsidP="00E42A44">
      <w:pPr>
        <w:pStyle w:val="Code"/>
        <w:rPr>
          <w:rFonts w:asciiTheme="minorHAnsi" w:hAnsiTheme="minorHAnsi"/>
          <w:noProof w:val="0"/>
        </w:rPr>
      </w:pPr>
      <w:r w:rsidRPr="00726DC4">
        <w:t xml:space="preserve">echo </w:t>
      </w:r>
      <w:r>
        <w:t>ABBBBBBD | tr –s “B”</w:t>
      </w:r>
      <w:r>
        <w:tab/>
      </w:r>
      <w:r>
        <w:tab/>
      </w:r>
      <w:r>
        <w:tab/>
      </w:r>
      <w:r w:rsidRPr="00B476F4">
        <w:rPr>
          <w:rFonts w:asciiTheme="minorHAnsi" w:hAnsiTheme="minorHAnsi"/>
          <w:noProof w:val="0"/>
        </w:rPr>
        <w:t>Squeeze Bs down to one B.</w:t>
      </w:r>
    </w:p>
    <w:p w14:paraId="59B9EB21" w14:textId="77777777" w:rsidR="00E42A44" w:rsidRDefault="00E42A44" w:rsidP="00E42A44">
      <w:pPr>
        <w:pStyle w:val="Heading3"/>
      </w:pPr>
      <w:r>
        <w:t>uniq</w:t>
      </w:r>
    </w:p>
    <w:p w14:paraId="4C7E262E" w14:textId="77777777" w:rsidR="00E42A44" w:rsidRDefault="00E42A44" w:rsidP="00E42A44">
      <w:pPr>
        <w:pStyle w:val="Code"/>
        <w:rPr>
          <w:rFonts w:asciiTheme="minorHAnsi" w:hAnsiTheme="minorHAnsi"/>
          <w:noProof w:val="0"/>
        </w:rPr>
      </w:pPr>
      <w:r>
        <w:t>uniq myFile</w:t>
      </w:r>
      <w:r>
        <w:tab/>
      </w:r>
      <w:r>
        <w:tab/>
      </w:r>
      <w:r w:rsidRPr="00B476F4">
        <w:rPr>
          <w:rFonts w:asciiTheme="minorHAnsi" w:hAnsiTheme="minorHAnsi"/>
          <w:noProof w:val="0"/>
        </w:rPr>
        <w:t xml:space="preserve">displays </w:t>
      </w:r>
      <w:r>
        <w:rPr>
          <w:rFonts w:asciiTheme="minorHAnsi" w:hAnsiTheme="minorHAnsi"/>
          <w:noProof w:val="0"/>
        </w:rPr>
        <w:t xml:space="preserve">lines from the file but eliminates repeats if that repeat occurs on the very next line.  To eliminate all duplicates the input file must be sorted.  </w:t>
      </w:r>
    </w:p>
    <w:p w14:paraId="1E8BA0B5" w14:textId="77777777" w:rsidR="00E42A44" w:rsidRDefault="00E42A44" w:rsidP="00E42A44">
      <w:pPr>
        <w:pStyle w:val="Code"/>
        <w:rPr>
          <w:rFonts w:asciiTheme="minorHAnsi" w:hAnsiTheme="minorHAnsi"/>
          <w:noProof w:val="0"/>
        </w:rPr>
      </w:pPr>
      <w:r w:rsidRPr="00010174">
        <w:t>uniq –c myFile</w:t>
      </w:r>
      <w:r w:rsidRPr="00010174">
        <w:rPr>
          <w:rFonts w:asciiTheme="minorHAnsi" w:hAnsiTheme="minorHAnsi"/>
          <w:noProof w:val="0"/>
        </w:rPr>
        <w:tab/>
      </w:r>
      <w:r w:rsidRPr="00010174">
        <w:rPr>
          <w:rFonts w:asciiTheme="minorHAnsi" w:hAnsiTheme="minorHAnsi"/>
          <w:noProof w:val="0"/>
        </w:rPr>
        <w:tab/>
        <w:t>displays the number of times each line is repeated as well as the line from the file.</w:t>
      </w:r>
    </w:p>
    <w:p w14:paraId="6DA10C1A" w14:textId="77777777" w:rsidR="00E42A44" w:rsidRPr="00010174" w:rsidRDefault="00E42A44" w:rsidP="00E42A44">
      <w:pPr>
        <w:pStyle w:val="Code"/>
        <w:rPr>
          <w:rFonts w:asciiTheme="minorHAnsi" w:hAnsiTheme="minorHAnsi"/>
          <w:noProof w:val="0"/>
        </w:rPr>
      </w:pPr>
      <w:r>
        <w:t>u</w:t>
      </w:r>
      <w:r w:rsidRPr="00010174">
        <w:t>niq –d myFile</w:t>
      </w:r>
      <w:r>
        <w:tab/>
      </w:r>
      <w:r>
        <w:tab/>
      </w:r>
      <w:r w:rsidRPr="00010174">
        <w:rPr>
          <w:rFonts w:asciiTheme="minorHAnsi" w:hAnsiTheme="minorHAnsi"/>
          <w:noProof w:val="0"/>
        </w:rPr>
        <w:t>displays only lines that are repeated.</w:t>
      </w:r>
    </w:p>
    <w:p w14:paraId="565A452B" w14:textId="77777777" w:rsidR="00E42A44" w:rsidRDefault="00E42A44" w:rsidP="00E42A44"/>
    <w:p w14:paraId="601C690C" w14:textId="77777777" w:rsidR="00E42A44" w:rsidRDefault="00E42A44" w:rsidP="00E42A44">
      <w:pPr>
        <w:pStyle w:val="Heading3"/>
      </w:pPr>
      <w:r w:rsidRPr="004167B0">
        <w:t>wc</w:t>
      </w:r>
    </w:p>
    <w:p w14:paraId="3CF6D6D0" w14:textId="77777777" w:rsidR="00E42A44" w:rsidRPr="006225D6" w:rsidRDefault="00E42A44" w:rsidP="00E42A44">
      <w:r>
        <w:t xml:space="preserve">wc is word count.  </w:t>
      </w:r>
      <w:r w:rsidRPr="006225D6">
        <w:t>When using wc with a filename, it displays the name of the file.</w:t>
      </w:r>
    </w:p>
    <w:p w14:paraId="649BC127" w14:textId="77777777" w:rsidR="00E42A44" w:rsidRDefault="00E42A44" w:rsidP="00E42A44">
      <w:pPr>
        <w:pStyle w:val="Code"/>
      </w:pPr>
      <w:r>
        <w:t>wc myFile</w:t>
      </w:r>
      <w:r>
        <w:tab/>
      </w:r>
      <w:r>
        <w:tab/>
      </w:r>
      <w:r>
        <w:tab/>
      </w:r>
      <w:r w:rsidRPr="00B476F4">
        <w:rPr>
          <w:rFonts w:asciiTheme="minorHAnsi" w:hAnsiTheme="minorHAnsi"/>
          <w:noProof w:val="0"/>
        </w:rPr>
        <w:t>displays the number of lines, words, bytes and the name of the file</w:t>
      </w:r>
    </w:p>
    <w:p w14:paraId="464DDBF8" w14:textId="77777777" w:rsidR="00E42A44" w:rsidRDefault="00E42A44" w:rsidP="00E42A44">
      <w:pPr>
        <w:pStyle w:val="Code"/>
      </w:pPr>
      <w:r>
        <w:t>wc -l myFile</w:t>
      </w:r>
      <w:r>
        <w:tab/>
      </w:r>
      <w:r>
        <w:tab/>
      </w:r>
      <w:r w:rsidRPr="00B476F4">
        <w:rPr>
          <w:rFonts w:asciiTheme="minorHAnsi" w:hAnsiTheme="minorHAnsi"/>
          <w:noProof w:val="0"/>
        </w:rPr>
        <w:t>number of lines</w:t>
      </w:r>
    </w:p>
    <w:p w14:paraId="33FC9B07" w14:textId="77777777" w:rsidR="00E42A44" w:rsidRDefault="00E42A44" w:rsidP="00E42A44">
      <w:pPr>
        <w:pStyle w:val="Code"/>
      </w:pPr>
      <w:r>
        <w:t>wc -w myFile</w:t>
      </w:r>
      <w:r>
        <w:tab/>
      </w:r>
      <w:r>
        <w:tab/>
      </w:r>
      <w:r w:rsidRPr="00B476F4">
        <w:rPr>
          <w:rFonts w:asciiTheme="minorHAnsi" w:hAnsiTheme="minorHAnsi"/>
          <w:noProof w:val="0"/>
        </w:rPr>
        <w:t>number of words (delimited by white space)</w:t>
      </w:r>
    </w:p>
    <w:p w14:paraId="7CD41E87" w14:textId="77777777" w:rsidR="00E42A44" w:rsidRDefault="00E42A44" w:rsidP="00E42A44">
      <w:pPr>
        <w:pStyle w:val="Code"/>
        <w:rPr>
          <w:rFonts w:asciiTheme="minorHAnsi" w:hAnsiTheme="minorHAnsi"/>
          <w:noProof w:val="0"/>
        </w:rPr>
      </w:pPr>
      <w:r>
        <w:t>wc -c myFile</w:t>
      </w:r>
      <w:r>
        <w:tab/>
      </w:r>
      <w:r>
        <w:tab/>
      </w:r>
      <w:r w:rsidRPr="00B476F4">
        <w:rPr>
          <w:rFonts w:asciiTheme="minorHAnsi" w:hAnsiTheme="minorHAnsi"/>
          <w:noProof w:val="0"/>
        </w:rPr>
        <w:t>number of bytes</w:t>
      </w:r>
    </w:p>
    <w:p w14:paraId="70A409B7" w14:textId="77777777" w:rsidR="00E42A44" w:rsidRDefault="00E42A44" w:rsidP="00E42A44">
      <w:pPr>
        <w:pStyle w:val="Code"/>
        <w:rPr>
          <w:rFonts w:asciiTheme="minorHAnsi" w:hAnsiTheme="minorHAnsi"/>
          <w:noProof w:val="0"/>
        </w:rPr>
      </w:pPr>
      <w:r>
        <w:t>wc -m myFile</w:t>
      </w:r>
      <w:r>
        <w:tab/>
      </w:r>
      <w:r>
        <w:tab/>
      </w:r>
      <w:r w:rsidRPr="00B476F4">
        <w:rPr>
          <w:rFonts w:asciiTheme="minorHAnsi" w:hAnsiTheme="minorHAnsi"/>
          <w:noProof w:val="0"/>
        </w:rPr>
        <w:t>number of</w:t>
      </w:r>
      <w:r>
        <w:rPr>
          <w:rFonts w:asciiTheme="minorHAnsi" w:hAnsiTheme="minorHAnsi"/>
          <w:noProof w:val="0"/>
        </w:rPr>
        <w:t xml:space="preserve"> characters</w:t>
      </w:r>
    </w:p>
    <w:p w14:paraId="6015A83D" w14:textId="77777777" w:rsidR="00E42A44" w:rsidRDefault="00E42A44" w:rsidP="00E42A44">
      <w:pPr>
        <w:pStyle w:val="Code"/>
      </w:pPr>
    </w:p>
    <w:p w14:paraId="39E4289E" w14:textId="77777777" w:rsidR="00E42A44" w:rsidRDefault="00E42A44" w:rsidP="00E42A44"/>
    <w:p w14:paraId="00F703ED" w14:textId="77777777" w:rsidR="00E42A44" w:rsidRPr="006225D6" w:rsidRDefault="00E42A44" w:rsidP="00E42A44">
      <w:r w:rsidRPr="006225D6">
        <w:t>When using wc with an input stream, (for example</w:t>
      </w:r>
      <w:r w:rsidRPr="006225D6">
        <w:rPr>
          <w:rStyle w:val="CodeChar"/>
          <w:rFonts w:eastAsiaTheme="minorEastAsia"/>
        </w:rPr>
        <w:t xml:space="preserve"> wc –c &lt; file</w:t>
      </w:r>
      <w:r w:rsidRPr="006225D6">
        <w:t>) it does not display the name of the file.</w:t>
      </w:r>
    </w:p>
    <w:p w14:paraId="1F5E5C5D" w14:textId="77777777" w:rsidR="00E42A44" w:rsidRDefault="00E42A44" w:rsidP="00E42A44">
      <w:pPr>
        <w:pStyle w:val="Code"/>
        <w:rPr>
          <w:rFonts w:asciiTheme="minorHAnsi" w:hAnsiTheme="minorHAnsi"/>
          <w:noProof w:val="0"/>
        </w:rPr>
      </w:pPr>
      <w:r>
        <w:t xml:space="preserve">cat myFile | wc –l </w:t>
      </w:r>
      <w:r>
        <w:tab/>
      </w:r>
      <w:r w:rsidRPr="00B476F4">
        <w:rPr>
          <w:rFonts w:asciiTheme="minorHAnsi" w:hAnsiTheme="minorHAnsi"/>
          <w:noProof w:val="0"/>
        </w:rPr>
        <w:t>display the number of lines in the input stream.</w:t>
      </w:r>
    </w:p>
    <w:p w14:paraId="020A1749" w14:textId="77777777" w:rsidR="00E42A44" w:rsidRDefault="00E42A44" w:rsidP="00E42A44">
      <w:pPr>
        <w:pStyle w:val="Code"/>
        <w:rPr>
          <w:rFonts w:asciiTheme="minorHAnsi" w:hAnsiTheme="minorHAnsi"/>
          <w:noProof w:val="0"/>
        </w:rPr>
      </w:pPr>
    </w:p>
    <w:p w14:paraId="582BECAD" w14:textId="77777777" w:rsidR="00E42A44" w:rsidRDefault="00E42A44" w:rsidP="00E42A44">
      <w:pPr>
        <w:pStyle w:val="Code"/>
        <w:rPr>
          <w:rFonts w:ascii="Arial" w:hAnsi="Arial"/>
        </w:rPr>
      </w:pPr>
      <w:r>
        <w:rPr>
          <w:rFonts w:ascii="Arial" w:hAnsi="Arial"/>
        </w:rPr>
        <w:t>Also when used to count the number of characters,within a pipe it also counts the carriage return,</w:t>
      </w:r>
    </w:p>
    <w:p w14:paraId="28237DEF" w14:textId="77777777" w:rsidR="00E42A44" w:rsidRDefault="00E42A44" w:rsidP="00E42A44">
      <w:pPr>
        <w:pStyle w:val="Code"/>
        <w:rPr>
          <w:rFonts w:ascii="Arial" w:hAnsi="Arial"/>
        </w:rPr>
      </w:pPr>
      <w:r>
        <w:rPr>
          <w:rFonts w:ascii="Arial" w:hAnsi="Arial"/>
        </w:rPr>
        <w:t>giving the wrong answer</w:t>
      </w:r>
    </w:p>
    <w:p w14:paraId="74A2FAC9" w14:textId="77777777" w:rsidR="00E42A44" w:rsidRDefault="00E42A44" w:rsidP="00E42A44">
      <w:pPr>
        <w:pStyle w:val="Code"/>
      </w:pPr>
      <w:r>
        <w:t>echo name | wc –c</w:t>
      </w:r>
    </w:p>
    <w:p w14:paraId="2B7BDD5E" w14:textId="77777777" w:rsidR="00E42A44" w:rsidRDefault="00E42A44" w:rsidP="00E42A44">
      <w:pPr>
        <w:pStyle w:val="Code"/>
        <w:rPr>
          <w:rFonts w:ascii="Arial" w:hAnsi="Arial"/>
        </w:rPr>
      </w:pPr>
      <w:r>
        <w:rPr>
          <w:rFonts w:ascii="Arial" w:hAnsi="Arial"/>
        </w:rPr>
        <w:t>Use echo –n to ignore the carriage return character</w:t>
      </w:r>
    </w:p>
    <w:p w14:paraId="49E82BCD" w14:textId="3A47D225" w:rsidR="00E42A44" w:rsidRDefault="00496A02" w:rsidP="00E42A44">
      <w:pPr>
        <w:pStyle w:val="Code"/>
      </w:pPr>
      <w:r>
        <w:t xml:space="preserve">echo –n name </w:t>
      </w:r>
      <w:r w:rsidR="00E42A44">
        <w:t>| wc –c</w:t>
      </w:r>
    </w:p>
    <w:p w14:paraId="6AE52A57" w14:textId="77777777" w:rsidR="00E42A44" w:rsidRDefault="00E42A44" w:rsidP="00E42A44">
      <w:pPr>
        <w:pStyle w:val="Code"/>
        <w:rPr>
          <w:rFonts w:ascii="Arial" w:hAnsi="Arial"/>
        </w:rPr>
      </w:pPr>
    </w:p>
    <w:p w14:paraId="749647C2" w14:textId="77777777" w:rsidR="00E42A44" w:rsidRPr="004167B0" w:rsidRDefault="00E42A44" w:rsidP="00E42A44">
      <w:pPr>
        <w:pStyle w:val="Heading2"/>
      </w:pPr>
      <w:bookmarkStart w:id="229" w:name="_Toc470086228"/>
      <w:r w:rsidRPr="004167B0">
        <w:t>File Commands</w:t>
      </w:r>
      <w:bookmarkEnd w:id="229"/>
    </w:p>
    <w:p w14:paraId="444BDCEE" w14:textId="77777777" w:rsidR="00E42A44" w:rsidRDefault="00E42A44" w:rsidP="00E42A44">
      <w:pPr>
        <w:pStyle w:val="Heading3"/>
      </w:pPr>
      <w:r>
        <w:t>basename</w:t>
      </w:r>
    </w:p>
    <w:p w14:paraId="2D676F41" w14:textId="77777777" w:rsidR="00E42A44" w:rsidRDefault="00E42A44" w:rsidP="00E42A44">
      <w:r w:rsidRPr="006225D6">
        <w:t>Removes the path and returns the base name for a file.  (It simply manipulates the string: it does not confirm the actual existence of the directories nor the file.)</w:t>
      </w:r>
    </w:p>
    <w:p w14:paraId="7423CD74" w14:textId="77777777" w:rsidR="00E42A44" w:rsidRDefault="00E42A44" w:rsidP="00E42A44"/>
    <w:p w14:paraId="1C8DC7DD" w14:textId="77777777" w:rsidR="00E42A44" w:rsidRPr="006225D6" w:rsidRDefault="00E42A44" w:rsidP="00E42A44">
      <w:r w:rsidRPr="00767539">
        <w:rPr>
          <w:rFonts w:ascii="Courier New" w:hAnsi="Courier New" w:cs="Courier New"/>
        </w:rPr>
        <w:t>basename /abc/def/ghi</w:t>
      </w:r>
      <w:r>
        <w:tab/>
      </w:r>
      <w:r>
        <w:tab/>
        <w:t>returns ghi</w:t>
      </w:r>
    </w:p>
    <w:p w14:paraId="06393258" w14:textId="77777777" w:rsidR="00E42A44" w:rsidRDefault="00E42A44" w:rsidP="00E42A44">
      <w:pPr>
        <w:pStyle w:val="Heading3"/>
      </w:pPr>
      <w:r>
        <w:t>c</w:t>
      </w:r>
      <w:r w:rsidRPr="004166AD">
        <w:t>d</w:t>
      </w:r>
      <w:r>
        <w:t xml:space="preserve"> - C</w:t>
      </w:r>
      <w:r w:rsidRPr="004166AD">
        <w:t xml:space="preserve">hange </w:t>
      </w:r>
      <w:r>
        <w:t>D</w:t>
      </w:r>
      <w:r w:rsidRPr="004166AD">
        <w:t xml:space="preserve">irectory.  </w:t>
      </w:r>
    </w:p>
    <w:p w14:paraId="5B4D1144" w14:textId="77777777" w:rsidR="00E42A44" w:rsidRPr="006225D6" w:rsidRDefault="00E42A44" w:rsidP="00E42A44">
      <w:r w:rsidRPr="00FF3C36">
        <w:rPr>
          <w:rFonts w:ascii="Courier New" w:hAnsi="Courier New" w:cs="Courier New"/>
        </w:rPr>
        <w:t>cd ..</w:t>
      </w:r>
      <w:r>
        <w:tab/>
      </w:r>
      <w:r>
        <w:tab/>
      </w:r>
      <w:r>
        <w:tab/>
      </w:r>
      <w:r w:rsidRPr="006225D6">
        <w:t xml:space="preserve"> </w:t>
      </w:r>
      <w:r w:rsidRPr="00FF3C36">
        <w:rPr>
          <w:rFonts w:cs="Courier New"/>
        </w:rPr>
        <w:t>to go to parent directory.</w:t>
      </w:r>
    </w:p>
    <w:p w14:paraId="369C397E" w14:textId="77777777" w:rsidR="00E42A44" w:rsidRPr="004167B0" w:rsidRDefault="00E42A44" w:rsidP="00E42A44">
      <w:pPr>
        <w:pStyle w:val="Heading3"/>
      </w:pPr>
      <w:r>
        <w:t>c</w:t>
      </w:r>
      <w:r w:rsidRPr="004167B0">
        <w:t>hmod</w:t>
      </w:r>
    </w:p>
    <w:p w14:paraId="22565DCF" w14:textId="77777777" w:rsidR="00E42A44" w:rsidRPr="006225D6" w:rsidRDefault="00E42A44" w:rsidP="00E42A44">
      <w:r>
        <w:t>c</w:t>
      </w:r>
      <w:r w:rsidRPr="006225D6">
        <w:t>hmod is used to change the permissions to a file.</w:t>
      </w:r>
    </w:p>
    <w:p w14:paraId="6659892A" w14:textId="77777777" w:rsidR="00E42A44" w:rsidRPr="006225D6" w:rsidRDefault="00E42A44" w:rsidP="00E42A44">
      <w:r w:rsidRPr="006225D6">
        <w:t>Both files and directories have three sets of permissions: the first set is the permissions for the owner, the second set is the permissions for others in the same group as the owner, and the third set is the permissions for everyone else (others).  Within each set, there are separate permissions for read, write and execute.  For example, if you</w:t>
      </w:r>
      <w:r>
        <w:t>, the owner,</w:t>
      </w:r>
      <w:r w:rsidRPr="006225D6">
        <w:t xml:space="preserve"> have permission to read, write and execute then the code will be:  rwx------</w:t>
      </w:r>
    </w:p>
    <w:p w14:paraId="13F00E97" w14:textId="77777777" w:rsidR="00E42A44" w:rsidRPr="006225D6" w:rsidRDefault="00E42A44" w:rsidP="00E42A44">
      <w:r w:rsidRPr="006225D6">
        <w:t>For directories, the r is the permission to read, w is the permission to write, and x is the pe</w:t>
      </w:r>
      <w:r>
        <w:t>rmission to enter the directory or use this directory name in a command.</w:t>
      </w:r>
      <w:r w:rsidRPr="006225D6">
        <w:t xml:space="preserve">  In order to write to a directory, you must have the permission to enter the directory as well as write to it.</w:t>
      </w:r>
    </w:p>
    <w:p w14:paraId="7B6C73C5" w14:textId="77777777" w:rsidR="00E42A44" w:rsidRDefault="00E42A44" w:rsidP="00E42A44">
      <w:pPr>
        <w:pStyle w:val="Heading4"/>
      </w:pPr>
      <w:r>
        <w:t>Octal Method</w:t>
      </w:r>
    </w:p>
    <w:p w14:paraId="0AA24042" w14:textId="77777777" w:rsidR="00E42A44" w:rsidRPr="006225D6" w:rsidRDefault="00E42A44" w:rsidP="00E42A44">
      <w:r w:rsidRPr="006225D6">
        <w:t xml:space="preserve">The </w:t>
      </w:r>
      <w:r w:rsidRPr="00405AD1">
        <w:t>chmod</w:t>
      </w:r>
      <w:r w:rsidRPr="006225D6">
        <w:t xml:space="preserve"> octal method turns permissions on and off using octal numbers (0 through 7).</w:t>
      </w:r>
      <w:r>
        <w:t xml:space="preserve">   </w:t>
      </w:r>
      <w:r w:rsidRPr="006225D6">
        <w:t>The bits in the numbers 0 to 7 are used to turn the rwx bits on or off.</w:t>
      </w:r>
    </w:p>
    <w:p w14:paraId="0D87E8D7" w14:textId="77777777" w:rsidR="00E42A44" w:rsidRDefault="00E42A44" w:rsidP="00E42A44">
      <w:pPr>
        <w:pStyle w:val="Heading4"/>
      </w:pPr>
      <w:r>
        <w:t>Symbolic Method (= + -)</w:t>
      </w:r>
    </w:p>
    <w:p w14:paraId="31FC30CF" w14:textId="77777777" w:rsidR="00E42A44" w:rsidRPr="006225D6" w:rsidRDefault="00E42A44" w:rsidP="00E42A44">
      <w:r w:rsidRPr="006225D6">
        <w:rPr>
          <w:rStyle w:val="CodeChar"/>
          <w:rFonts w:eastAsiaTheme="minorEastAsia"/>
        </w:rPr>
        <w:t>u</w:t>
      </w:r>
      <w:r w:rsidRPr="006225D6">
        <w:t xml:space="preserve"> – means "</w:t>
      </w:r>
      <w:r>
        <w:t>user/</w:t>
      </w:r>
      <w:r w:rsidRPr="006225D6">
        <w:t>owner"</w:t>
      </w:r>
    </w:p>
    <w:p w14:paraId="32E95196" w14:textId="77777777" w:rsidR="00E42A44" w:rsidRPr="006225D6" w:rsidRDefault="00E42A44" w:rsidP="00E42A44">
      <w:r w:rsidRPr="006225D6">
        <w:rPr>
          <w:rStyle w:val="CodeChar"/>
          <w:rFonts w:eastAsiaTheme="minorEastAsia"/>
        </w:rPr>
        <w:t>o</w:t>
      </w:r>
      <w:r w:rsidRPr="006225D6">
        <w:t xml:space="preserve"> – means “other”</w:t>
      </w:r>
    </w:p>
    <w:p w14:paraId="3BEBBFE8" w14:textId="77777777" w:rsidR="00E42A44" w:rsidRPr="006225D6" w:rsidRDefault="00E42A44" w:rsidP="00E42A44">
      <w:r w:rsidRPr="006225D6">
        <w:rPr>
          <w:rStyle w:val="CodeChar"/>
          <w:rFonts w:eastAsiaTheme="minorEastAsia"/>
        </w:rPr>
        <w:t xml:space="preserve">g </w:t>
      </w:r>
      <w:r w:rsidRPr="006225D6">
        <w:t>– means “group”</w:t>
      </w:r>
    </w:p>
    <w:p w14:paraId="5E2E0E02" w14:textId="77777777" w:rsidR="00E42A44" w:rsidRPr="006225D6" w:rsidRDefault="00E42A44" w:rsidP="00E42A44">
      <w:r>
        <w:rPr>
          <w:rStyle w:val="CodeChar"/>
          <w:rFonts w:eastAsiaTheme="minorEastAsia"/>
        </w:rPr>
        <w:t>a</w:t>
      </w:r>
      <w:r w:rsidRPr="006225D6">
        <w:rPr>
          <w:rStyle w:val="CodeChar"/>
          <w:rFonts w:eastAsiaTheme="minorEastAsia"/>
        </w:rPr>
        <w:t xml:space="preserve"> </w:t>
      </w:r>
      <w:r w:rsidRPr="006225D6">
        <w:t>– means “</w:t>
      </w:r>
      <w:r>
        <w:t>all</w:t>
      </w:r>
      <w:r w:rsidRPr="006225D6">
        <w:t>”</w:t>
      </w:r>
    </w:p>
    <w:p w14:paraId="27DC3DB1" w14:textId="77777777" w:rsidR="00E42A44" w:rsidRPr="00767539" w:rsidRDefault="00E42A44" w:rsidP="00E42A44"/>
    <w:p w14:paraId="47377668" w14:textId="77777777" w:rsidR="00E42A44" w:rsidRPr="006225D6" w:rsidRDefault="00E42A44" w:rsidP="00E42A44">
      <w:r w:rsidRPr="006225D6">
        <w:rPr>
          <w:rStyle w:val="CodeChar"/>
          <w:rFonts w:eastAsiaTheme="minorEastAsia"/>
        </w:rPr>
        <w:t>+</w:t>
      </w:r>
      <w:r>
        <w:rPr>
          <w:rStyle w:val="CodeChar"/>
          <w:rFonts w:eastAsiaTheme="minorEastAsia"/>
        </w:rPr>
        <w:t>r</w:t>
      </w:r>
      <w:r w:rsidRPr="006225D6">
        <w:t xml:space="preserve"> – add permission to </w:t>
      </w:r>
      <w:r>
        <w:t>read</w:t>
      </w:r>
    </w:p>
    <w:p w14:paraId="35C65C15"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r</w:t>
      </w:r>
      <w:r w:rsidRPr="006225D6">
        <w:t xml:space="preserve"> – revoke permission to </w:t>
      </w:r>
      <w:r>
        <w:t>read</w:t>
      </w:r>
    </w:p>
    <w:p w14:paraId="15C7657A" w14:textId="77777777" w:rsidR="00E42A44" w:rsidRPr="006225D6" w:rsidRDefault="00E42A44" w:rsidP="00E42A44">
      <w:r w:rsidRPr="006225D6">
        <w:rPr>
          <w:rStyle w:val="CodeChar"/>
          <w:rFonts w:eastAsiaTheme="minorEastAsia"/>
        </w:rPr>
        <w:t>+</w:t>
      </w:r>
      <w:r>
        <w:rPr>
          <w:rStyle w:val="CodeChar"/>
          <w:rFonts w:eastAsiaTheme="minorEastAsia"/>
        </w:rPr>
        <w:t>w</w:t>
      </w:r>
      <w:r w:rsidRPr="006225D6">
        <w:t xml:space="preserve"> – add permission to </w:t>
      </w:r>
      <w:r>
        <w:t>write</w:t>
      </w:r>
    </w:p>
    <w:p w14:paraId="1D8CB69D"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w</w:t>
      </w:r>
      <w:r w:rsidRPr="006225D6">
        <w:t xml:space="preserve"> – revoke permission to </w:t>
      </w:r>
      <w:r>
        <w:t>write</w:t>
      </w:r>
    </w:p>
    <w:p w14:paraId="3A466ED7" w14:textId="77777777" w:rsidR="00E42A44" w:rsidRPr="006225D6" w:rsidRDefault="00E42A44" w:rsidP="00E42A44">
      <w:r w:rsidRPr="006225D6">
        <w:rPr>
          <w:rStyle w:val="CodeChar"/>
          <w:rFonts w:eastAsiaTheme="minorEastAsia"/>
        </w:rPr>
        <w:t>+x</w:t>
      </w:r>
      <w:r w:rsidRPr="006225D6">
        <w:t xml:space="preserve"> – add permission to execute</w:t>
      </w:r>
    </w:p>
    <w:p w14:paraId="3B1704B9" w14:textId="77777777" w:rsidR="00E42A44" w:rsidRPr="006225D6" w:rsidRDefault="00E42A44" w:rsidP="00E42A44">
      <w:pPr>
        <w:tabs>
          <w:tab w:val="left" w:pos="5367"/>
        </w:tabs>
      </w:pPr>
      <w:r w:rsidRPr="006225D6">
        <w:rPr>
          <w:rStyle w:val="CodeChar"/>
          <w:rFonts w:eastAsiaTheme="minorEastAsia"/>
        </w:rPr>
        <w:t>-x</w:t>
      </w:r>
      <w:r w:rsidRPr="006225D6">
        <w:t xml:space="preserve"> – revoke permission to execute</w:t>
      </w:r>
    </w:p>
    <w:p w14:paraId="7D1D0625" w14:textId="77777777" w:rsidR="00E42A44" w:rsidRPr="006225D6" w:rsidRDefault="00E42A44" w:rsidP="00E42A44">
      <w:r w:rsidRPr="006225D6">
        <w:lastRenderedPageBreak/>
        <w:t>example</w:t>
      </w:r>
      <w:r>
        <w:t>s</w:t>
      </w:r>
      <w:r w:rsidRPr="006225D6">
        <w:t>:</w:t>
      </w:r>
    </w:p>
    <w:p w14:paraId="5D81AA95" w14:textId="77777777" w:rsidR="00E42A44" w:rsidRPr="00FF3C36" w:rsidRDefault="00E42A44" w:rsidP="00E42A44">
      <w:r w:rsidRPr="006225D6">
        <w:rPr>
          <w:rStyle w:val="CodeChar"/>
          <w:rFonts w:eastAsiaTheme="minorEastAsia"/>
        </w:rPr>
        <w:t>chmod go-r file</w:t>
      </w:r>
      <w:r w:rsidRPr="006225D6">
        <w:tab/>
      </w:r>
      <w:r>
        <w:tab/>
      </w:r>
      <w:r w:rsidRPr="00FF3C36">
        <w:t xml:space="preserve">remove </w:t>
      </w:r>
      <w:r>
        <w:t xml:space="preserve">read </w:t>
      </w:r>
      <w:r w:rsidRPr="00FF3C36">
        <w:t>permission for group and others.</w:t>
      </w:r>
    </w:p>
    <w:p w14:paraId="5279FAC2" w14:textId="77777777" w:rsidR="00E42A44" w:rsidRPr="00FF3C36" w:rsidRDefault="00E42A44" w:rsidP="00E42A44">
      <w:r>
        <w:rPr>
          <w:rStyle w:val="CodeChar"/>
          <w:rFonts w:eastAsiaTheme="minorEastAsia"/>
        </w:rPr>
        <w:t>chmod u=</w:t>
      </w:r>
      <w:r w:rsidRPr="006225D6">
        <w:rPr>
          <w:rStyle w:val="CodeChar"/>
          <w:rFonts w:eastAsiaTheme="minorEastAsia"/>
        </w:rPr>
        <w:t>r</w:t>
      </w:r>
      <w:r>
        <w:rPr>
          <w:rStyle w:val="CodeChar"/>
          <w:rFonts w:eastAsiaTheme="minorEastAsia"/>
        </w:rPr>
        <w:t>wx,g+x,o-r</w:t>
      </w:r>
      <w:r w:rsidRPr="006225D6">
        <w:rPr>
          <w:rStyle w:val="CodeChar"/>
          <w:rFonts w:eastAsiaTheme="minorEastAsia"/>
        </w:rPr>
        <w:t xml:space="preserve"> file</w:t>
      </w:r>
      <w:r>
        <w:tab/>
        <w:t xml:space="preserve">Set permission for user (owner) to rwx, add execute for group and </w:t>
      </w:r>
      <w:r w:rsidRPr="00FF3C36">
        <w:t xml:space="preserve">remove </w:t>
      </w:r>
      <w:r>
        <w:t xml:space="preserve">read </w:t>
      </w:r>
      <w:r w:rsidRPr="00FF3C36">
        <w:t>permission for group and others.</w:t>
      </w:r>
    </w:p>
    <w:p w14:paraId="2C95BC25" w14:textId="77777777" w:rsidR="00E42A44" w:rsidRDefault="00E42A44" w:rsidP="00E42A44">
      <w:pPr>
        <w:pStyle w:val="Heading3"/>
      </w:pPr>
      <w:r>
        <w:t>chown</w:t>
      </w:r>
    </w:p>
    <w:p w14:paraId="075F9EDA" w14:textId="77777777" w:rsidR="00E42A44" w:rsidRPr="006225D6" w:rsidRDefault="00E42A44" w:rsidP="00E42A44">
      <w:r w:rsidRPr="006225D6">
        <w:t>chown changes the owner of the file.</w:t>
      </w:r>
    </w:p>
    <w:p w14:paraId="7A5DC8A4" w14:textId="77777777" w:rsidR="00E42A44" w:rsidRDefault="00E42A44" w:rsidP="00E42A44">
      <w:pPr>
        <w:pStyle w:val="Heading3"/>
      </w:pPr>
      <w:r>
        <w:t>dirname</w:t>
      </w:r>
    </w:p>
    <w:p w14:paraId="7AE7254C" w14:textId="77777777" w:rsidR="00E42A44" w:rsidRDefault="00E42A44" w:rsidP="00E42A44">
      <w:r w:rsidRPr="006225D6">
        <w:t>Removes the file base name, and returns the path.  (It simply manipulates the string: it does not confirm the actual existence of the directories nor the file.)</w:t>
      </w:r>
      <w:r>
        <w:br/>
      </w:r>
    </w:p>
    <w:p w14:paraId="108EE034" w14:textId="77777777" w:rsidR="00E42A44" w:rsidRPr="006225D6" w:rsidRDefault="00E42A44" w:rsidP="00E42A44">
      <w:r>
        <w:rPr>
          <w:rFonts w:ascii="Courier New" w:hAnsi="Courier New" w:cs="Courier New"/>
        </w:rPr>
        <w:t>dirn</w:t>
      </w:r>
      <w:r w:rsidRPr="00767539">
        <w:rPr>
          <w:rFonts w:ascii="Courier New" w:hAnsi="Courier New" w:cs="Courier New"/>
        </w:rPr>
        <w:t>ame /abc/def/ghi</w:t>
      </w:r>
      <w:r>
        <w:tab/>
      </w:r>
      <w:r>
        <w:tab/>
        <w:t>returns /abc/def</w:t>
      </w:r>
    </w:p>
    <w:p w14:paraId="543BEDA7" w14:textId="77777777" w:rsidR="00E42A44" w:rsidRDefault="00E42A44" w:rsidP="00E42A44">
      <w:pPr>
        <w:pStyle w:val="Heading3"/>
      </w:pPr>
      <w:r>
        <w:t>du</w:t>
      </w:r>
    </w:p>
    <w:p w14:paraId="1A18F371" w14:textId="77777777" w:rsidR="00E42A44" w:rsidRPr="006225D6" w:rsidRDefault="00E42A44" w:rsidP="00E42A44">
      <w:r>
        <w:t>Displays a list of directories and how much disk space, in blocks (512 characters) they occupy</w:t>
      </w:r>
      <w:r w:rsidRPr="006225D6">
        <w:t xml:space="preserve">.  </w:t>
      </w:r>
    </w:p>
    <w:p w14:paraId="4A3FEC60" w14:textId="77777777" w:rsidR="00E42A44" w:rsidRDefault="00E42A44" w:rsidP="00E42A44">
      <w:pPr>
        <w:pStyle w:val="Heading3"/>
      </w:pPr>
      <w:r>
        <w:t>cp - Copy files and directories</w:t>
      </w:r>
    </w:p>
    <w:p w14:paraId="115BECCE" w14:textId="77777777" w:rsidR="00E42A44" w:rsidRPr="009C54F1" w:rsidRDefault="00E42A44" w:rsidP="00E42A44">
      <w:pPr>
        <w:pStyle w:val="Heading3"/>
        <w:numPr>
          <w:ilvl w:val="0"/>
          <w:numId w:val="0"/>
        </w:numPr>
        <w:rPr>
          <w:rFonts w:ascii="Courier New" w:hAnsi="Courier New"/>
          <w:b w:val="0"/>
          <w:bCs w:val="0"/>
          <w:noProof/>
          <w:color w:val="auto"/>
          <w:sz w:val="22"/>
          <w:szCs w:val="24"/>
        </w:rPr>
      </w:pPr>
      <w:r w:rsidRPr="009C54F1">
        <w:rPr>
          <w:rFonts w:ascii="Courier New" w:hAnsi="Courier New"/>
          <w:b w:val="0"/>
          <w:bCs w:val="0"/>
          <w:noProof/>
          <w:color w:val="auto"/>
          <w:sz w:val="22"/>
          <w:szCs w:val="24"/>
        </w:rPr>
        <w:t xml:space="preserve">cp sourcefile targetfile </w:t>
      </w:r>
    </w:p>
    <w:p w14:paraId="0E984AB8" w14:textId="77777777" w:rsidR="00E42A44" w:rsidRDefault="00E42A44" w:rsidP="00E42A44">
      <w:pPr>
        <w:pStyle w:val="Heading3"/>
      </w:pPr>
      <w:r>
        <w:t>file - Show the type of files</w:t>
      </w:r>
    </w:p>
    <w:p w14:paraId="03772AF2" w14:textId="77777777" w:rsidR="00E42A44" w:rsidRDefault="00E42A44" w:rsidP="00E42A44">
      <w:pPr>
        <w:pStyle w:val="Code"/>
      </w:pPr>
      <w:r>
        <w:t>file *</w:t>
      </w:r>
      <w:r>
        <w:tab/>
      </w:r>
      <w:r>
        <w:tab/>
      </w:r>
      <w:r w:rsidRPr="00B476F4">
        <w:rPr>
          <w:rFonts w:asciiTheme="minorHAnsi" w:hAnsiTheme="minorHAnsi"/>
          <w:noProof w:val="0"/>
        </w:rPr>
        <w:t>Lists the files and file types.</w:t>
      </w:r>
    </w:p>
    <w:p w14:paraId="0DB73EF0" w14:textId="77777777" w:rsidR="00E42A44" w:rsidRDefault="00E42A44" w:rsidP="00E42A44">
      <w:pPr>
        <w:pStyle w:val="Heading3"/>
      </w:pPr>
      <w:r w:rsidRPr="004166AD">
        <w:t xml:space="preserve">find </w:t>
      </w:r>
      <w:r>
        <w:t>– Find Files or Directories</w:t>
      </w:r>
    </w:p>
    <w:p w14:paraId="49F6396E" w14:textId="77777777" w:rsidR="00E42A44" w:rsidRPr="00CE1571" w:rsidRDefault="00E42A44" w:rsidP="00E42A44">
      <w:pPr>
        <w:pStyle w:val="Code"/>
      </w:pPr>
      <w:r>
        <w:t xml:space="preserve">find </w:t>
      </w:r>
      <w:r w:rsidRPr="00CE1571">
        <w:t>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myFile in the current directory</w:t>
      </w:r>
    </w:p>
    <w:p w14:paraId="06060C4D" w14:textId="77777777" w:rsidR="00E42A44" w:rsidRDefault="00E42A44" w:rsidP="00E42A44">
      <w:pPr>
        <w:pStyle w:val="Code"/>
      </w:pPr>
    </w:p>
    <w:p w14:paraId="3112A98F" w14:textId="77777777" w:rsidR="00E42A44" w:rsidRDefault="00E42A44" w:rsidP="00E42A44">
      <w:pPr>
        <w:pStyle w:val="Code"/>
        <w:rPr>
          <w:rFonts w:asciiTheme="minorHAnsi" w:hAnsiTheme="minorHAnsi"/>
          <w:noProof w:val="0"/>
        </w:rPr>
      </w:pPr>
      <w:r w:rsidRPr="00CE1571">
        <w:t>find</w:t>
      </w:r>
      <w:r>
        <w:t xml:space="preserve"> .</w:t>
      </w:r>
      <w:r w:rsidRPr="00CE1571">
        <w:t xml:space="preserve"> -name 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 myFile in current directory</w:t>
      </w:r>
      <w:r w:rsidRPr="00B476F4">
        <w:rPr>
          <w:rFonts w:asciiTheme="minorHAnsi" w:hAnsiTheme="minorHAnsi"/>
          <w:noProof w:val="0"/>
        </w:rPr>
        <w:t xml:space="preserve"> and </w:t>
      </w:r>
      <w:r>
        <w:rPr>
          <w:rFonts w:asciiTheme="minorHAnsi" w:hAnsiTheme="minorHAnsi"/>
          <w:noProof w:val="0"/>
        </w:rPr>
        <w:t xml:space="preserve">its </w:t>
      </w:r>
      <w:r w:rsidRPr="00B476F4">
        <w:rPr>
          <w:rFonts w:asciiTheme="minorHAnsi" w:hAnsiTheme="minorHAnsi"/>
          <w:noProof w:val="0"/>
        </w:rPr>
        <w:t>sub-folders</w:t>
      </w:r>
    </w:p>
    <w:p w14:paraId="33FFA6A5" w14:textId="77777777" w:rsidR="00E42A44" w:rsidRPr="00CE1571" w:rsidRDefault="00E42A44" w:rsidP="00E42A44">
      <w:pPr>
        <w:pStyle w:val="Code"/>
      </w:pPr>
      <w:r>
        <w:rPr>
          <w:rFonts w:asciiTheme="minorHAnsi" w:hAnsiTheme="minorHAnsi"/>
          <w:noProof w:val="0"/>
        </w:rPr>
        <w:tab/>
      </w:r>
      <w:r>
        <w:rPr>
          <w:rFonts w:asciiTheme="minorHAnsi" w:hAnsiTheme="minorHAnsi"/>
          <w:noProof w:val="0"/>
        </w:rPr>
        <w:tab/>
      </w:r>
      <w:r>
        <w:rPr>
          <w:rFonts w:asciiTheme="minorHAnsi" w:hAnsiTheme="minorHAnsi"/>
          <w:noProof w:val="0"/>
        </w:rPr>
        <w:tab/>
      </w:r>
      <w:r>
        <w:rPr>
          <w:rFonts w:asciiTheme="minorHAnsi" w:hAnsiTheme="minorHAnsi"/>
          <w:noProof w:val="0"/>
        </w:rPr>
        <w:tab/>
        <w:t xml:space="preserve">. indicates the current directory, which is the default </w:t>
      </w:r>
    </w:p>
    <w:p w14:paraId="71A8DDA8" w14:textId="77777777" w:rsidR="00E42A44" w:rsidRDefault="00E42A44" w:rsidP="00E42A44">
      <w:pPr>
        <w:pStyle w:val="Code"/>
      </w:pPr>
    </w:p>
    <w:p w14:paraId="764C6E70" w14:textId="77777777" w:rsidR="00E42A44" w:rsidRPr="00CE1571" w:rsidRDefault="00E42A44" w:rsidP="00E42A44">
      <w:pPr>
        <w:pStyle w:val="Code"/>
      </w:pPr>
      <w:r w:rsidRPr="00CE1571">
        <w:t>find</w:t>
      </w:r>
      <w:r>
        <w:t xml:space="preserve"> .</w:t>
      </w:r>
      <w:r w:rsidRPr="00CE1571">
        <w:t xml:space="preserve"> -size -10k</w:t>
      </w:r>
      <w:r w:rsidRPr="00CE1571">
        <w:tab/>
      </w:r>
      <w:r>
        <w:tab/>
      </w:r>
      <w:r>
        <w:tab/>
      </w:r>
      <w:r>
        <w:tab/>
      </w:r>
      <w:r>
        <w:rPr>
          <w:rFonts w:asciiTheme="minorHAnsi" w:hAnsiTheme="minorHAnsi"/>
          <w:noProof w:val="0"/>
        </w:rPr>
        <w:t>finds any file</w:t>
      </w:r>
      <w:r w:rsidRPr="00B476F4">
        <w:rPr>
          <w:rFonts w:asciiTheme="minorHAnsi" w:hAnsiTheme="minorHAnsi"/>
          <w:noProof w:val="0"/>
        </w:rPr>
        <w:t xml:space="preserve"> less than 10k in size</w:t>
      </w:r>
    </w:p>
    <w:p w14:paraId="6D35BAFE" w14:textId="77777777" w:rsidR="00E42A44" w:rsidRDefault="00E42A44" w:rsidP="00E42A44">
      <w:pPr>
        <w:pStyle w:val="Code"/>
      </w:pPr>
    </w:p>
    <w:p w14:paraId="4153894D" w14:textId="77777777" w:rsidR="00E42A44" w:rsidRPr="00CE1571" w:rsidRDefault="00E42A44" w:rsidP="00E42A44">
      <w:pPr>
        <w:pStyle w:val="Code"/>
      </w:pPr>
      <w:r w:rsidRPr="00CE1571">
        <w:t xml:space="preserve">find </w:t>
      </w:r>
      <w:r>
        <w:t xml:space="preserve">. </w:t>
      </w:r>
      <w:r w:rsidRPr="00CE1571">
        <w:t>-size +10k</w:t>
      </w:r>
      <w:r w:rsidRPr="00CE1571">
        <w:tab/>
      </w:r>
      <w:r>
        <w:tab/>
      </w:r>
      <w:r>
        <w:tab/>
      </w:r>
      <w:r>
        <w:rPr>
          <w:rFonts w:asciiTheme="minorHAnsi" w:hAnsiTheme="minorHAnsi"/>
          <w:noProof w:val="0"/>
        </w:rPr>
        <w:tab/>
        <w:t>finds any file</w:t>
      </w:r>
      <w:r w:rsidRPr="00B476F4">
        <w:rPr>
          <w:rFonts w:asciiTheme="minorHAnsi" w:hAnsiTheme="minorHAnsi"/>
          <w:noProof w:val="0"/>
        </w:rPr>
        <w:t xml:space="preserve"> over 10k in size</w:t>
      </w:r>
    </w:p>
    <w:p w14:paraId="3CC71F85" w14:textId="77777777" w:rsidR="00E42A44" w:rsidRDefault="00E42A44" w:rsidP="00E42A44">
      <w:pPr>
        <w:pStyle w:val="Code"/>
      </w:pPr>
    </w:p>
    <w:p w14:paraId="3E111545" w14:textId="77777777" w:rsidR="00E42A44" w:rsidRPr="00CE1571" w:rsidRDefault="00E42A44" w:rsidP="00E42A44">
      <w:pPr>
        <w:pStyle w:val="Code"/>
        <w:ind w:left="4320" w:hanging="4320"/>
      </w:pPr>
      <w:r w:rsidRPr="00CE1571">
        <w:t xml:space="preserve">find </w:t>
      </w:r>
      <w:r>
        <w:t xml:space="preserve">. </w:t>
      </w:r>
      <w:r w:rsidRPr="00CE1571">
        <w:t>-type f -size +10k</w:t>
      </w:r>
      <w:r w:rsidRPr="00CE1571">
        <w:tab/>
      </w:r>
      <w:r>
        <w:rPr>
          <w:rFonts w:asciiTheme="minorHAnsi" w:hAnsiTheme="minorHAnsi"/>
          <w:noProof w:val="0"/>
        </w:rPr>
        <w:t xml:space="preserve">finds </w:t>
      </w:r>
      <w:r w:rsidRPr="00B476F4">
        <w:rPr>
          <w:rFonts w:asciiTheme="minorHAnsi" w:hAnsiTheme="minorHAnsi"/>
          <w:noProof w:val="0"/>
        </w:rPr>
        <w:t>any file over 10k. Type uses f for file, d for directory, l for link</w:t>
      </w:r>
    </w:p>
    <w:p w14:paraId="3069DDBF" w14:textId="77777777" w:rsidR="00E42A44" w:rsidRDefault="00E42A44" w:rsidP="00E42A44">
      <w:pPr>
        <w:pStyle w:val="Code"/>
      </w:pPr>
    </w:p>
    <w:p w14:paraId="686CAE84" w14:textId="77777777" w:rsidR="00E42A44" w:rsidRPr="00B476F4" w:rsidRDefault="00E42A44" w:rsidP="00E42A44">
      <w:pPr>
        <w:pStyle w:val="Code"/>
        <w:rPr>
          <w:rFonts w:asciiTheme="minorHAnsi" w:hAnsiTheme="minorHAnsi"/>
          <w:noProof w:val="0"/>
        </w:rPr>
      </w:pPr>
      <w:r w:rsidRPr="00CE1571">
        <w:t xml:space="preserve">find /usr /bin -name myFile </w:t>
      </w:r>
      <w:r w:rsidRPr="00CE1571">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an item in specific directories</w:t>
      </w:r>
      <w:r>
        <w:rPr>
          <w:rFonts w:asciiTheme="minorHAnsi" w:hAnsiTheme="minorHAnsi"/>
          <w:noProof w:val="0"/>
        </w:rPr>
        <w:t xml:space="preserve"> (item – file/directory)</w:t>
      </w:r>
    </w:p>
    <w:p w14:paraId="2C6FFEC2" w14:textId="77777777" w:rsidR="00E42A44" w:rsidRPr="00B476F4" w:rsidRDefault="00E42A44" w:rsidP="00E42A44">
      <w:pPr>
        <w:pStyle w:val="Code"/>
        <w:rPr>
          <w:rFonts w:asciiTheme="minorHAnsi" w:hAnsiTheme="minorHAnsi"/>
          <w:noProof w:val="0"/>
        </w:rPr>
      </w:pPr>
    </w:p>
    <w:p w14:paraId="5F8D152B" w14:textId="77777777" w:rsidR="00E42A44" w:rsidRPr="00B476F4" w:rsidRDefault="00E42A44" w:rsidP="00E42A44">
      <w:pPr>
        <w:pStyle w:val="Code"/>
        <w:rPr>
          <w:rFonts w:asciiTheme="minorHAnsi" w:hAnsiTheme="minorHAnsi"/>
          <w:noProof w:val="0"/>
        </w:rPr>
      </w:pPr>
      <w:r w:rsidRPr="00CE1571">
        <w:lastRenderedPageBreak/>
        <w:t xml:space="preserve">find </w:t>
      </w:r>
      <w:r>
        <w:t xml:space="preserve">. </w:t>
      </w:r>
      <w:r w:rsidRPr="00CE1571">
        <w:t>-mtime -2</w:t>
      </w:r>
      <w:r w:rsidRPr="00CE1571">
        <w:tab/>
      </w:r>
      <w:r>
        <w:tab/>
      </w:r>
      <w:r>
        <w:tab/>
      </w:r>
      <w:r>
        <w:tab/>
      </w:r>
      <w:r w:rsidRPr="00B476F4">
        <w:rPr>
          <w:rFonts w:asciiTheme="minorHAnsi" w:hAnsiTheme="minorHAnsi"/>
          <w:noProof w:val="0"/>
        </w:rPr>
        <w:t xml:space="preserve"> </w:t>
      </w:r>
      <w:r>
        <w:rPr>
          <w:rFonts w:asciiTheme="minorHAnsi" w:hAnsiTheme="minorHAnsi"/>
          <w:noProof w:val="0"/>
        </w:rPr>
        <w:t xml:space="preserve">finds items </w:t>
      </w:r>
      <w:r w:rsidRPr="00B476F4">
        <w:rPr>
          <w:rFonts w:asciiTheme="minorHAnsi" w:hAnsiTheme="minorHAnsi"/>
          <w:noProof w:val="0"/>
        </w:rPr>
        <w:t>modified during the past 2 days</w:t>
      </w:r>
    </w:p>
    <w:p w14:paraId="4271F168" w14:textId="77777777" w:rsidR="00E42A44" w:rsidRPr="00B476F4" w:rsidRDefault="00E42A44" w:rsidP="00E42A44">
      <w:pPr>
        <w:pStyle w:val="Code"/>
        <w:rPr>
          <w:rFonts w:asciiTheme="minorHAnsi" w:hAnsiTheme="minorHAnsi"/>
          <w:noProof w:val="0"/>
        </w:rPr>
      </w:pPr>
    </w:p>
    <w:p w14:paraId="2846F401" w14:textId="77777777" w:rsidR="00E42A44" w:rsidRPr="00B476F4" w:rsidRDefault="00E42A44" w:rsidP="00E42A44">
      <w:pPr>
        <w:pStyle w:val="Code"/>
        <w:rPr>
          <w:rFonts w:asciiTheme="minorHAnsi" w:hAnsiTheme="minorHAnsi"/>
          <w:noProof w:val="0"/>
        </w:rPr>
      </w:pPr>
      <w:r w:rsidRPr="00CE1571">
        <w:t xml:space="preserve">find </w:t>
      </w:r>
      <w:r>
        <w:t xml:space="preserve">. </w:t>
      </w:r>
      <w:r w:rsidRPr="00CE1571">
        <w:t>-mmin -60</w:t>
      </w:r>
      <w:r w:rsidRPr="00CE1571">
        <w:tab/>
      </w:r>
      <w:r>
        <w:tab/>
      </w:r>
      <w:r>
        <w:tab/>
      </w:r>
      <w:r>
        <w:tab/>
      </w:r>
      <w:r>
        <w:rPr>
          <w:rFonts w:asciiTheme="minorHAnsi" w:hAnsiTheme="minorHAnsi"/>
        </w:rPr>
        <w:t xml:space="preserve">finds </w:t>
      </w:r>
      <w:r w:rsidRPr="00B476F4">
        <w:rPr>
          <w:rFonts w:asciiTheme="minorHAnsi" w:hAnsiTheme="minorHAnsi"/>
          <w:noProof w:val="0"/>
        </w:rPr>
        <w:t>items modified in the past 60 minutes</w:t>
      </w:r>
    </w:p>
    <w:p w14:paraId="450BA04E" w14:textId="77777777" w:rsidR="00E42A44" w:rsidRPr="00B476F4" w:rsidRDefault="00E42A44" w:rsidP="00E42A44">
      <w:pPr>
        <w:pStyle w:val="Code"/>
        <w:rPr>
          <w:rFonts w:asciiTheme="minorHAnsi" w:hAnsiTheme="minorHAnsi"/>
          <w:noProof w:val="0"/>
        </w:rPr>
      </w:pPr>
    </w:p>
    <w:p w14:paraId="6A11B749" w14:textId="77777777" w:rsidR="00E42A44" w:rsidRDefault="00E42A44" w:rsidP="00E42A44">
      <w:pPr>
        <w:pStyle w:val="Code"/>
        <w:rPr>
          <w:rFonts w:asciiTheme="minorHAnsi" w:hAnsiTheme="minorHAnsi"/>
          <w:noProof w:val="0"/>
        </w:rPr>
      </w:pPr>
      <w:r>
        <w:t>find . -mmin +</w:t>
      </w:r>
      <w:r w:rsidRPr="00CE1571">
        <w:t>60</w:t>
      </w:r>
      <w:r w:rsidRPr="00CE1571">
        <w:tab/>
      </w:r>
      <w:r>
        <w:tab/>
      </w:r>
      <w:r>
        <w:tab/>
      </w:r>
      <w:r>
        <w:tab/>
      </w:r>
      <w:r>
        <w:rPr>
          <w:rFonts w:asciiTheme="minorHAnsi" w:hAnsiTheme="minorHAnsi"/>
        </w:rPr>
        <w:t xml:space="preserve">finds </w:t>
      </w:r>
      <w:r w:rsidRPr="00B476F4">
        <w:rPr>
          <w:rFonts w:asciiTheme="minorHAnsi" w:hAnsiTheme="minorHAnsi"/>
          <w:noProof w:val="0"/>
        </w:rPr>
        <w:t>items modified more than 60 minutes ago</w:t>
      </w:r>
    </w:p>
    <w:p w14:paraId="44B15B63" w14:textId="77777777" w:rsidR="00E42A44" w:rsidRDefault="00E42A44" w:rsidP="00E42A44">
      <w:pPr>
        <w:pStyle w:val="Code"/>
        <w:rPr>
          <w:rFonts w:asciiTheme="minorHAnsi" w:hAnsiTheme="minorHAnsi"/>
          <w:noProof w:val="0"/>
        </w:rPr>
      </w:pPr>
    </w:p>
    <w:p w14:paraId="630BC612" w14:textId="77777777" w:rsidR="00E42A44" w:rsidRPr="00C54927" w:rsidRDefault="00E42A44" w:rsidP="00E42A44">
      <w:pPr>
        <w:pStyle w:val="Code"/>
        <w:rPr>
          <w:rFonts w:asciiTheme="minorHAnsi" w:hAnsiTheme="minorHAnsi"/>
          <w:noProof w:val="0"/>
        </w:rPr>
      </w:pPr>
      <w:r w:rsidRPr="00CE1571">
        <w:t>find</w:t>
      </w:r>
      <w:r>
        <w:t xml:space="preserve"> .</w:t>
      </w:r>
      <w:r w:rsidRPr="00CE1571">
        <w:t xml:space="preserve"> -name myFile</w:t>
      </w:r>
      <w:r>
        <w:t xml:space="preserve"> –print</w:t>
      </w:r>
      <w:r>
        <w:tab/>
      </w:r>
      <w:r>
        <w:tab/>
      </w:r>
      <w:r>
        <w:rPr>
          <w:rFonts w:asciiTheme="minorHAnsi" w:hAnsiTheme="minorHAnsi"/>
        </w:rPr>
        <w:t>-print is the default action and not always required</w:t>
      </w:r>
    </w:p>
    <w:p w14:paraId="55BA89F6" w14:textId="77777777" w:rsidR="00E42A44" w:rsidRDefault="00E42A44" w:rsidP="00E42A44">
      <w:pPr>
        <w:pStyle w:val="Code"/>
      </w:pPr>
    </w:p>
    <w:p w14:paraId="704B9202" w14:textId="77777777" w:rsidR="00E42A44" w:rsidRDefault="00E42A44" w:rsidP="00E42A44">
      <w:pPr>
        <w:pStyle w:val="Code"/>
      </w:pPr>
    </w:p>
    <w:p w14:paraId="1E2D494B" w14:textId="77777777" w:rsidR="00E42A44" w:rsidRPr="00212677" w:rsidRDefault="00E42A44" w:rsidP="00E42A44">
      <w:pPr>
        <w:pStyle w:val="Code"/>
      </w:pPr>
      <w:r>
        <w:t>find . -name "</w:t>
      </w:r>
      <w:r w:rsidRPr="00CE1571">
        <w:t>The</w:t>
      </w:r>
      <w:r>
        <w:t>*" -exec rm {} \;</w:t>
      </w:r>
      <w:r>
        <w:tab/>
      </w:r>
      <w:r w:rsidRPr="00B476F4">
        <w:rPr>
          <w:rFonts w:asciiTheme="minorHAnsi" w:hAnsiTheme="minorHAnsi"/>
          <w:noProof w:val="0"/>
        </w:rPr>
        <w:t>ex</w:t>
      </w:r>
      <w:r>
        <w:rPr>
          <w:rFonts w:asciiTheme="minorHAnsi" w:hAnsiTheme="minorHAnsi"/>
          <w:noProof w:val="0"/>
        </w:rPr>
        <w:t>ecute rm on all files starting with</w:t>
      </w:r>
      <w:r w:rsidRPr="00B476F4">
        <w:rPr>
          <w:rFonts w:asciiTheme="minorHAnsi" w:hAnsiTheme="minorHAnsi"/>
          <w:noProof w:val="0"/>
        </w:rPr>
        <w:t xml:space="preserve"> </w:t>
      </w:r>
      <w:r>
        <w:rPr>
          <w:rFonts w:asciiTheme="minorHAnsi" w:hAnsiTheme="minorHAnsi"/>
          <w:noProof w:val="0"/>
        </w:rPr>
        <w:t>“</w:t>
      </w:r>
      <w:r w:rsidRPr="00B476F4">
        <w:rPr>
          <w:rFonts w:asciiTheme="minorHAnsi" w:hAnsiTheme="minorHAnsi"/>
          <w:noProof w:val="0"/>
        </w:rPr>
        <w:t>The</w:t>
      </w:r>
      <w:r>
        <w:rPr>
          <w:rFonts w:asciiTheme="minorHAnsi" w:hAnsiTheme="minorHAnsi"/>
          <w:noProof w:val="0"/>
        </w:rPr>
        <w:t>”</w:t>
      </w:r>
      <w:r w:rsidRPr="00B476F4">
        <w:rPr>
          <w:rFonts w:asciiTheme="minorHAnsi" w:hAnsiTheme="minorHAnsi"/>
          <w:noProof w:val="0"/>
        </w:rPr>
        <w:t xml:space="preserve"> </w:t>
      </w:r>
      <w:r>
        <w:rPr>
          <w:rFonts w:asciiTheme="minorHAnsi" w:hAnsiTheme="minorHAnsi"/>
          <w:noProof w:val="0"/>
        </w:rPr>
        <w:t>in the current directory and every sub-directory</w:t>
      </w:r>
      <w:r w:rsidRPr="00B476F4">
        <w:rPr>
          <w:rFonts w:asciiTheme="minorHAnsi" w:hAnsiTheme="minorHAnsi"/>
          <w:noProof w:val="0"/>
        </w:rPr>
        <w:t>.</w:t>
      </w:r>
    </w:p>
    <w:p w14:paraId="4A6191BF" w14:textId="77777777" w:rsidR="00E42A44" w:rsidRDefault="00E42A44" w:rsidP="00E42A44">
      <w:pPr>
        <w:pStyle w:val="Code"/>
      </w:pPr>
      <w:r>
        <w:t>find . -name "</w:t>
      </w:r>
      <w:r w:rsidRPr="00CE1571">
        <w:t>The</w:t>
      </w:r>
      <w:r>
        <w:t>*" -exec rm -i {} \;</w:t>
      </w:r>
      <w:r>
        <w:tab/>
      </w:r>
      <w:r w:rsidRPr="00212677">
        <w:rPr>
          <w:rFonts w:asciiTheme="minorHAnsi" w:hAnsiTheme="minorHAnsi"/>
        </w:rPr>
        <w:t>an interactive version</w:t>
      </w:r>
    </w:p>
    <w:p w14:paraId="1C211B83" w14:textId="77777777" w:rsidR="00E42A44" w:rsidRPr="00B476F4" w:rsidRDefault="00E42A44" w:rsidP="00E42A44">
      <w:pPr>
        <w:pStyle w:val="Code"/>
        <w:rPr>
          <w:rFonts w:asciiTheme="minorHAnsi" w:hAnsiTheme="minorHAnsi"/>
          <w:noProof w:val="0"/>
        </w:rPr>
      </w:pPr>
    </w:p>
    <w:p w14:paraId="3D29433C" w14:textId="77777777" w:rsidR="00E42A44" w:rsidRPr="00FB55F6" w:rsidRDefault="00E42A44" w:rsidP="00E42A44">
      <w:pPr>
        <w:pStyle w:val="Heading3"/>
      </w:pPr>
      <w:r w:rsidRPr="00FB55F6">
        <w:t>ln – link files or directories</w:t>
      </w:r>
    </w:p>
    <w:p w14:paraId="73053C0C" w14:textId="77777777" w:rsidR="00E42A44" w:rsidRPr="006225D6" w:rsidRDefault="00E42A44" w:rsidP="00E42A44">
      <w:pPr>
        <w:pStyle w:val="Heading4"/>
      </w:pPr>
      <w:r w:rsidRPr="006225D6">
        <w:t>Hard Link</w:t>
      </w:r>
    </w:p>
    <w:p w14:paraId="2ADD7DBD" w14:textId="77777777" w:rsidR="00E42A44" w:rsidRDefault="00E42A44" w:rsidP="00E42A44">
      <w:r>
        <w:t>Syntax:</w:t>
      </w:r>
    </w:p>
    <w:p w14:paraId="0E2D8C5C" w14:textId="77777777" w:rsidR="00E42A44" w:rsidRPr="006225D6" w:rsidRDefault="00E42A44" w:rsidP="00E42A44">
      <w:pPr>
        <w:pStyle w:val="Code"/>
      </w:pPr>
      <w:r>
        <w:t>ln targetfile linkname</w:t>
      </w:r>
    </w:p>
    <w:p w14:paraId="046E70F4" w14:textId="77777777" w:rsidR="00E42A44" w:rsidRDefault="00E42A44" w:rsidP="00E42A44"/>
    <w:p w14:paraId="1BEFF7B7" w14:textId="77777777" w:rsidR="00E42A44" w:rsidRPr="006225D6" w:rsidRDefault="00E42A44" w:rsidP="00E42A44">
      <w:r w:rsidRPr="006225D6">
        <w:t>When hard linked, the file names actually refer to the same physical data location.</w:t>
      </w:r>
    </w:p>
    <w:p w14:paraId="5FFEEE5C" w14:textId="77777777" w:rsidR="00E42A44" w:rsidRPr="006225D6" w:rsidRDefault="00E42A44" w:rsidP="00E42A44">
      <w:r w:rsidRPr="006225D6">
        <w:t>Cannot cross filesystems</w:t>
      </w:r>
    </w:p>
    <w:p w14:paraId="520B392E" w14:textId="77777777" w:rsidR="00E42A44" w:rsidRPr="006225D6" w:rsidRDefault="00E42A44" w:rsidP="00E42A44">
      <w:r w:rsidRPr="006225D6">
        <w:t>Can link files but not directories</w:t>
      </w:r>
    </w:p>
    <w:p w14:paraId="139D79EC" w14:textId="77777777" w:rsidR="00E42A44" w:rsidRPr="006225D6" w:rsidRDefault="00E42A44" w:rsidP="00E42A44">
      <w:r w:rsidRPr="006225D6">
        <w:t>Hard links are always linked even when files are moved.</w:t>
      </w:r>
    </w:p>
    <w:p w14:paraId="1B5B0EE8" w14:textId="77777777" w:rsidR="00E42A44" w:rsidRPr="006225D6" w:rsidRDefault="00E42A44" w:rsidP="00E42A44">
      <w:pPr>
        <w:pStyle w:val="Heading4"/>
      </w:pPr>
      <w:r w:rsidRPr="006225D6">
        <w:t>Soft Link</w:t>
      </w:r>
    </w:p>
    <w:p w14:paraId="0F57884A" w14:textId="77777777" w:rsidR="00E42A44" w:rsidRDefault="00E42A44" w:rsidP="00E42A44">
      <w:r>
        <w:t>Syntax:</w:t>
      </w:r>
    </w:p>
    <w:p w14:paraId="2C144697" w14:textId="77777777" w:rsidR="00E42A44" w:rsidRPr="006225D6" w:rsidRDefault="00E42A44" w:rsidP="00E42A44">
      <w:pPr>
        <w:pStyle w:val="Code"/>
      </w:pPr>
      <w:r>
        <w:t>ln –s targetfile linkname</w:t>
      </w:r>
    </w:p>
    <w:p w14:paraId="20E4E22E" w14:textId="77777777" w:rsidR="00E42A44" w:rsidRDefault="00E42A44" w:rsidP="00E42A44"/>
    <w:p w14:paraId="07C5B197" w14:textId="77777777" w:rsidR="00E42A44" w:rsidRDefault="00E42A44" w:rsidP="00E42A44">
      <w:r w:rsidRPr="006225D6">
        <w:t>A soft link is a separate file th</w:t>
      </w:r>
      <w:r>
        <w:t>at acts as a “reference pointer</w:t>
      </w:r>
      <w:r w:rsidRPr="006225D6">
        <w:t>“</w:t>
      </w:r>
      <w:r>
        <w:t xml:space="preserve"> </w:t>
      </w:r>
      <w:r w:rsidRPr="006225D6">
        <w:t>to another file or</w:t>
      </w:r>
      <w:r>
        <w:t xml:space="preserve"> directory.</w:t>
      </w:r>
    </w:p>
    <w:p w14:paraId="463AAE25" w14:textId="77777777" w:rsidR="00E42A44" w:rsidRDefault="00E42A44" w:rsidP="00E42A44">
      <w:r>
        <w:t>Can cross filesystems</w:t>
      </w:r>
    </w:p>
    <w:p w14:paraId="5437956F" w14:textId="77777777" w:rsidR="00E42A44" w:rsidRDefault="00E42A44" w:rsidP="00E42A44">
      <w:r>
        <w:t>Can link files or directories</w:t>
      </w:r>
    </w:p>
    <w:p w14:paraId="736CB4EA" w14:textId="77777777" w:rsidR="00E42A44" w:rsidRDefault="00E42A44" w:rsidP="00E42A44">
      <w:r>
        <w:t>If files are moved, soft links are not updated.</w:t>
      </w:r>
    </w:p>
    <w:p w14:paraId="2C655CEF" w14:textId="77777777" w:rsidR="00E42A44" w:rsidRPr="00F36A75" w:rsidRDefault="00E42A44" w:rsidP="00E42A44">
      <w:pPr>
        <w:pStyle w:val="Heading3"/>
        <w:rPr>
          <w:lang w:val="fr-BE"/>
        </w:rPr>
      </w:pPr>
      <w:r w:rsidRPr="00F36A75">
        <w:rPr>
          <w:lang w:val="fr-BE"/>
        </w:rPr>
        <w:t>ls – List file</w:t>
      </w:r>
    </w:p>
    <w:p w14:paraId="47AB1444" w14:textId="77777777" w:rsidR="00E42A44" w:rsidRPr="00BA65F8" w:rsidRDefault="00E42A44" w:rsidP="00E42A44">
      <w:pPr>
        <w:rPr>
          <w:szCs w:val="22"/>
          <w:lang w:val="fr-BE"/>
        </w:rPr>
      </w:pPr>
      <w:r w:rsidRPr="00BA65F8">
        <w:rPr>
          <w:rFonts w:ascii="Courier New" w:hAnsi="Courier New" w:cs="Courier New"/>
          <w:szCs w:val="22"/>
          <w:lang w:val="fr-BE"/>
        </w:rPr>
        <w:t>ls</w:t>
      </w:r>
      <w:r>
        <w:rPr>
          <w:rFonts w:ascii="Courier New" w:hAnsi="Courier New" w:cs="Courier New"/>
          <w:szCs w:val="22"/>
          <w:lang w:val="fr-BE"/>
        </w:rPr>
        <w:tab/>
      </w:r>
      <w:r>
        <w:rPr>
          <w:rFonts w:ascii="Courier New" w:hAnsi="Courier New" w:cs="Courier New"/>
          <w:szCs w:val="22"/>
          <w:lang w:val="fr-BE"/>
        </w:rPr>
        <w:tab/>
      </w:r>
      <w:r>
        <w:rPr>
          <w:rFonts w:ascii="Courier New" w:hAnsi="Courier New" w:cs="Courier New"/>
          <w:szCs w:val="22"/>
          <w:lang w:val="fr-BE"/>
        </w:rPr>
        <w:tab/>
        <w:t xml:space="preserve">     </w:t>
      </w:r>
      <w:r w:rsidRPr="00BA65F8">
        <w:rPr>
          <w:szCs w:val="22"/>
          <w:lang w:val="fr-BE"/>
        </w:rPr>
        <w:t>lists files</w:t>
      </w:r>
    </w:p>
    <w:p w14:paraId="09354D92" w14:textId="77777777" w:rsidR="00E42A44" w:rsidRDefault="00E42A44" w:rsidP="00E42A44">
      <w:pPr>
        <w:pStyle w:val="Code"/>
      </w:pPr>
      <w:r w:rsidRPr="00C336BA">
        <w:t>ls –l</w:t>
      </w:r>
      <w:r w:rsidRPr="00C336BA">
        <w:tab/>
      </w:r>
      <w:r w:rsidRPr="00C336BA">
        <w:rPr>
          <w:rFonts w:asciiTheme="minorHAnsi" w:hAnsiTheme="minorHAnsi"/>
        </w:rPr>
        <w:t>long listing</w:t>
      </w:r>
      <w:r w:rsidRPr="00C336BA">
        <w:rPr>
          <w:rFonts w:asciiTheme="minorHAnsi" w:hAnsiTheme="minorHAnsi"/>
          <w:noProof w:val="0"/>
        </w:rPr>
        <w:t>, providing</w:t>
      </w:r>
      <w:r w:rsidRPr="00B476F4">
        <w:rPr>
          <w:rFonts w:asciiTheme="minorHAnsi" w:hAnsiTheme="minorHAnsi"/>
          <w:noProof w:val="0"/>
        </w:rPr>
        <w:t xml:space="preserve"> more information</w:t>
      </w:r>
      <w:r>
        <w:rPr>
          <w:rFonts w:asciiTheme="minorHAnsi" w:hAnsiTheme="minorHAnsi"/>
          <w:noProof w:val="0"/>
        </w:rPr>
        <w:t xml:space="preserve"> including permissions</w:t>
      </w:r>
    </w:p>
    <w:p w14:paraId="5CED9DD9" w14:textId="77777777" w:rsidR="00E42A44" w:rsidRDefault="00E42A44" w:rsidP="00E42A44">
      <w:pPr>
        <w:pStyle w:val="Code"/>
      </w:pPr>
      <w:r>
        <w:t>ls –i</w:t>
      </w:r>
      <w:r>
        <w:tab/>
      </w:r>
      <w:r w:rsidRPr="00B476F4">
        <w:rPr>
          <w:rFonts w:asciiTheme="minorHAnsi" w:hAnsiTheme="minorHAnsi"/>
          <w:noProof w:val="0"/>
        </w:rPr>
        <w:t>inode number is included</w:t>
      </w:r>
    </w:p>
    <w:p w14:paraId="22CD766F" w14:textId="77777777" w:rsidR="00E42A44" w:rsidRDefault="00E42A44" w:rsidP="00E42A44">
      <w:pPr>
        <w:pStyle w:val="Code"/>
      </w:pPr>
      <w:r>
        <w:t>ls –a</w:t>
      </w:r>
      <w:r>
        <w:tab/>
      </w:r>
      <w:r>
        <w:rPr>
          <w:rFonts w:asciiTheme="minorHAnsi" w:hAnsiTheme="minorHAnsi"/>
          <w:noProof w:val="0"/>
        </w:rPr>
        <w:t>lists all files, i</w:t>
      </w:r>
      <w:r w:rsidRPr="00B476F4">
        <w:rPr>
          <w:rFonts w:asciiTheme="minorHAnsi" w:hAnsiTheme="minorHAnsi"/>
          <w:noProof w:val="0"/>
        </w:rPr>
        <w:t>nc</w:t>
      </w:r>
      <w:r>
        <w:rPr>
          <w:rFonts w:asciiTheme="minorHAnsi" w:hAnsiTheme="minorHAnsi"/>
          <w:noProof w:val="0"/>
        </w:rPr>
        <w:t>luding</w:t>
      </w:r>
      <w:r w:rsidRPr="00B476F4">
        <w:rPr>
          <w:rFonts w:asciiTheme="minorHAnsi" w:hAnsiTheme="minorHAnsi"/>
          <w:noProof w:val="0"/>
        </w:rPr>
        <w:t xml:space="preserve"> hidden files.</w:t>
      </w:r>
    </w:p>
    <w:p w14:paraId="3F4549AE" w14:textId="77777777" w:rsidR="00E42A44" w:rsidRDefault="00E42A44" w:rsidP="00E42A44">
      <w:pPr>
        <w:pStyle w:val="Code"/>
      </w:pPr>
      <w:r>
        <w:t>ls –r</w:t>
      </w:r>
      <w:r>
        <w:tab/>
      </w:r>
      <w:r w:rsidRPr="00B476F4">
        <w:rPr>
          <w:rFonts w:asciiTheme="minorHAnsi" w:hAnsiTheme="minorHAnsi"/>
          <w:noProof w:val="0"/>
        </w:rPr>
        <w:t>reverse. Sorts</w:t>
      </w:r>
      <w:r>
        <w:rPr>
          <w:rFonts w:asciiTheme="minorHAnsi" w:hAnsiTheme="minorHAnsi"/>
          <w:noProof w:val="0"/>
        </w:rPr>
        <w:t xml:space="preserve"> listing</w:t>
      </w:r>
      <w:r w:rsidRPr="00B476F4">
        <w:rPr>
          <w:rFonts w:asciiTheme="minorHAnsi" w:hAnsiTheme="minorHAnsi"/>
          <w:noProof w:val="0"/>
        </w:rPr>
        <w:t xml:space="preserve"> in reverse order.</w:t>
      </w:r>
    </w:p>
    <w:p w14:paraId="60286B61" w14:textId="77777777" w:rsidR="00E42A44" w:rsidRDefault="00E42A44" w:rsidP="00E42A44">
      <w:pPr>
        <w:pStyle w:val="Code"/>
      </w:pPr>
      <w:r>
        <w:t>ls –R</w:t>
      </w:r>
      <w:r>
        <w:tab/>
      </w:r>
      <w:r>
        <w:rPr>
          <w:rFonts w:asciiTheme="minorHAnsi" w:hAnsiTheme="minorHAnsi"/>
          <w:noProof w:val="0"/>
        </w:rPr>
        <w:t>recursive, including</w:t>
      </w:r>
      <w:r w:rsidRPr="00B476F4">
        <w:rPr>
          <w:rFonts w:asciiTheme="minorHAnsi" w:hAnsiTheme="minorHAnsi"/>
          <w:noProof w:val="0"/>
        </w:rPr>
        <w:t xml:space="preserve"> subdirectories</w:t>
      </w:r>
    </w:p>
    <w:p w14:paraId="09AC59E8" w14:textId="77777777" w:rsidR="00E42A44" w:rsidRDefault="00E42A44" w:rsidP="00E42A44">
      <w:pPr>
        <w:pStyle w:val="Heading3"/>
      </w:pPr>
      <w:r>
        <w:t>mkdir</w:t>
      </w:r>
    </w:p>
    <w:p w14:paraId="3401E1D0" w14:textId="77777777" w:rsidR="00E42A44" w:rsidRPr="006225D6" w:rsidRDefault="00E42A44" w:rsidP="00E42A44">
      <w:r>
        <w:t>Create</w:t>
      </w:r>
      <w:r w:rsidRPr="006225D6">
        <w:t xml:space="preserve"> directory</w:t>
      </w:r>
    </w:p>
    <w:p w14:paraId="4740BBCF" w14:textId="77777777" w:rsidR="00E42A44" w:rsidRDefault="00E42A44" w:rsidP="00E42A44">
      <w:pPr>
        <w:pStyle w:val="Heading3"/>
      </w:pPr>
      <w:r w:rsidRPr="004166AD">
        <w:lastRenderedPageBreak/>
        <w:t>mv</w:t>
      </w:r>
    </w:p>
    <w:p w14:paraId="1971C679" w14:textId="77777777" w:rsidR="00E42A44" w:rsidRPr="006225D6" w:rsidRDefault="00E42A44" w:rsidP="00E42A44">
      <w:r w:rsidRPr="006225D6">
        <w:t>Move or rename</w:t>
      </w:r>
    </w:p>
    <w:p w14:paraId="3CD7D45E" w14:textId="77777777" w:rsidR="00E42A44" w:rsidRDefault="00E42A44" w:rsidP="00E42A44">
      <w:pPr>
        <w:pStyle w:val="Heading3"/>
      </w:pPr>
      <w:r>
        <w:t>pwd – print working directory</w:t>
      </w:r>
    </w:p>
    <w:p w14:paraId="3EFAEDC5" w14:textId="77777777" w:rsidR="00E42A44" w:rsidRDefault="00E42A44" w:rsidP="00E42A44">
      <w:pPr>
        <w:pStyle w:val="Heading3"/>
      </w:pPr>
      <w:r w:rsidRPr="004166AD">
        <w:t>rm</w:t>
      </w:r>
      <w:r>
        <w:tab/>
        <w:t>- remove or delete</w:t>
      </w:r>
    </w:p>
    <w:p w14:paraId="3B806D51" w14:textId="77777777" w:rsidR="00E42A44" w:rsidRDefault="00E42A44" w:rsidP="00E42A44">
      <w:r w:rsidRPr="00DE4E95">
        <w:rPr>
          <w:rStyle w:val="CodeChar"/>
          <w:rFonts w:eastAsiaTheme="minorEastAsia"/>
        </w:rPr>
        <w:t>rm -r</w:t>
      </w:r>
      <w:r>
        <w:tab/>
      </w:r>
      <w:r>
        <w:tab/>
      </w:r>
      <w:r w:rsidRPr="001E7A0A">
        <w:t>will recursively delete all files and directories.</w:t>
      </w:r>
    </w:p>
    <w:p w14:paraId="48EE9298" w14:textId="77777777" w:rsidR="00E42A44" w:rsidRDefault="00E42A44" w:rsidP="00E42A44">
      <w:r w:rsidRPr="00DE4E95">
        <w:rPr>
          <w:rStyle w:val="CodeChar"/>
          <w:rFonts w:eastAsiaTheme="minorEastAsia"/>
        </w:rPr>
        <w:t>rm -i</w:t>
      </w:r>
      <w:r>
        <w:tab/>
      </w:r>
      <w:r>
        <w:tab/>
      </w:r>
      <w:r w:rsidRPr="001E7A0A">
        <w:t>interactive delete</w:t>
      </w:r>
    </w:p>
    <w:p w14:paraId="037AA6B7" w14:textId="77777777" w:rsidR="00E42A44" w:rsidRPr="004166AD" w:rsidRDefault="00E42A44" w:rsidP="00E42A44">
      <w:pPr>
        <w:pStyle w:val="Code"/>
      </w:pPr>
    </w:p>
    <w:p w14:paraId="135A77A0" w14:textId="77777777" w:rsidR="00E42A44" w:rsidRDefault="00E42A44" w:rsidP="00E42A44">
      <w:pPr>
        <w:pStyle w:val="Heading3"/>
      </w:pPr>
      <w:r>
        <w:t>readlink</w:t>
      </w:r>
    </w:p>
    <w:p w14:paraId="10ABF0FF" w14:textId="77777777" w:rsidR="00E42A44" w:rsidRDefault="00E42A44" w:rsidP="00E42A44">
      <w:r w:rsidRPr="00DE4E95">
        <w:rPr>
          <w:rStyle w:val="CodeChar"/>
          <w:rFonts w:eastAsiaTheme="minorEastAsia"/>
        </w:rPr>
        <w:t>readlink –m $1</w:t>
      </w:r>
      <w:r>
        <w:tab/>
        <w:t>will return the absolute path and filename for a file.</w:t>
      </w:r>
    </w:p>
    <w:p w14:paraId="2F491F22" w14:textId="77777777" w:rsidR="00E42A44" w:rsidRDefault="00E42A44" w:rsidP="00E42A44">
      <w:pPr>
        <w:pStyle w:val="Heading3"/>
      </w:pPr>
      <w:r w:rsidRPr="004166AD">
        <w:t>rmdir</w:t>
      </w:r>
    </w:p>
    <w:p w14:paraId="233C338B" w14:textId="77777777" w:rsidR="00E42A44" w:rsidRPr="006225D6" w:rsidRDefault="00E42A44" w:rsidP="00E42A44">
      <w:r w:rsidRPr="006225D6">
        <w:t>Remove directory</w:t>
      </w:r>
    </w:p>
    <w:p w14:paraId="57922D51" w14:textId="77777777" w:rsidR="00E42A44" w:rsidRDefault="00E42A44" w:rsidP="00E42A44">
      <w:pPr>
        <w:pStyle w:val="Heading3"/>
      </w:pPr>
      <w:r>
        <w:t>stat</w:t>
      </w:r>
    </w:p>
    <w:p w14:paraId="1DE163C1" w14:textId="77777777" w:rsidR="00E42A44" w:rsidRPr="006225D6" w:rsidRDefault="00E42A44" w:rsidP="00E42A44">
      <w:r w:rsidRPr="006225D6">
        <w:t>stat –c%i filename    - retrieves the inode number for the file</w:t>
      </w:r>
    </w:p>
    <w:p w14:paraId="6ABCA918" w14:textId="77777777" w:rsidR="00E42A44" w:rsidRDefault="00E42A44" w:rsidP="00E42A44">
      <w:pPr>
        <w:pStyle w:val="Heading3"/>
      </w:pPr>
      <w:r w:rsidRPr="004166AD">
        <w:t>touch</w:t>
      </w:r>
    </w:p>
    <w:p w14:paraId="62AFF095" w14:textId="77777777" w:rsidR="00E42A44" w:rsidRPr="006225D6" w:rsidRDefault="00E42A44" w:rsidP="00E42A44">
      <w:r w:rsidRPr="006225D6">
        <w:t>Create a new file</w:t>
      </w:r>
    </w:p>
    <w:p w14:paraId="12AD6F6E" w14:textId="77777777" w:rsidR="00E42A44" w:rsidRDefault="00E42A44" w:rsidP="00E42A44">
      <w:pPr>
        <w:pStyle w:val="Heading3"/>
      </w:pPr>
      <w:r>
        <w:t>tree</w:t>
      </w:r>
    </w:p>
    <w:p w14:paraId="229886A3" w14:textId="77777777" w:rsidR="00E42A44" w:rsidRPr="006225D6" w:rsidRDefault="00E42A44" w:rsidP="00E42A44">
      <w:r w:rsidRPr="006225D6">
        <w:t>Display the directories and files in a tree structure.</w:t>
      </w:r>
    </w:p>
    <w:p w14:paraId="5071CD1E" w14:textId="77777777" w:rsidR="00E42A44" w:rsidRDefault="00E42A44" w:rsidP="00E42A44">
      <w:pPr>
        <w:pStyle w:val="Heading2"/>
      </w:pPr>
      <w:bookmarkStart w:id="230" w:name="_Toc470086229"/>
      <w:r>
        <w:t>Math and Logic Commands</w:t>
      </w:r>
      <w:bookmarkEnd w:id="230"/>
    </w:p>
    <w:p w14:paraId="38D6D0B0" w14:textId="77777777" w:rsidR="00E42A44" w:rsidRDefault="00E42A44" w:rsidP="00E42A44">
      <w:pPr>
        <w:pStyle w:val="Heading3"/>
      </w:pPr>
      <w:r>
        <w:t>bc</w:t>
      </w:r>
    </w:p>
    <w:p w14:paraId="2410D325" w14:textId="77777777" w:rsidR="00E42A44" w:rsidRPr="006225D6" w:rsidRDefault="00E42A44" w:rsidP="00E42A44">
      <w:r w:rsidRPr="006225D6">
        <w:t xml:space="preserve">Performs floating point math.  See </w:t>
      </w:r>
      <w:hyperlink w:anchor="_Performing_Calculations" w:history="1">
        <w:r w:rsidRPr="006225D6">
          <w:rPr>
            <w:rStyle w:val="Hyperlink"/>
          </w:rPr>
          <w:t>Performing Calculations</w:t>
        </w:r>
      </w:hyperlink>
      <w:r w:rsidRPr="006225D6">
        <w:t>.</w:t>
      </w:r>
    </w:p>
    <w:p w14:paraId="3480F8CD" w14:textId="77777777" w:rsidR="00E42A44" w:rsidRDefault="00E42A44" w:rsidP="00E42A44">
      <w:pPr>
        <w:pStyle w:val="Heading3"/>
      </w:pPr>
      <w:r>
        <w:t>let</w:t>
      </w:r>
    </w:p>
    <w:p w14:paraId="52D59974" w14:textId="77777777" w:rsidR="00E42A44" w:rsidRPr="006225D6" w:rsidRDefault="00E42A44" w:rsidP="00E42A44">
      <w:r w:rsidRPr="006225D6">
        <w:t xml:space="preserve">Performs integer math.  See </w:t>
      </w:r>
      <w:hyperlink w:anchor="_Performing_Calculations" w:history="1">
        <w:r w:rsidRPr="006225D6">
          <w:rPr>
            <w:rStyle w:val="Hyperlink"/>
          </w:rPr>
          <w:t>Performing Calculations</w:t>
        </w:r>
      </w:hyperlink>
    </w:p>
    <w:p w14:paraId="676CCDD5" w14:textId="77777777" w:rsidR="00E42A44" w:rsidRDefault="00E42A44" w:rsidP="00E42A44">
      <w:pPr>
        <w:pStyle w:val="Heading3"/>
      </w:pPr>
      <w:r>
        <w:t>test</w:t>
      </w:r>
    </w:p>
    <w:p w14:paraId="54214449" w14:textId="77777777" w:rsidR="00E42A44" w:rsidRPr="006225D6" w:rsidRDefault="00E42A44" w:rsidP="00E42A44">
      <w:r w:rsidRPr="006225D6">
        <w:t xml:space="preserve">Performs a logical test - </w:t>
      </w:r>
      <w:hyperlink w:anchor="_Single_Square_Brackets" w:history="1">
        <w:r w:rsidRPr="006225D6">
          <w:rPr>
            <w:rStyle w:val="Hyperlink"/>
          </w:rPr>
          <w:t>Single Square Brackets (or test)</w:t>
        </w:r>
      </w:hyperlink>
      <w:r w:rsidRPr="006225D6">
        <w:fldChar w:fldCharType="begin"/>
      </w:r>
      <w:r w:rsidRPr="006225D6">
        <w:instrText xml:space="preserve"> REF _Ref313349484 \h </w:instrText>
      </w:r>
      <w:r w:rsidRPr="006225D6">
        <w:fldChar w:fldCharType="end"/>
      </w:r>
    </w:p>
    <w:p w14:paraId="1B45918B" w14:textId="77777777" w:rsidR="00E42A44" w:rsidRDefault="00E42A44" w:rsidP="00E42A44">
      <w:pPr>
        <w:pStyle w:val="Heading2"/>
      </w:pPr>
      <w:bookmarkStart w:id="231" w:name="_Toc470086230"/>
      <w:r>
        <w:lastRenderedPageBreak/>
        <w:t>Process Commands</w:t>
      </w:r>
      <w:bookmarkEnd w:id="231"/>
    </w:p>
    <w:p w14:paraId="56ED3FFC" w14:textId="77777777" w:rsidR="00E42A44" w:rsidRPr="006225D6" w:rsidRDefault="00E42A44" w:rsidP="00E42A44">
      <w:r w:rsidRPr="006225D6">
        <w:t>If a process is running in the foreground then it is the current job.  When a process is running in the foreground, the system expects any user input to be handled by the current job.</w:t>
      </w:r>
    </w:p>
    <w:p w14:paraId="66BC931E" w14:textId="77777777" w:rsidR="00E42A44" w:rsidRDefault="00E42A44" w:rsidP="00E42A44">
      <w:pPr>
        <w:pStyle w:val="Heading3"/>
      </w:pPr>
      <w:r>
        <w:t>&amp;</w:t>
      </w:r>
    </w:p>
    <w:p w14:paraId="6B64C74E" w14:textId="77777777" w:rsidR="00E42A44" w:rsidRPr="006225D6" w:rsidRDefault="00E42A44" w:rsidP="00E42A44">
      <w:r w:rsidRPr="006225D6">
        <w:t xml:space="preserve">You can also start command running in the background using </w:t>
      </w:r>
      <w:r w:rsidRPr="006225D6">
        <w:rPr>
          <w:rStyle w:val="CodeChar"/>
          <w:rFonts w:eastAsiaTheme="minorEastAsia"/>
        </w:rPr>
        <w:t>&amp;</w:t>
      </w:r>
      <w:r w:rsidRPr="006225D6">
        <w:t>.</w:t>
      </w:r>
    </w:p>
    <w:p w14:paraId="143EDA46" w14:textId="77777777" w:rsidR="00E42A44" w:rsidRDefault="00E42A44" w:rsidP="00E42A44">
      <w:pPr>
        <w:pStyle w:val="Heading3"/>
      </w:pPr>
      <w:r>
        <w:t>bg</w:t>
      </w:r>
    </w:p>
    <w:p w14:paraId="4A48684D" w14:textId="77777777" w:rsidR="00E42A44" w:rsidRPr="006225D6" w:rsidRDefault="00E42A44" w:rsidP="00E42A44">
      <w:r w:rsidRPr="006225D6">
        <w:t xml:space="preserve">To resume a stopped job so it runs in the background, use </w:t>
      </w:r>
      <w:r w:rsidRPr="006225D6">
        <w:rPr>
          <w:rStyle w:val="CodeChar"/>
          <w:rFonts w:eastAsiaTheme="minorEastAsia"/>
        </w:rPr>
        <w:t>bg</w:t>
      </w:r>
      <w:r w:rsidRPr="006225D6">
        <w:t>.</w:t>
      </w:r>
    </w:p>
    <w:p w14:paraId="56D626A4" w14:textId="77777777" w:rsidR="00E42A44" w:rsidRPr="006225D6" w:rsidRDefault="00E42A44" w:rsidP="00E42A44">
      <w:r w:rsidRPr="006225D6">
        <w:t xml:space="preserve">background – You can change stopped jobs to running in the background using bg </w:t>
      </w:r>
    </w:p>
    <w:p w14:paraId="70954528" w14:textId="77777777" w:rsidR="00E42A44" w:rsidRDefault="00E42A44" w:rsidP="00E42A44">
      <w:pPr>
        <w:pStyle w:val="Heading3"/>
      </w:pPr>
      <w:r>
        <w:t>CTRL-c</w:t>
      </w:r>
    </w:p>
    <w:p w14:paraId="298AF8BB" w14:textId="77777777" w:rsidR="00E42A44" w:rsidRPr="006225D6" w:rsidRDefault="00E42A44" w:rsidP="00E42A44">
      <w:r w:rsidRPr="006225D6">
        <w:t>CTRL-c will terminate the current job.  After CTRL-c, the job will not appear in the jobs list and not appear in ps.</w:t>
      </w:r>
    </w:p>
    <w:p w14:paraId="5374F8AC" w14:textId="77777777" w:rsidR="00E42A44" w:rsidRDefault="00E42A44" w:rsidP="00E42A44">
      <w:pPr>
        <w:pStyle w:val="Heading3"/>
      </w:pPr>
      <w:r>
        <w:t>CTRL-z</w:t>
      </w:r>
    </w:p>
    <w:p w14:paraId="4974B70D" w14:textId="77777777" w:rsidR="00E42A44" w:rsidRPr="006225D6" w:rsidRDefault="00E42A44" w:rsidP="00E42A44">
      <w:r w:rsidRPr="006225D6">
        <w:t xml:space="preserve">To suspend the current job, use </w:t>
      </w:r>
      <w:r w:rsidRPr="006225D6">
        <w:rPr>
          <w:rStyle w:val="CodeChar"/>
          <w:rFonts w:eastAsiaTheme="minorEastAsia"/>
        </w:rPr>
        <w:t>CTRL-z</w:t>
      </w:r>
      <w:r w:rsidRPr="006225D6">
        <w:t>.  After CTRL-z, the job will appear as "stopped" in the jobs list, and the process will appear in ps.</w:t>
      </w:r>
    </w:p>
    <w:p w14:paraId="1D9F3C06" w14:textId="77777777" w:rsidR="00E42A44" w:rsidRDefault="00E42A44" w:rsidP="00E42A44">
      <w:pPr>
        <w:pStyle w:val="Heading3"/>
      </w:pPr>
      <w:r>
        <w:t>fg</w:t>
      </w:r>
    </w:p>
    <w:p w14:paraId="00CE84E8" w14:textId="77777777" w:rsidR="00E42A44" w:rsidRPr="006225D6" w:rsidRDefault="00E42A44" w:rsidP="00E42A44">
      <w:r w:rsidRPr="006225D6">
        <w:rPr>
          <w:rStyle w:val="CodeChar"/>
          <w:rFonts w:eastAsiaTheme="minorEastAsia"/>
        </w:rPr>
        <w:t>fg</w:t>
      </w:r>
      <w:r w:rsidRPr="006225D6">
        <w:t xml:space="preserve"> will resume a stopped job so it runs in the foreground (as the current job).</w:t>
      </w:r>
    </w:p>
    <w:p w14:paraId="0DCD59C7" w14:textId="77777777" w:rsidR="00E42A44" w:rsidRPr="006225D6" w:rsidRDefault="00E42A44" w:rsidP="00E42A44">
      <w:r w:rsidRPr="006225D6">
        <w:rPr>
          <w:rStyle w:val="CodeChar"/>
          <w:rFonts w:eastAsiaTheme="minorEastAsia"/>
        </w:rPr>
        <w:t>fg</w:t>
      </w:r>
      <w:r w:rsidRPr="006225D6">
        <w:t xml:space="preserve"> can also bring a job that is running in the background to the foreground.</w:t>
      </w:r>
    </w:p>
    <w:p w14:paraId="19F9E231" w14:textId="77777777" w:rsidR="00E42A44" w:rsidRDefault="00E42A44" w:rsidP="00E42A44">
      <w:pPr>
        <w:pStyle w:val="Heading3"/>
      </w:pPr>
      <w:r>
        <w:t>jobs</w:t>
      </w:r>
    </w:p>
    <w:p w14:paraId="226727F0" w14:textId="77777777" w:rsidR="00E42A44" w:rsidRPr="006225D6" w:rsidRDefault="00E42A44" w:rsidP="00E42A44">
      <w:r w:rsidRPr="006225D6">
        <w:t xml:space="preserve">To list all jobs, use the </w:t>
      </w:r>
      <w:r w:rsidRPr="006225D6">
        <w:rPr>
          <w:rStyle w:val="CodeChar"/>
          <w:rFonts w:eastAsiaTheme="minorEastAsia"/>
        </w:rPr>
        <w:t>jobs</w:t>
      </w:r>
      <w:r w:rsidRPr="006225D6">
        <w:t xml:space="preserve"> command.  It will list stopped jobs and jobs running in the background.</w:t>
      </w:r>
    </w:p>
    <w:p w14:paraId="6A73F1DF" w14:textId="77777777" w:rsidR="00E42A44" w:rsidRDefault="00E42A44" w:rsidP="00E42A44">
      <w:pPr>
        <w:pStyle w:val="Heading3"/>
      </w:pPr>
      <w:r>
        <w:t>kill</w:t>
      </w:r>
    </w:p>
    <w:p w14:paraId="7D12EBBC" w14:textId="77777777" w:rsidR="00E42A44" w:rsidRPr="006225D6" w:rsidRDefault="00E42A44" w:rsidP="00E42A44">
      <w:pPr>
        <w:rPr>
          <w:rStyle w:val="CodeChar"/>
          <w:rFonts w:eastAsiaTheme="minorEastAsia"/>
        </w:rPr>
      </w:pPr>
      <w:r w:rsidRPr="006225D6">
        <w:t xml:space="preserve">To kill jobs, use: </w:t>
      </w:r>
      <w:r w:rsidRPr="006225D6">
        <w:rPr>
          <w:rStyle w:val="CodeChar"/>
          <w:rFonts w:eastAsiaTheme="minorEastAsia"/>
        </w:rPr>
        <w:t>kill %jobnumber</w:t>
      </w:r>
    </w:p>
    <w:p w14:paraId="59EA8D39" w14:textId="77777777" w:rsidR="00E42A44" w:rsidRPr="006225D6" w:rsidRDefault="00E42A44" w:rsidP="00E42A44">
      <w:pPr>
        <w:rPr>
          <w:rStyle w:val="CodeChar"/>
          <w:rFonts w:eastAsiaTheme="minorEastAsia"/>
        </w:rPr>
      </w:pPr>
      <w:r w:rsidRPr="006225D6">
        <w:t>To kill a process use:</w:t>
      </w:r>
      <w:r w:rsidRPr="006225D6">
        <w:rPr>
          <w:rStyle w:val="CodeChar"/>
          <w:rFonts w:eastAsiaTheme="minorEastAsia"/>
        </w:rPr>
        <w:t xml:space="preserve"> kill pid</w:t>
      </w:r>
    </w:p>
    <w:p w14:paraId="16389C5A" w14:textId="77777777" w:rsidR="00E42A44" w:rsidRDefault="00E42A44" w:rsidP="00E42A44">
      <w:pPr>
        <w:pStyle w:val="Heading3"/>
      </w:pPr>
      <w:r>
        <w:t>ps</w:t>
      </w:r>
    </w:p>
    <w:p w14:paraId="14D2D79A" w14:textId="77777777" w:rsidR="00E42A44" w:rsidRPr="006225D6" w:rsidRDefault="00E42A44" w:rsidP="00E42A44">
      <w:r w:rsidRPr="006225D6">
        <w:t>List processes.</w:t>
      </w:r>
    </w:p>
    <w:p w14:paraId="77A5FD8B" w14:textId="77777777" w:rsidR="00E42A44" w:rsidRDefault="00E42A44" w:rsidP="00E42A44">
      <w:pPr>
        <w:pStyle w:val="Heading3"/>
      </w:pPr>
      <w:r>
        <w:lastRenderedPageBreak/>
        <w:t>sleep</w:t>
      </w:r>
    </w:p>
    <w:p w14:paraId="35FCAC17" w14:textId="77777777" w:rsidR="00E42A44" w:rsidRPr="006225D6" w:rsidRDefault="00E42A44" w:rsidP="00E42A44">
      <w:r w:rsidRPr="006225D6">
        <w:t>Causes the script to pause for a specified number of seconds.</w:t>
      </w:r>
    </w:p>
    <w:p w14:paraId="3962CC17" w14:textId="77777777" w:rsidR="00E42A44" w:rsidRPr="004167B0" w:rsidRDefault="00E42A44" w:rsidP="00E42A44">
      <w:pPr>
        <w:pStyle w:val="Heading2"/>
      </w:pPr>
      <w:bookmarkStart w:id="232" w:name="_Toc470086231"/>
      <w:r w:rsidRPr="004167B0">
        <w:t xml:space="preserve">System </w:t>
      </w:r>
      <w:r>
        <w:t>Commands</w:t>
      </w:r>
      <w:bookmarkEnd w:id="232"/>
    </w:p>
    <w:p w14:paraId="1E3C711D" w14:textId="77777777" w:rsidR="00E42A44" w:rsidRDefault="00E42A44" w:rsidP="00E42A44">
      <w:pPr>
        <w:pStyle w:val="Heading3"/>
      </w:pPr>
      <w:r>
        <w:t>clear</w:t>
      </w:r>
    </w:p>
    <w:p w14:paraId="0FCC2873" w14:textId="77777777" w:rsidR="00E42A44" w:rsidRPr="006225D6" w:rsidRDefault="00E42A44" w:rsidP="00E42A44">
      <w:r w:rsidRPr="006225D6">
        <w:t>Clears the screen and places the cursor at the top of the screen.</w:t>
      </w:r>
    </w:p>
    <w:p w14:paraId="26387F1F" w14:textId="77777777" w:rsidR="00E42A44" w:rsidRDefault="00E42A44" w:rsidP="00E42A44">
      <w:pPr>
        <w:pStyle w:val="Heading3"/>
      </w:pPr>
      <w:r>
        <w:t xml:space="preserve">date </w:t>
      </w:r>
    </w:p>
    <w:p w14:paraId="60719CB4" w14:textId="77777777" w:rsidR="00E42A44" w:rsidRPr="006225D6" w:rsidRDefault="00E42A44" w:rsidP="00E42A44">
      <w:r w:rsidRPr="006225D6">
        <w:t>Retrieves the system date and time</w:t>
      </w:r>
    </w:p>
    <w:p w14:paraId="01959A6F" w14:textId="77777777" w:rsidR="00E42A44" w:rsidRDefault="00E42A44" w:rsidP="00E42A44">
      <w:pPr>
        <w:pStyle w:val="Heading3"/>
      </w:pPr>
      <w:r>
        <w:t>env</w:t>
      </w:r>
    </w:p>
    <w:p w14:paraId="63523D29" w14:textId="77777777" w:rsidR="00E42A44" w:rsidRDefault="00E42A44" w:rsidP="00E42A44">
      <w:r w:rsidRPr="006225D6">
        <w:t>Lists the environment variables</w:t>
      </w:r>
      <w:r>
        <w:t>.</w:t>
      </w:r>
    </w:p>
    <w:p w14:paraId="65012782" w14:textId="77777777" w:rsidR="00E42A44" w:rsidRDefault="00E42A44" w:rsidP="00E42A44">
      <w:pPr>
        <w:rPr>
          <w:rStyle w:val="Hyperlink"/>
        </w:rPr>
      </w:pPr>
      <w:r>
        <w:t xml:space="preserve">See </w:t>
      </w:r>
      <w:hyperlink w:anchor="_Performing_Calculations" w:history="1">
        <w:r w:rsidRPr="00C16AAB">
          <w:rPr>
            <w:rStyle w:val="Hyperlink"/>
          </w:rPr>
          <w:t>Environment Variables</w:t>
        </w:r>
      </w:hyperlink>
    </w:p>
    <w:p w14:paraId="785594D1" w14:textId="77777777" w:rsidR="00E42A44" w:rsidRDefault="00E42A44" w:rsidP="00E42A44">
      <w:pPr>
        <w:pStyle w:val="Heading3"/>
      </w:pPr>
      <w:r>
        <w:t>eval</w:t>
      </w:r>
    </w:p>
    <w:p w14:paraId="063B1A07" w14:textId="77777777" w:rsidR="00E42A44" w:rsidRDefault="00E42A44" w:rsidP="00E42A44">
      <w:r>
        <w:t>Using eval forces an extra pass of variable substitution.</w:t>
      </w:r>
    </w:p>
    <w:p w14:paraId="24623B03" w14:textId="77777777" w:rsidR="00E42A44" w:rsidRDefault="00E42A44" w:rsidP="00E42A44"/>
    <w:p w14:paraId="677EABF8" w14:textId="77777777" w:rsidR="00E42A44" w:rsidRDefault="00E42A44" w:rsidP="00E42A44">
      <w:r>
        <w:t>An assignment statement will perform variable substitution.</w:t>
      </w:r>
    </w:p>
    <w:p w14:paraId="019826AF" w14:textId="77777777" w:rsidR="00E42A44" w:rsidRDefault="00E42A44" w:rsidP="00E42A44">
      <w:r w:rsidRPr="00E10290">
        <w:rPr>
          <w:rStyle w:val="CodeChar"/>
          <w:rFonts w:eastAsiaTheme="minorEastAsia"/>
        </w:rPr>
        <w:t>myshell=$SHELL</w:t>
      </w:r>
    </w:p>
    <w:p w14:paraId="4510B608" w14:textId="77777777" w:rsidR="00E42A44" w:rsidRDefault="00E42A44" w:rsidP="00E42A44">
      <w:r w:rsidRPr="001A08AD">
        <w:rPr>
          <w:rStyle w:val="CodeChar"/>
          <w:rFonts w:eastAsiaTheme="minorEastAsia"/>
        </w:rPr>
        <w:t>echo $myshell</w:t>
      </w:r>
      <w:r>
        <w:tab/>
      </w:r>
      <w:r>
        <w:tab/>
      </w:r>
      <w:r>
        <w:tab/>
        <w:t xml:space="preserve">shows “/bin/bash” </w:t>
      </w:r>
    </w:p>
    <w:p w14:paraId="2D241C10" w14:textId="77777777" w:rsidR="00E42A44" w:rsidRDefault="00E42A44" w:rsidP="00E42A44"/>
    <w:p w14:paraId="5D5557DE" w14:textId="77777777" w:rsidR="00E42A44" w:rsidRDefault="00E42A44" w:rsidP="00E42A44">
      <w:r>
        <w:t>But when reading from a file, if the file contains “$SHELL”, the variable would be set to “$SHELL”.</w:t>
      </w:r>
    </w:p>
    <w:p w14:paraId="2E18D97C" w14:textId="77777777" w:rsidR="00E42A44" w:rsidRDefault="00E42A44" w:rsidP="00E42A44">
      <w:r w:rsidRPr="00E10290">
        <w:rPr>
          <w:rStyle w:val="CodeChar"/>
          <w:rFonts w:eastAsiaTheme="minorEastAsia"/>
        </w:rPr>
        <w:t>myshell=$(cat file)</w:t>
      </w:r>
    </w:p>
    <w:p w14:paraId="0A5C2ADD" w14:textId="77777777" w:rsidR="00E42A44" w:rsidRDefault="00E42A44" w:rsidP="00E42A44">
      <w:r w:rsidRPr="001A08AD">
        <w:rPr>
          <w:rStyle w:val="CodeChar"/>
          <w:rFonts w:eastAsiaTheme="minorEastAsia"/>
        </w:rPr>
        <w:t>echo $myshell</w:t>
      </w:r>
      <w:r>
        <w:tab/>
      </w:r>
      <w:r>
        <w:tab/>
      </w:r>
      <w:r>
        <w:tab/>
        <w:t>shows “$SHELL”</w:t>
      </w:r>
    </w:p>
    <w:p w14:paraId="0CE51856" w14:textId="77777777" w:rsidR="00E42A44" w:rsidRDefault="00E42A44" w:rsidP="00E42A44"/>
    <w:p w14:paraId="4BE3499F" w14:textId="77777777" w:rsidR="00E42A44" w:rsidRDefault="00E42A44" w:rsidP="00E42A44">
      <w:r>
        <w:t>Using eval will force another pass of variable substitution.  Therefore the “$SHELL” will be changed to “/bin/bash”.</w:t>
      </w:r>
    </w:p>
    <w:p w14:paraId="698C434F" w14:textId="77777777" w:rsidR="00E42A44" w:rsidRDefault="00E42A44" w:rsidP="00E42A44">
      <w:r w:rsidRPr="001A08AD">
        <w:rPr>
          <w:rStyle w:val="CodeChar"/>
          <w:rFonts w:eastAsiaTheme="minorEastAsia"/>
        </w:rPr>
        <w:t>eval myshell=$(cat file)</w:t>
      </w:r>
    </w:p>
    <w:p w14:paraId="44FF12C7" w14:textId="77777777" w:rsidR="00E42A44" w:rsidRDefault="00E42A44" w:rsidP="00E42A44">
      <w:r w:rsidRPr="001A08AD">
        <w:rPr>
          <w:rStyle w:val="CodeChar"/>
          <w:rFonts w:eastAsiaTheme="minorEastAsia"/>
        </w:rPr>
        <w:t>echo $myshell</w:t>
      </w:r>
      <w:r>
        <w:tab/>
      </w:r>
      <w:r>
        <w:tab/>
      </w:r>
      <w:r>
        <w:tab/>
        <w:t xml:space="preserve">shows “/bin/bash” </w:t>
      </w:r>
    </w:p>
    <w:p w14:paraId="08803769" w14:textId="77777777" w:rsidR="00E42A44" w:rsidRDefault="00E42A44" w:rsidP="00E42A44"/>
    <w:p w14:paraId="39DA65D3" w14:textId="77777777" w:rsidR="00E42A44" w:rsidRDefault="00E42A44" w:rsidP="00E42A44"/>
    <w:p w14:paraId="0A812FB7" w14:textId="77777777" w:rsidR="00E42A44" w:rsidRPr="006225D6" w:rsidRDefault="00E42A44" w:rsidP="00E42A44">
      <w:r w:rsidRPr="006225D6">
        <w:t>Example</w:t>
      </w:r>
      <w:r>
        <w:t>2</w:t>
      </w:r>
      <w:r w:rsidRPr="006225D6">
        <w:t>:  The following will dynamically create variables: name1, name2 ... nameN</w:t>
      </w:r>
    </w:p>
    <w:p w14:paraId="19102DB7" w14:textId="77777777" w:rsidR="00E42A44" w:rsidRDefault="00E42A44" w:rsidP="00E42A44">
      <w:pPr>
        <w:pStyle w:val="Code"/>
      </w:pPr>
      <w:r w:rsidRPr="00755F3D">
        <w:t>for ((i=1;i&lt;=$N;i++)); do</w:t>
      </w:r>
    </w:p>
    <w:p w14:paraId="1CB67BBB" w14:textId="77777777" w:rsidR="00E42A44" w:rsidRDefault="00E42A44" w:rsidP="00E42A44">
      <w:pPr>
        <w:pStyle w:val="Code"/>
      </w:pPr>
      <w:r>
        <w:t xml:space="preserve">   </w:t>
      </w:r>
      <w:r w:rsidRPr="00755F3D">
        <w:t>read -p "Please enter name number $i: " name$i</w:t>
      </w:r>
    </w:p>
    <w:p w14:paraId="1FB57BE5" w14:textId="77777777" w:rsidR="00E42A44" w:rsidRPr="00755F3D" w:rsidRDefault="00E42A44" w:rsidP="00E42A44">
      <w:pPr>
        <w:pStyle w:val="Code"/>
      </w:pPr>
      <w:r w:rsidRPr="00755F3D">
        <w:t>done</w:t>
      </w:r>
    </w:p>
    <w:p w14:paraId="105EB432" w14:textId="77777777" w:rsidR="00E42A44" w:rsidRPr="006225D6" w:rsidRDefault="00E42A44" w:rsidP="00E42A44">
      <w:r w:rsidRPr="006225D6">
        <w:t>However, to dynamically get the values from $name1, $name2 we need the following:</w:t>
      </w:r>
    </w:p>
    <w:p w14:paraId="1C3397E4" w14:textId="77777777" w:rsidR="00E42A44" w:rsidRPr="00755F3D" w:rsidRDefault="00E42A44" w:rsidP="00E42A44">
      <w:pPr>
        <w:pStyle w:val="Code"/>
      </w:pPr>
      <w:r w:rsidRPr="00A306BA">
        <w:rPr>
          <w:lang w:eastAsia="en-GB"/>
        </w:rPr>
        <w:t>for ((i=1;i</w:t>
      </w:r>
      <w:r w:rsidRPr="00755F3D">
        <w:t>&lt;=$N;i++)); do</w:t>
      </w:r>
    </w:p>
    <w:p w14:paraId="0256C260" w14:textId="77777777" w:rsidR="00E42A44" w:rsidRPr="00755F3D" w:rsidRDefault="00E42A44" w:rsidP="00E42A44">
      <w:pPr>
        <w:pStyle w:val="Code"/>
      </w:pPr>
      <w:r>
        <w:t xml:space="preserve">   </w:t>
      </w:r>
      <w:r w:rsidRPr="00755F3D">
        <w:t>eval echo "Name $i is \$name$i"</w:t>
      </w:r>
    </w:p>
    <w:p w14:paraId="556B875C" w14:textId="77777777" w:rsidR="00E42A44" w:rsidRPr="00755F3D" w:rsidRDefault="00E42A44" w:rsidP="00E42A44">
      <w:pPr>
        <w:pStyle w:val="Code"/>
      </w:pPr>
      <w:r w:rsidRPr="00755F3D">
        <w:t>done</w:t>
      </w:r>
    </w:p>
    <w:p w14:paraId="1934ADE4" w14:textId="77777777" w:rsidR="00E42A44" w:rsidRPr="006225D6" w:rsidRDefault="00E42A44" w:rsidP="00E42A44"/>
    <w:p w14:paraId="14FFC9AA" w14:textId="77777777" w:rsidR="00E42A44" w:rsidRDefault="00E42A44" w:rsidP="00E42A44">
      <w:pPr>
        <w:pStyle w:val="Heading3"/>
      </w:pPr>
      <w:r>
        <w:lastRenderedPageBreak/>
        <w:t>export</w:t>
      </w:r>
    </w:p>
    <w:p w14:paraId="33E83D53" w14:textId="77777777" w:rsidR="00E42A44" w:rsidRDefault="00E42A44" w:rsidP="00E42A44">
      <w:r>
        <w:t xml:space="preserve">See </w:t>
      </w:r>
      <w:hyperlink w:anchor="_Environment_Variables" w:history="1">
        <w:r w:rsidRPr="00C16AAB">
          <w:rPr>
            <w:rStyle w:val="Hyperlink"/>
          </w:rPr>
          <w:t>Environment Variables</w:t>
        </w:r>
      </w:hyperlink>
    </w:p>
    <w:p w14:paraId="6F856653" w14:textId="77777777" w:rsidR="00E42A44" w:rsidRDefault="00E42A44" w:rsidP="00E42A44">
      <w:pPr>
        <w:pStyle w:val="Heading3"/>
      </w:pPr>
      <w:r>
        <w:t>finger user</w:t>
      </w:r>
    </w:p>
    <w:p w14:paraId="6BB381CD" w14:textId="77777777" w:rsidR="00E42A44" w:rsidRPr="006225D6" w:rsidRDefault="00E42A44" w:rsidP="00E42A44">
      <w:r w:rsidRPr="006225D6">
        <w:t>Shows information on the user.</w:t>
      </w:r>
    </w:p>
    <w:p w14:paraId="608774DB" w14:textId="77777777" w:rsidR="00E42A44" w:rsidRDefault="00E42A44" w:rsidP="00E42A44">
      <w:pPr>
        <w:pStyle w:val="Heading3"/>
      </w:pPr>
      <w:r>
        <w:t>lsof</w:t>
      </w:r>
    </w:p>
    <w:p w14:paraId="479AD83D" w14:textId="77777777" w:rsidR="00E42A44" w:rsidRDefault="00E42A44" w:rsidP="00E42A44">
      <w:r>
        <w:t>Lists processes and the files the processes have open.</w:t>
      </w:r>
    </w:p>
    <w:p w14:paraId="1A667E78" w14:textId="77777777" w:rsidR="00E42A44" w:rsidRDefault="00E42A44" w:rsidP="00E42A44">
      <w:r>
        <w:t>Example:</w:t>
      </w:r>
    </w:p>
    <w:p w14:paraId="690E810E" w14:textId="77777777" w:rsidR="00E42A44" w:rsidRDefault="00E42A44" w:rsidP="00E42A44">
      <w:r w:rsidRPr="0004481B">
        <w:rPr>
          <w:rFonts w:ascii="Courier New" w:hAnsi="Courier New"/>
          <w:noProof/>
        </w:rPr>
        <w:t>vi myfile</w:t>
      </w:r>
      <w:r>
        <w:rPr>
          <w:rFonts w:ascii="Courier New" w:hAnsi="Courier New"/>
          <w:noProof/>
        </w:rPr>
        <w:tab/>
      </w:r>
      <w:r>
        <w:t>(starts vi which opens a file called myfile)</w:t>
      </w:r>
    </w:p>
    <w:p w14:paraId="6C79F084" w14:textId="77777777" w:rsidR="00E42A44" w:rsidRDefault="00E42A44" w:rsidP="00E42A44">
      <w:r w:rsidRPr="0004481B">
        <w:rPr>
          <w:rFonts w:ascii="Courier New" w:hAnsi="Courier New"/>
          <w:noProof/>
        </w:rPr>
        <w:t>CTRL-z</w:t>
      </w:r>
      <w:r>
        <w:tab/>
        <w:t>(stops but vi continues to hold the myfile open)</w:t>
      </w:r>
    </w:p>
    <w:p w14:paraId="1D0CF084" w14:textId="77777777" w:rsidR="00E42A44" w:rsidRDefault="00E42A44" w:rsidP="00E42A44">
      <w:r w:rsidRPr="0004481B">
        <w:rPr>
          <w:rFonts w:ascii="Courier New" w:hAnsi="Courier New"/>
          <w:noProof/>
        </w:rPr>
        <w:t>lsof | grep myfile</w:t>
      </w:r>
      <w:r>
        <w:t xml:space="preserve">   (finds the process which has myfile open) </w:t>
      </w:r>
    </w:p>
    <w:p w14:paraId="1473B579" w14:textId="77777777" w:rsidR="00E42A44" w:rsidRDefault="00E42A44" w:rsidP="00E42A44">
      <w:pPr>
        <w:pStyle w:val="Heading3"/>
      </w:pPr>
      <w:r>
        <w:t>printenv</w:t>
      </w:r>
    </w:p>
    <w:p w14:paraId="36059B4E" w14:textId="77777777" w:rsidR="00E42A44" w:rsidRPr="006225D6" w:rsidRDefault="00E42A44" w:rsidP="00E42A44">
      <w:r w:rsidRPr="006225D6">
        <w:t>Lists the environment variables (Same as env)</w:t>
      </w:r>
    </w:p>
    <w:p w14:paraId="1023C998" w14:textId="77777777" w:rsidR="00E42A44" w:rsidRDefault="00E42A44" w:rsidP="00E42A44">
      <w:pPr>
        <w:pStyle w:val="Heading3"/>
      </w:pPr>
      <w:r>
        <w:t>set</w:t>
      </w:r>
    </w:p>
    <w:p w14:paraId="47F97FEB" w14:textId="77777777" w:rsidR="00E42A44" w:rsidRDefault="00E42A44" w:rsidP="00E42A44">
      <w:r w:rsidRPr="00C336BA">
        <w:rPr>
          <w:rFonts w:ascii="Courier New" w:hAnsi="Courier New"/>
          <w:noProof/>
        </w:rPr>
        <w:t xml:space="preserve">set </w:t>
      </w:r>
      <w:r>
        <w:tab/>
      </w:r>
      <w:r>
        <w:tab/>
      </w:r>
      <w:r>
        <w:tab/>
      </w:r>
      <w:r>
        <w:tab/>
      </w:r>
      <w:r>
        <w:tab/>
        <w:t>Lists all the shell and environment variables and functions</w:t>
      </w:r>
    </w:p>
    <w:p w14:paraId="49AD40F3" w14:textId="77777777" w:rsidR="00E42A44" w:rsidRDefault="00E42A44" w:rsidP="00E42A44">
      <w:r w:rsidRPr="00C336BA">
        <w:rPr>
          <w:rFonts w:ascii="Courier New" w:hAnsi="Courier New"/>
          <w:noProof/>
        </w:rPr>
        <w:t>set andy bruce charlie</w:t>
      </w:r>
      <w:r w:rsidRPr="00C336BA">
        <w:rPr>
          <w:rFonts w:ascii="Courier New" w:hAnsi="Courier New"/>
          <w:noProof/>
        </w:rPr>
        <w:tab/>
      </w:r>
      <w:r>
        <w:t>Sets $1, $2, and $3 to andy, bruce, and charlie, respectively</w:t>
      </w:r>
    </w:p>
    <w:p w14:paraId="16A1774E" w14:textId="77777777" w:rsidR="00E42A44" w:rsidRPr="00C336BA" w:rsidRDefault="00E42A44" w:rsidP="00E42A44">
      <w:r w:rsidRPr="00C336BA">
        <w:rPr>
          <w:rFonts w:ascii="Courier New" w:hAnsi="Courier New"/>
          <w:noProof/>
        </w:rPr>
        <w:t>set –x</w:t>
      </w:r>
      <w:r>
        <w:tab/>
      </w:r>
      <w:r>
        <w:tab/>
      </w:r>
      <w:r>
        <w:tab/>
      </w:r>
      <w:r>
        <w:tab/>
        <w:t>Turns on trace mode</w:t>
      </w:r>
    </w:p>
    <w:p w14:paraId="4B6ABAAF" w14:textId="77777777" w:rsidR="00E42A44" w:rsidRDefault="00E42A44" w:rsidP="00E42A44">
      <w:pPr>
        <w:pStyle w:val="Heading3"/>
      </w:pPr>
      <w:r>
        <w:t>sh</w:t>
      </w:r>
    </w:p>
    <w:p w14:paraId="5888B320" w14:textId="77777777" w:rsidR="00E42A44" w:rsidRDefault="00E42A44" w:rsidP="00E42A44">
      <w:r w:rsidRPr="006225D6">
        <w:t>Runs a script in the default shell.</w:t>
      </w:r>
    </w:p>
    <w:p w14:paraId="0F4CAD84" w14:textId="77777777" w:rsidR="00E42A44" w:rsidRDefault="00E42A44" w:rsidP="00E42A44">
      <w:pPr>
        <w:rPr>
          <w:rFonts w:ascii="Courier New" w:hAnsi="Courier New"/>
          <w:noProof/>
        </w:rPr>
      </w:pPr>
      <w:r w:rsidRPr="00FA4483">
        <w:rPr>
          <w:rFonts w:ascii="Courier New" w:hAnsi="Courier New"/>
          <w:noProof/>
        </w:rPr>
        <w:t>sh myscript</w:t>
      </w:r>
    </w:p>
    <w:p w14:paraId="0BA96118" w14:textId="77777777" w:rsidR="00E42A44" w:rsidRPr="00FA4483" w:rsidRDefault="00E42A44" w:rsidP="00E42A44">
      <w:r w:rsidRPr="00FA4483">
        <w:rPr>
          <w:rFonts w:ascii="Courier New" w:hAnsi="Courier New"/>
          <w:noProof/>
        </w:rPr>
        <w:t>sh –x myscript</w:t>
      </w:r>
      <w:r w:rsidRPr="00FA4483">
        <w:tab/>
      </w:r>
      <w:r w:rsidRPr="00FA4483">
        <w:tab/>
      </w:r>
      <w:r>
        <w:t>Runs the script with xtrace (tracing statements).</w:t>
      </w:r>
    </w:p>
    <w:p w14:paraId="7BFE9BC6" w14:textId="77777777" w:rsidR="00E42A44" w:rsidRDefault="00E42A44" w:rsidP="00E42A44">
      <w:pPr>
        <w:pStyle w:val="Heading3"/>
        <w:rPr>
          <w:lang w:eastAsia="en-GB"/>
        </w:rPr>
      </w:pPr>
      <w:bookmarkStart w:id="233" w:name="_Toc298768554"/>
      <w:r>
        <w:rPr>
          <w:lang w:eastAsia="en-GB"/>
        </w:rPr>
        <w:t>Uname</w:t>
      </w:r>
    </w:p>
    <w:p w14:paraId="71AAF4C3" w14:textId="77777777" w:rsidR="00E42A44" w:rsidRDefault="00E42A44" w:rsidP="00E42A44">
      <w:pPr>
        <w:rPr>
          <w:lang w:val="en-GB" w:eastAsia="en-GB"/>
        </w:rPr>
      </w:pPr>
      <w:r>
        <w:rPr>
          <w:lang w:val="en-GB" w:eastAsia="en-GB"/>
        </w:rPr>
        <w:t>Displays the name of the server</w:t>
      </w:r>
    </w:p>
    <w:p w14:paraId="467CC42A" w14:textId="77777777" w:rsidR="00E42A44" w:rsidRDefault="00E42A44" w:rsidP="00E42A44">
      <w:pPr>
        <w:rPr>
          <w:lang w:val="en-GB" w:eastAsia="en-GB"/>
        </w:rPr>
      </w:pPr>
      <w:r w:rsidRPr="00030F78">
        <w:rPr>
          <w:rStyle w:val="CodeChar"/>
          <w:rFonts w:eastAsiaTheme="minorEastAsia"/>
        </w:rPr>
        <w:t>uname –a</w:t>
      </w:r>
      <w:r>
        <w:rPr>
          <w:lang w:val="en-GB" w:eastAsia="en-GB"/>
        </w:rPr>
        <w:tab/>
      </w:r>
      <w:r>
        <w:rPr>
          <w:lang w:val="en-GB" w:eastAsia="en-GB"/>
        </w:rPr>
        <w:tab/>
      </w:r>
      <w:r>
        <w:rPr>
          <w:lang w:val="en-GB" w:eastAsia="en-GB"/>
        </w:rPr>
        <w:tab/>
        <w:t>Show all information</w:t>
      </w:r>
    </w:p>
    <w:p w14:paraId="3B7E6BAE" w14:textId="77777777" w:rsidR="00E42A44" w:rsidRPr="00030F78" w:rsidRDefault="00E42A44" w:rsidP="00E42A44">
      <w:pPr>
        <w:rPr>
          <w:lang w:val="en-GB" w:eastAsia="en-GB"/>
        </w:rPr>
      </w:pPr>
    </w:p>
    <w:p w14:paraId="7BF5C5AD" w14:textId="77777777" w:rsidR="00E42A44" w:rsidRDefault="00E42A44" w:rsidP="00E42A44">
      <w:pPr>
        <w:pStyle w:val="Heading3"/>
        <w:rPr>
          <w:lang w:eastAsia="en-GB"/>
        </w:rPr>
      </w:pPr>
      <w:r>
        <w:rPr>
          <w:lang w:eastAsia="en-GB"/>
        </w:rPr>
        <w:t>users</w:t>
      </w:r>
    </w:p>
    <w:p w14:paraId="1EAD8B64" w14:textId="77777777" w:rsidR="00E42A44" w:rsidRDefault="00E42A44" w:rsidP="00E42A44">
      <w:r>
        <w:t>Shows who</w:t>
      </w:r>
      <w:r w:rsidRPr="006225D6">
        <w:t xml:space="preserve"> is logged on.</w:t>
      </w:r>
    </w:p>
    <w:p w14:paraId="02C93374" w14:textId="77777777" w:rsidR="00E42A44" w:rsidRPr="006225D6" w:rsidRDefault="00E42A44" w:rsidP="00E42A44"/>
    <w:bookmarkEnd w:id="233"/>
    <w:p w14:paraId="7BC79E7C" w14:textId="77777777" w:rsidR="00E42A44" w:rsidRDefault="00E42A44" w:rsidP="00E42A44">
      <w:pPr>
        <w:pStyle w:val="Heading3"/>
      </w:pPr>
      <w:r>
        <w:lastRenderedPageBreak/>
        <w:t>w</w:t>
      </w:r>
    </w:p>
    <w:p w14:paraId="341807D7" w14:textId="77777777" w:rsidR="00E42A44" w:rsidRPr="006225D6" w:rsidRDefault="00E42A44" w:rsidP="00E42A44">
      <w:r w:rsidRPr="006225D6">
        <w:t>Shows who is logged on and what they are doing.</w:t>
      </w:r>
    </w:p>
    <w:p w14:paraId="18F19933" w14:textId="77777777" w:rsidR="00E42A44" w:rsidRDefault="00E42A44" w:rsidP="00E42A44">
      <w:pPr>
        <w:pStyle w:val="Heading3"/>
      </w:pPr>
      <w:r>
        <w:t>which cmd</w:t>
      </w:r>
    </w:p>
    <w:p w14:paraId="078F080E" w14:textId="77777777" w:rsidR="00E42A44" w:rsidRPr="006225D6" w:rsidRDefault="00E42A44" w:rsidP="00E42A44">
      <w:r w:rsidRPr="006225D6">
        <w:t>Shows the full path of the command, cmd.</w:t>
      </w:r>
    </w:p>
    <w:p w14:paraId="1534C25A" w14:textId="77777777" w:rsidR="00E42A44" w:rsidRDefault="00E42A44" w:rsidP="00E42A44">
      <w:pPr>
        <w:pStyle w:val="Heading3"/>
      </w:pPr>
      <w:r>
        <w:t>who</w:t>
      </w:r>
    </w:p>
    <w:p w14:paraId="2410B231" w14:textId="77777777" w:rsidR="00E42A44" w:rsidRPr="006225D6" w:rsidRDefault="00E42A44" w:rsidP="00E42A44">
      <w:r w:rsidRPr="006225D6">
        <w:t>Shows who is logged on.</w:t>
      </w:r>
    </w:p>
    <w:p w14:paraId="2F90BDD2" w14:textId="77777777" w:rsidR="00E42A44" w:rsidRDefault="00E42A44" w:rsidP="00E42A44">
      <w:pPr>
        <w:pStyle w:val="Heading3"/>
      </w:pPr>
      <w:r>
        <w:t>whoami</w:t>
      </w:r>
    </w:p>
    <w:p w14:paraId="5ECEE7B8" w14:textId="77777777" w:rsidR="00E42A44" w:rsidRPr="006225D6" w:rsidRDefault="00E42A44" w:rsidP="00E42A44">
      <w:r w:rsidRPr="006225D6">
        <w:t>Shows the userid that is currently logged on to the session.</w:t>
      </w:r>
    </w:p>
    <w:p w14:paraId="429C7428" w14:textId="77777777" w:rsidR="00E42A44" w:rsidRPr="007C537A" w:rsidRDefault="00E42A44" w:rsidP="00E42A44">
      <w:pPr>
        <w:pStyle w:val="Heading3"/>
        <w:rPr>
          <w:lang w:eastAsia="en-GB"/>
        </w:rPr>
      </w:pPr>
      <w:r w:rsidRPr="007C537A">
        <w:rPr>
          <w:lang w:eastAsia="en-GB"/>
        </w:rPr>
        <w:t>xargs</w:t>
      </w:r>
    </w:p>
    <w:p w14:paraId="0720F51B" w14:textId="77777777" w:rsidR="00E42A44" w:rsidRDefault="00E42A44" w:rsidP="00E42A44">
      <w:pPr>
        <w:pStyle w:val="MainText"/>
        <w:rPr>
          <w:lang w:eastAsia="en-GB"/>
        </w:rPr>
      </w:pPr>
      <w:r>
        <w:rPr>
          <w:lang w:eastAsia="en-GB"/>
        </w:rPr>
        <w:t>xargs takes the standard input from a pipe and uses that input as the command line argument(s) for another command.</w:t>
      </w:r>
    </w:p>
    <w:p w14:paraId="1667C6BB" w14:textId="77777777" w:rsidR="00E42A44" w:rsidRPr="007C537A" w:rsidRDefault="00E42A44" w:rsidP="00E42A44">
      <w:pPr>
        <w:pStyle w:val="Code"/>
        <w:rPr>
          <w:lang w:eastAsia="en-GB"/>
        </w:rPr>
      </w:pPr>
      <w:r w:rsidRPr="007C537A">
        <w:rPr>
          <w:lang w:eastAsia="en-GB"/>
        </w:rPr>
        <w:t>echo /home | ls</w:t>
      </w:r>
    </w:p>
    <w:p w14:paraId="263FB712" w14:textId="77777777" w:rsidR="00E42A44" w:rsidRPr="007C537A" w:rsidRDefault="00E42A44" w:rsidP="00E42A44">
      <w:pPr>
        <w:pStyle w:val="MainText"/>
        <w:rPr>
          <w:lang w:eastAsia="en-GB"/>
        </w:rPr>
      </w:pPr>
      <w:r w:rsidRPr="007C537A">
        <w:rPr>
          <w:lang w:eastAsia="en-GB"/>
        </w:rPr>
        <w:t>Now try the following:</w:t>
      </w:r>
    </w:p>
    <w:p w14:paraId="755EFDC9" w14:textId="77777777" w:rsidR="00E42A44" w:rsidRPr="007C537A" w:rsidRDefault="00E42A44" w:rsidP="00E42A44">
      <w:pPr>
        <w:pStyle w:val="Code"/>
        <w:rPr>
          <w:lang w:eastAsia="en-GB"/>
        </w:rPr>
      </w:pPr>
      <w:r w:rsidRPr="007C537A">
        <w:rPr>
          <w:lang w:eastAsia="en-GB"/>
        </w:rPr>
        <w:t>$ echo "/home" | xargs ls</w:t>
      </w:r>
    </w:p>
    <w:p w14:paraId="583AF676" w14:textId="77777777" w:rsidR="00E42A44" w:rsidRPr="007C537A" w:rsidRDefault="00E42A44" w:rsidP="00E42A44">
      <w:pPr>
        <w:pStyle w:val="MainText"/>
        <w:rPr>
          <w:lang w:eastAsia="en-GB"/>
        </w:rPr>
      </w:pPr>
      <w:r w:rsidRPr="007C537A">
        <w:rPr>
          <w:lang w:eastAsia="en-GB"/>
        </w:rPr>
        <w:t xml:space="preserve">xargs </w:t>
      </w:r>
      <w:r>
        <w:rPr>
          <w:lang w:eastAsia="en-GB"/>
        </w:rPr>
        <w:t>will t</w:t>
      </w:r>
      <w:r w:rsidRPr="007C537A">
        <w:rPr>
          <w:lang w:eastAsia="en-GB"/>
        </w:rPr>
        <w:t>ake the output of 'echo "/home"' (which of course is just "/home") and pass</w:t>
      </w:r>
      <w:r>
        <w:rPr>
          <w:lang w:eastAsia="en-GB"/>
        </w:rPr>
        <w:t xml:space="preserve"> </w:t>
      </w:r>
      <w:r w:rsidRPr="007C537A">
        <w:rPr>
          <w:lang w:eastAsia="en-GB"/>
        </w:rPr>
        <w:t>it as an argument to the</w:t>
      </w:r>
      <w:r>
        <w:rPr>
          <w:lang w:eastAsia="en-GB"/>
        </w:rPr>
        <w:t xml:space="preserve"> ls</w:t>
      </w:r>
      <w:r w:rsidRPr="007C537A">
        <w:rPr>
          <w:lang w:eastAsia="en-GB"/>
        </w:rPr>
        <w:t xml:space="preserve"> command.</w:t>
      </w:r>
    </w:p>
    <w:p w14:paraId="690E032D" w14:textId="77777777" w:rsidR="00E42A44" w:rsidRPr="007C537A" w:rsidRDefault="00E42A44" w:rsidP="00E42A44">
      <w:pPr>
        <w:pStyle w:val="MainText"/>
        <w:rPr>
          <w:lang w:eastAsia="en-GB"/>
        </w:rPr>
      </w:pPr>
      <w:r w:rsidRPr="007C537A">
        <w:rPr>
          <w:lang w:eastAsia="en-GB"/>
        </w:rPr>
        <w:t>This time, you'll see that everything returned by 'ls "/home"' has been passed as an argument to echo, resulting in a long, messy string of text appearing on screen.  We can improve on this by invoking xargs' "-n" option which limits the number of arguments passed to echo at a time.  Try the following:</w:t>
      </w:r>
    </w:p>
    <w:p w14:paraId="599CCE48" w14:textId="77777777" w:rsidR="00E42A44" w:rsidRDefault="00E42A44" w:rsidP="00E42A44">
      <w:pPr>
        <w:pStyle w:val="Code"/>
        <w:rPr>
          <w:lang w:eastAsia="en-GB"/>
        </w:rPr>
      </w:pPr>
      <w:r w:rsidRPr="007C537A">
        <w:rPr>
          <w:lang w:eastAsia="en-GB"/>
        </w:rPr>
        <w:t>$ ls "/home" | xargs -n2 echo</w:t>
      </w:r>
    </w:p>
    <w:p w14:paraId="6FA28070" w14:textId="77777777" w:rsidR="00E42A44" w:rsidRDefault="00E42A44" w:rsidP="00E42A44">
      <w:pPr>
        <w:pStyle w:val="Code"/>
        <w:rPr>
          <w:lang w:eastAsia="en-GB"/>
        </w:rPr>
      </w:pPr>
      <w:r w:rsidRPr="007C537A">
        <w:rPr>
          <w:lang w:eastAsia="en-GB"/>
        </w:rPr>
        <w:t>$ ls "/home" | xargs -n1 echo "Filename ==&gt;"</w:t>
      </w:r>
    </w:p>
    <w:p w14:paraId="48263230" w14:textId="77777777" w:rsidR="00E42A44" w:rsidRPr="007C537A" w:rsidRDefault="00E42A44" w:rsidP="00E42A44">
      <w:pPr>
        <w:pStyle w:val="Code"/>
        <w:rPr>
          <w:lang w:eastAsia="en-GB"/>
        </w:rPr>
      </w:pPr>
      <w:r w:rsidRPr="007C537A">
        <w:rPr>
          <w:lang w:eastAsia="en-GB"/>
        </w:rPr>
        <w:t>$ ls "/home" | xargs -n1 echo "Filename ==&gt;" | more</w:t>
      </w:r>
    </w:p>
    <w:p w14:paraId="7C602BAF" w14:textId="77777777" w:rsidR="00E42A44" w:rsidRPr="006225D6" w:rsidRDefault="00E42A44" w:rsidP="00E42A44"/>
    <w:p w14:paraId="1078C706" w14:textId="77777777" w:rsidR="00E42A44" w:rsidRPr="004167B0" w:rsidRDefault="00E42A44" w:rsidP="00E42A44">
      <w:pPr>
        <w:pStyle w:val="Heading1"/>
      </w:pPr>
      <w:bookmarkStart w:id="234" w:name="_Performing_Calculations"/>
      <w:bookmarkStart w:id="235" w:name="_Environment_Variables"/>
      <w:bookmarkStart w:id="236" w:name="_Toc470086232"/>
      <w:bookmarkEnd w:id="234"/>
      <w:bookmarkEnd w:id="235"/>
      <w:r w:rsidRPr="004167B0">
        <w:lastRenderedPageBreak/>
        <w:t>Environment Variables</w:t>
      </w:r>
      <w:bookmarkEnd w:id="236"/>
    </w:p>
    <w:p w14:paraId="0477DAC5" w14:textId="77777777" w:rsidR="00E42A44" w:rsidRPr="009F35B9" w:rsidRDefault="00E42A44" w:rsidP="00E42A44">
      <w:pPr>
        <w:pStyle w:val="Code"/>
        <w:rPr>
          <w:rFonts w:ascii="Arial" w:hAnsi="Arial"/>
        </w:rPr>
      </w:pPr>
      <w:r w:rsidRPr="004167B0">
        <w:t>$HOME</w:t>
      </w:r>
      <w:r>
        <w:tab/>
      </w:r>
      <w:r w:rsidRPr="009F35B9">
        <w:rPr>
          <w:rFonts w:ascii="Arial" w:hAnsi="Arial"/>
        </w:rPr>
        <w:t xml:space="preserve">- </w:t>
      </w:r>
      <w:bookmarkStart w:id="237" w:name="OLE_LINK1"/>
      <w:bookmarkStart w:id="238" w:name="OLE_LINK2"/>
      <w:r w:rsidRPr="009F35B9">
        <w:rPr>
          <w:rFonts w:ascii="Arial" w:hAnsi="Arial"/>
        </w:rPr>
        <w:t>Stores the path to the user's home directory</w:t>
      </w:r>
      <w:bookmarkEnd w:id="237"/>
      <w:bookmarkEnd w:id="238"/>
    </w:p>
    <w:p w14:paraId="051063C7" w14:textId="77777777" w:rsidR="00E42A44" w:rsidRPr="009F35B9" w:rsidRDefault="00E42A44" w:rsidP="00E42A44">
      <w:pPr>
        <w:pStyle w:val="Code"/>
        <w:rPr>
          <w:rFonts w:ascii="Arial" w:hAnsi="Arial"/>
        </w:rPr>
      </w:pPr>
      <w:r>
        <w:t>~</w:t>
      </w:r>
      <w:r>
        <w:tab/>
      </w:r>
      <w:r w:rsidRPr="009F35B9">
        <w:rPr>
          <w:rFonts w:ascii="Arial" w:hAnsi="Arial"/>
        </w:rPr>
        <w:t>- Also stores the path to the user's home directory.</w:t>
      </w:r>
    </w:p>
    <w:p w14:paraId="60D08336" w14:textId="77777777" w:rsidR="00E42A44" w:rsidRPr="009F35B9" w:rsidRDefault="00E42A44" w:rsidP="00E42A44">
      <w:pPr>
        <w:pStyle w:val="Code"/>
        <w:rPr>
          <w:rFonts w:ascii="Arial" w:hAnsi="Arial"/>
        </w:rPr>
      </w:pPr>
      <w:r w:rsidRPr="004167B0">
        <w:t>$USER</w:t>
      </w:r>
      <w:r>
        <w:tab/>
      </w:r>
      <w:r w:rsidRPr="009F35B9">
        <w:rPr>
          <w:rFonts w:ascii="Arial" w:hAnsi="Arial"/>
        </w:rPr>
        <w:t>- Stores the userid that is currently logged on.</w:t>
      </w:r>
    </w:p>
    <w:p w14:paraId="3A46981E" w14:textId="77777777" w:rsidR="00E42A44" w:rsidRPr="009F35B9" w:rsidRDefault="00E42A44" w:rsidP="00E42A44">
      <w:pPr>
        <w:pStyle w:val="Code"/>
        <w:rPr>
          <w:rFonts w:ascii="Arial" w:hAnsi="Arial"/>
        </w:rPr>
      </w:pPr>
      <w:r w:rsidRPr="004167B0">
        <w:t>$PATH</w:t>
      </w:r>
      <w:r>
        <w:tab/>
      </w:r>
      <w:r w:rsidRPr="009F35B9">
        <w:rPr>
          <w:rFonts w:ascii="Arial" w:hAnsi="Arial"/>
        </w:rPr>
        <w:t>- Stores a list of directories the command line interpreter will search when you enter a command.</w:t>
      </w:r>
    </w:p>
    <w:p w14:paraId="41468726" w14:textId="77777777" w:rsidR="00E42A44" w:rsidRPr="009F35B9" w:rsidRDefault="00E42A44" w:rsidP="00E42A44">
      <w:pPr>
        <w:pStyle w:val="Code"/>
        <w:rPr>
          <w:rFonts w:ascii="Arial" w:hAnsi="Arial"/>
        </w:rPr>
      </w:pPr>
      <w:r>
        <w:t>$SHELL</w:t>
      </w:r>
      <w:r>
        <w:tab/>
      </w:r>
      <w:r w:rsidRPr="009F35B9">
        <w:rPr>
          <w:rFonts w:ascii="Arial" w:hAnsi="Arial"/>
        </w:rPr>
        <w:t>- Stores the name of the shell you are using.</w:t>
      </w:r>
    </w:p>
    <w:p w14:paraId="49BB84E3" w14:textId="77777777" w:rsidR="00E42A44" w:rsidRPr="001E7A0A" w:rsidRDefault="00E42A44" w:rsidP="00E42A44">
      <w:pPr>
        <w:pStyle w:val="Code"/>
      </w:pPr>
      <w:r>
        <w:t>export</w:t>
      </w:r>
      <w:r>
        <w:tab/>
      </w:r>
      <w:r w:rsidRPr="009F35B9">
        <w:rPr>
          <w:rFonts w:ascii="Arial" w:hAnsi="Arial"/>
        </w:rPr>
        <w:t xml:space="preserve">- Export command lets you create your own environment variables.  </w:t>
      </w:r>
      <w:r>
        <w:rPr>
          <w:rFonts w:ascii="Arial" w:hAnsi="Arial"/>
        </w:rPr>
        <w:t>E</w:t>
      </w:r>
      <w:r w:rsidRPr="009F35B9">
        <w:rPr>
          <w:rFonts w:ascii="Arial" w:hAnsi="Arial"/>
        </w:rPr>
        <w:t>xample:</w:t>
      </w:r>
      <w:r w:rsidRPr="009F35B9">
        <w:rPr>
          <w:rFonts w:ascii="Arial" w:hAnsi="Arial"/>
        </w:rPr>
        <w:br/>
      </w:r>
      <w:r>
        <w:t>MYENV_VAR=abc</w:t>
      </w:r>
      <w:r>
        <w:br/>
        <w:t>export MYENV_VAR</w:t>
      </w:r>
    </w:p>
    <w:p w14:paraId="39E5C844" w14:textId="77777777" w:rsidR="00E42A44" w:rsidRPr="004167B0" w:rsidRDefault="00E42A44" w:rsidP="00E42A44">
      <w:pPr>
        <w:pStyle w:val="Heading1"/>
      </w:pPr>
      <w:bookmarkStart w:id="239" w:name="_Toc470086233"/>
      <w:r>
        <w:lastRenderedPageBreak/>
        <w:t>Performing Calculations</w:t>
      </w:r>
      <w:bookmarkEnd w:id="239"/>
    </w:p>
    <w:p w14:paraId="3F409D56" w14:textId="77777777" w:rsidR="00E42A44" w:rsidRDefault="00E42A44" w:rsidP="00E42A44">
      <w:pPr>
        <w:pStyle w:val="Heading2"/>
      </w:pPr>
      <w:bookmarkStart w:id="240" w:name="_Toc470086234"/>
      <w:r w:rsidRPr="004167B0">
        <w:t>Integer Math</w:t>
      </w:r>
      <w:bookmarkEnd w:id="240"/>
    </w:p>
    <w:p w14:paraId="2CE0D4C5" w14:textId="77777777" w:rsidR="00E42A44" w:rsidRDefault="00E42A44" w:rsidP="00E42A44">
      <w:pPr>
        <w:pStyle w:val="Heading3"/>
      </w:pPr>
      <w:r>
        <w:t>Math within Text</w:t>
      </w:r>
    </w:p>
    <w:p w14:paraId="484F4BF4" w14:textId="77777777" w:rsidR="00E42A44" w:rsidRPr="006225D6" w:rsidRDefault="00E42A44" w:rsidP="00E42A44">
      <w:r w:rsidRPr="006225D6">
        <w:t>Math within text requires either</w:t>
      </w:r>
      <w:r>
        <w:t>,</w:t>
      </w:r>
      <w:r w:rsidRPr="006225D6">
        <w:t xml:space="preserve"> a dollar sign and double parentheses , $((  )), or requires a dollar sign and single square brackets, $[   ].</w:t>
      </w:r>
    </w:p>
    <w:p w14:paraId="2521A6EF" w14:textId="77777777" w:rsidR="00E42A44" w:rsidRPr="004167B0" w:rsidRDefault="00E42A44" w:rsidP="00E42A44">
      <w:pPr>
        <w:pStyle w:val="Code"/>
      </w:pPr>
      <w:r w:rsidRPr="004167B0">
        <w:t xml:space="preserve">echo </w:t>
      </w:r>
      <w:r>
        <w:t xml:space="preserve">This is math </w:t>
      </w:r>
      <w:r w:rsidRPr="004167B0">
        <w:t>$((7-2))</w:t>
      </w:r>
      <w:r>
        <w:t xml:space="preserve"> within text.</w:t>
      </w:r>
    </w:p>
    <w:p w14:paraId="170DE9C1" w14:textId="77777777" w:rsidR="00E42A44" w:rsidRPr="004167B0" w:rsidRDefault="00E42A44" w:rsidP="00E42A44">
      <w:pPr>
        <w:pStyle w:val="Code"/>
      </w:pPr>
      <w:r w:rsidRPr="004167B0">
        <w:t>echo $[7-2]</w:t>
      </w:r>
    </w:p>
    <w:p w14:paraId="0BCD5D2B" w14:textId="77777777" w:rsidR="00E42A44" w:rsidRPr="004167B0" w:rsidRDefault="00E42A44" w:rsidP="00E42A44">
      <w:pPr>
        <w:pStyle w:val="Code"/>
      </w:pPr>
      <w:r w:rsidRPr="004167B0">
        <w:t>echo $[3+4*5]</w:t>
      </w:r>
    </w:p>
    <w:p w14:paraId="607BFC1B" w14:textId="77777777" w:rsidR="00E42A44" w:rsidRDefault="00E42A44" w:rsidP="00E42A44">
      <w:pPr>
        <w:pStyle w:val="Code"/>
      </w:pPr>
      <w:r w:rsidRPr="004167B0">
        <w:t>echo $[(3+4)*5]</w:t>
      </w:r>
    </w:p>
    <w:p w14:paraId="0F838E93" w14:textId="77777777" w:rsidR="00E42A44" w:rsidRPr="004167B0" w:rsidRDefault="00E42A44" w:rsidP="00E42A44">
      <w:pPr>
        <w:pStyle w:val="Code"/>
      </w:pPr>
      <w:r>
        <w:t>var1=5</w:t>
      </w:r>
    </w:p>
    <w:p w14:paraId="45014D0F" w14:textId="77777777" w:rsidR="00E42A44" w:rsidRDefault="00E42A44" w:rsidP="00E42A44">
      <w:pPr>
        <w:pStyle w:val="Code"/>
      </w:pPr>
      <w:r w:rsidRPr="004167B0">
        <w:t>echo division $[23/</w:t>
      </w:r>
      <w:r>
        <w:t>$var1</w:t>
      </w:r>
      <w:r w:rsidRPr="004167B0">
        <w:t>]  modulo $[12%</w:t>
      </w:r>
      <w:r>
        <w:t>$var1</w:t>
      </w:r>
      <w:r w:rsidRPr="004167B0">
        <w:t>]</w:t>
      </w:r>
    </w:p>
    <w:p w14:paraId="5DF60001" w14:textId="77777777" w:rsidR="00E42A44" w:rsidRDefault="00E42A44" w:rsidP="00E42A44">
      <w:pPr>
        <w:pStyle w:val="Heading3"/>
      </w:pPr>
      <w:r>
        <w:t>Math with let command</w:t>
      </w:r>
    </w:p>
    <w:p w14:paraId="416B121C" w14:textId="77777777" w:rsidR="00E42A44" w:rsidRPr="006225D6" w:rsidRDefault="00E42A44" w:rsidP="00E42A44">
      <w:r w:rsidRPr="006225D6">
        <w:t xml:space="preserve">The </w:t>
      </w:r>
      <w:r w:rsidRPr="006225D6">
        <w:rPr>
          <w:rStyle w:val="CodeChar"/>
          <w:rFonts w:eastAsiaTheme="minorEastAsia"/>
        </w:rPr>
        <w:t>let</w:t>
      </w:r>
      <w:r w:rsidRPr="006225D6">
        <w:t xml:space="preserve"> command allows mathematical operations</w:t>
      </w:r>
    </w:p>
    <w:p w14:paraId="43A29DA7" w14:textId="77777777" w:rsidR="00E42A44" w:rsidRPr="006225D6" w:rsidRDefault="00E42A44" w:rsidP="00E42A44">
      <w:r w:rsidRPr="006225D6">
        <w:t>Example</w:t>
      </w:r>
    </w:p>
    <w:p w14:paraId="5086F592" w14:textId="77777777" w:rsidR="00E42A44" w:rsidRDefault="00E42A44" w:rsidP="00E42A44">
      <w:pPr>
        <w:pStyle w:val="Code"/>
      </w:pPr>
      <w:r>
        <w:t>let x=5*3</w:t>
      </w:r>
    </w:p>
    <w:p w14:paraId="6487BD13" w14:textId="77777777" w:rsidR="00E42A44" w:rsidRDefault="00E42A44" w:rsidP="00E42A44">
      <w:pPr>
        <w:pStyle w:val="Code"/>
      </w:pPr>
      <w:r>
        <w:t>let x++</w:t>
      </w:r>
    </w:p>
    <w:p w14:paraId="466D7657" w14:textId="77777777" w:rsidR="00E42A44" w:rsidRDefault="00E42A44" w:rsidP="00E42A44">
      <w:pPr>
        <w:pStyle w:val="Code"/>
      </w:pPr>
      <w:r>
        <w:t>echo $x</w:t>
      </w:r>
    </w:p>
    <w:p w14:paraId="7061CBC8" w14:textId="77777777" w:rsidR="00E42A44" w:rsidRPr="004167B0" w:rsidRDefault="00E42A44" w:rsidP="00E42A44">
      <w:pPr>
        <w:pStyle w:val="Heading2"/>
      </w:pPr>
      <w:bookmarkStart w:id="241" w:name="_Toc470086235"/>
      <w:r w:rsidRPr="004167B0">
        <w:t>Floating Point</w:t>
      </w:r>
      <w:bookmarkEnd w:id="241"/>
    </w:p>
    <w:p w14:paraId="72D3B23C" w14:textId="77777777" w:rsidR="00E42A44" w:rsidRPr="006225D6" w:rsidRDefault="00E42A44" w:rsidP="00E42A44">
      <w:r w:rsidRPr="006225D6">
        <w:t xml:space="preserve">You can perform floating point math with the “bench calculator” bc. </w:t>
      </w:r>
    </w:p>
    <w:p w14:paraId="3E69AE4B" w14:textId="77777777" w:rsidR="00E42A44" w:rsidRPr="004167B0" w:rsidRDefault="00E42A44" w:rsidP="00E42A44">
      <w:pPr>
        <w:pStyle w:val="Code"/>
      </w:pPr>
      <w:r w:rsidRPr="004167B0">
        <w:t>echo "scale=3; 5/2" | bc</w:t>
      </w:r>
    </w:p>
    <w:p w14:paraId="77504EE1" w14:textId="77777777" w:rsidR="00E42A44" w:rsidRPr="004167B0" w:rsidRDefault="00E42A44" w:rsidP="00E42A44">
      <w:pPr>
        <w:pStyle w:val="Code"/>
      </w:pPr>
      <w:r>
        <w:t>echo "scale=3; (5/2)^3"</w:t>
      </w:r>
      <w:r w:rsidRPr="004167B0">
        <w:t xml:space="preserve"> | bc</w:t>
      </w:r>
    </w:p>
    <w:p w14:paraId="5EEF138F" w14:textId="77777777" w:rsidR="00E42A44" w:rsidRPr="006225D6" w:rsidRDefault="00E42A44" w:rsidP="00E42A44"/>
    <w:p w14:paraId="14CE3EAD" w14:textId="77777777" w:rsidR="00E42A44" w:rsidRPr="006225D6" w:rsidRDefault="00E42A44" w:rsidP="00E42A44">
      <w:r w:rsidRPr="006225D6">
        <w:t>or</w:t>
      </w:r>
    </w:p>
    <w:p w14:paraId="474731A3" w14:textId="77777777" w:rsidR="00E42A44" w:rsidRPr="004167B0" w:rsidRDefault="00E42A44" w:rsidP="00E42A44">
      <w:pPr>
        <w:pStyle w:val="Code"/>
      </w:pPr>
      <w:r>
        <w:t>bc &lt;&lt;&lt; "scale=3; 5/2"</w:t>
      </w:r>
    </w:p>
    <w:p w14:paraId="11481C4D" w14:textId="77777777" w:rsidR="00E42A44" w:rsidRPr="004167B0" w:rsidRDefault="00E42A44" w:rsidP="00E42A44">
      <w:pPr>
        <w:pStyle w:val="Heading1"/>
      </w:pPr>
      <w:bookmarkStart w:id="242" w:name="_Toc470086236"/>
      <w:r>
        <w:lastRenderedPageBreak/>
        <w:t>Glob Matching (Simple Pattern Matching)</w:t>
      </w:r>
      <w:bookmarkEnd w:id="242"/>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3"/>
        <w:gridCol w:w="8562"/>
      </w:tblGrid>
      <w:tr w:rsidR="00E42A44" w:rsidRPr="004167B0" w14:paraId="1695062E" w14:textId="77777777" w:rsidTr="00567994">
        <w:tc>
          <w:tcPr>
            <w:tcW w:w="806" w:type="dxa"/>
            <w:shd w:val="clear" w:color="auto" w:fill="C3C3EB"/>
            <w:vAlign w:val="center"/>
          </w:tcPr>
          <w:p w14:paraId="16726089" w14:textId="77777777" w:rsidR="00E42A44" w:rsidRPr="00B850A9" w:rsidRDefault="00E42A44" w:rsidP="00567994">
            <w:pPr>
              <w:rPr>
                <w:b/>
                <w:sz w:val="18"/>
                <w:lang w:eastAsia="en-GB"/>
              </w:rPr>
            </w:pPr>
            <w:r w:rsidRPr="00B850A9">
              <w:rPr>
                <w:sz w:val="18"/>
                <w:lang w:eastAsia="en-GB"/>
              </w:rPr>
              <w:t>*</w:t>
            </w:r>
          </w:p>
        </w:tc>
        <w:tc>
          <w:tcPr>
            <w:tcW w:w="8770" w:type="dxa"/>
            <w:shd w:val="clear" w:color="auto" w:fill="C3C3EB"/>
            <w:vAlign w:val="center"/>
          </w:tcPr>
          <w:p w14:paraId="3CEE21D7" w14:textId="77777777" w:rsidR="00E42A44" w:rsidRPr="00B850A9" w:rsidRDefault="00E42A44" w:rsidP="00567994">
            <w:pPr>
              <w:rPr>
                <w:b/>
                <w:sz w:val="18"/>
                <w:lang w:eastAsia="en-GB"/>
              </w:rPr>
            </w:pPr>
            <w:r w:rsidRPr="00B850A9">
              <w:rPr>
                <w:sz w:val="18"/>
                <w:lang w:eastAsia="en-GB"/>
              </w:rPr>
              <w:t>matches zero or more of any character</w:t>
            </w:r>
          </w:p>
        </w:tc>
      </w:tr>
      <w:tr w:rsidR="00E42A44" w:rsidRPr="004167B0" w14:paraId="6258EE9A" w14:textId="77777777" w:rsidTr="00567994">
        <w:tc>
          <w:tcPr>
            <w:tcW w:w="806" w:type="dxa"/>
            <w:vAlign w:val="center"/>
          </w:tcPr>
          <w:p w14:paraId="6E1ADAB7"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17458DAD" w14:textId="77777777" w:rsidR="00E42A44" w:rsidRPr="00B850A9" w:rsidRDefault="00E42A44" w:rsidP="00567994">
            <w:pPr>
              <w:rPr>
                <w:sz w:val="18"/>
                <w:lang w:eastAsia="en-GB"/>
              </w:rPr>
            </w:pPr>
            <w:r w:rsidRPr="00B850A9">
              <w:rPr>
                <w:sz w:val="18"/>
                <w:lang w:eastAsia="en-GB"/>
              </w:rPr>
              <w:t>matches any single character and there must be a character</w:t>
            </w:r>
          </w:p>
        </w:tc>
      </w:tr>
      <w:tr w:rsidR="00E42A44" w:rsidRPr="004167B0" w14:paraId="44125446" w14:textId="77777777" w:rsidTr="00567994">
        <w:tc>
          <w:tcPr>
            <w:tcW w:w="806" w:type="dxa"/>
            <w:vAlign w:val="center"/>
          </w:tcPr>
          <w:p w14:paraId="08C67219"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4013EEFE" w14:textId="77777777" w:rsidR="00E42A44" w:rsidRPr="00B850A9" w:rsidRDefault="00E42A44" w:rsidP="00567994">
            <w:pPr>
              <w:rPr>
                <w:sz w:val="18"/>
                <w:lang w:eastAsia="en-GB"/>
              </w:rPr>
            </w:pPr>
            <w:r w:rsidRPr="00B850A9">
              <w:rPr>
                <w:sz w:val="18"/>
                <w:lang w:eastAsia="en-GB"/>
              </w:rPr>
              <w:t xml:space="preserve">matches one character from the list of characters.  The list can contain a range of characters such as [a-zA-Z] and can be negated/complemented by using ^ or ! at the start, </w:t>
            </w:r>
          </w:p>
          <w:p w14:paraId="57C44BCE" w14:textId="77777777" w:rsidR="00E42A44" w:rsidRPr="00B850A9" w:rsidRDefault="00E42A44" w:rsidP="00567994">
            <w:pPr>
              <w:rPr>
                <w:sz w:val="18"/>
                <w:lang w:eastAsia="en-GB"/>
              </w:rPr>
            </w:pPr>
            <w:r w:rsidRPr="00B850A9">
              <w:rPr>
                <w:sz w:val="18"/>
                <w:lang w:eastAsia="en-GB"/>
              </w:rPr>
              <w:t xml:space="preserve">   e.g. [^a-zA-Z] = not a letter.  </w:t>
            </w:r>
          </w:p>
          <w:p w14:paraId="209D0D42" w14:textId="77777777" w:rsidR="00E42A44" w:rsidRPr="00B850A9" w:rsidRDefault="00E42A44" w:rsidP="00567994">
            <w:pPr>
              <w:rPr>
                <w:sz w:val="18"/>
                <w:lang w:eastAsia="en-GB"/>
              </w:rPr>
            </w:pPr>
            <w:r w:rsidRPr="00B850A9">
              <w:rPr>
                <w:sz w:val="18"/>
                <w:lang w:eastAsia="en-GB"/>
              </w:rPr>
              <w:t xml:space="preserve">          [!0-9] = not a digit</w:t>
            </w:r>
          </w:p>
        </w:tc>
      </w:tr>
    </w:tbl>
    <w:p w14:paraId="0E37DD38" w14:textId="77777777" w:rsidR="00E42A44" w:rsidRDefault="00E42A44" w:rsidP="00E42A44">
      <w:pPr>
        <w:pStyle w:val="Heading1"/>
      </w:pPr>
      <w:bookmarkStart w:id="243" w:name="_Toc470086237"/>
      <w:r>
        <w:lastRenderedPageBreak/>
        <w:t>Brace Expansion</w:t>
      </w:r>
      <w:bookmarkEnd w:id="243"/>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1"/>
        <w:gridCol w:w="8564"/>
      </w:tblGrid>
      <w:tr w:rsidR="00E42A44" w:rsidRPr="004167B0" w14:paraId="0C319139" w14:textId="77777777" w:rsidTr="00567994">
        <w:tc>
          <w:tcPr>
            <w:tcW w:w="806" w:type="dxa"/>
            <w:shd w:val="clear" w:color="auto" w:fill="C3C3EB"/>
            <w:vAlign w:val="center"/>
          </w:tcPr>
          <w:p w14:paraId="102E7461" w14:textId="77777777" w:rsidR="00E42A44" w:rsidRPr="00B850A9" w:rsidRDefault="00E42A44" w:rsidP="00567994">
            <w:pPr>
              <w:rPr>
                <w:b/>
                <w:sz w:val="18"/>
                <w:lang w:eastAsia="en-GB"/>
              </w:rPr>
            </w:pPr>
            <w:r w:rsidRPr="00B850A9">
              <w:rPr>
                <w:sz w:val="18"/>
                <w:lang w:eastAsia="en-GB"/>
              </w:rPr>
              <w:t>{ , }</w:t>
            </w:r>
          </w:p>
        </w:tc>
        <w:tc>
          <w:tcPr>
            <w:tcW w:w="8770" w:type="dxa"/>
            <w:shd w:val="clear" w:color="auto" w:fill="C3C3EB"/>
            <w:vAlign w:val="center"/>
          </w:tcPr>
          <w:p w14:paraId="61336835" w14:textId="77777777" w:rsidR="00E42A44" w:rsidRPr="00B850A9" w:rsidRDefault="00E42A44" w:rsidP="00567994">
            <w:pPr>
              <w:rPr>
                <w:b/>
                <w:sz w:val="18"/>
                <w:lang w:eastAsia="en-GB"/>
              </w:rPr>
            </w:pPr>
            <w:r w:rsidRPr="00B850A9">
              <w:rPr>
                <w:sz w:val="18"/>
                <w:lang w:eastAsia="en-GB"/>
              </w:rPr>
              <w:t>matches a list of options.  Each option is separated by commas.</w:t>
            </w:r>
          </w:p>
        </w:tc>
      </w:tr>
      <w:tr w:rsidR="00E42A44" w:rsidRPr="004167B0" w14:paraId="58640600" w14:textId="77777777" w:rsidTr="00567994">
        <w:tc>
          <w:tcPr>
            <w:tcW w:w="806" w:type="dxa"/>
            <w:vAlign w:val="center"/>
          </w:tcPr>
          <w:p w14:paraId="649CF49F"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74616B73" w14:textId="77777777" w:rsidR="00E42A44" w:rsidRPr="00B850A9" w:rsidRDefault="00E42A44" w:rsidP="00567994">
            <w:pPr>
              <w:rPr>
                <w:sz w:val="18"/>
                <w:lang w:eastAsia="en-GB"/>
              </w:rPr>
            </w:pPr>
            <w:r w:rsidRPr="00B850A9">
              <w:rPr>
                <w:sz w:val="18"/>
                <w:lang w:eastAsia="en-GB"/>
              </w:rPr>
              <w:t>.. denotes a range.</w:t>
            </w:r>
          </w:p>
        </w:tc>
      </w:tr>
    </w:tbl>
    <w:p w14:paraId="10470525" w14:textId="77777777" w:rsidR="00E42A44" w:rsidRPr="004167B0" w:rsidRDefault="00E42A44" w:rsidP="00E42A44">
      <w:pPr>
        <w:pStyle w:val="Heading1"/>
      </w:pPr>
      <w:bookmarkStart w:id="244" w:name="_Toc470086238"/>
      <w:r w:rsidRPr="004167B0">
        <w:lastRenderedPageBreak/>
        <w:t>Regular Expressions (Regex)</w:t>
      </w:r>
      <w:bookmarkEnd w:id="244"/>
    </w:p>
    <w:p w14:paraId="0F9D1970" w14:textId="77777777" w:rsidR="00E42A44" w:rsidRDefault="00E42A44" w:rsidP="00E42A44">
      <w:pPr>
        <w:pStyle w:val="MainText"/>
      </w:pPr>
      <w:r>
        <w:t xml:space="preserve">Regular Expressions provide a way to perform advanced pattern matching.  </w:t>
      </w:r>
    </w:p>
    <w:p w14:paraId="18E58B9F" w14:textId="77777777" w:rsidR="00E42A44" w:rsidRDefault="00E42A44" w:rsidP="00E42A44">
      <w:pPr>
        <w:pStyle w:val="MainText"/>
      </w:pPr>
      <w:r>
        <w:t>Regular Expressions can be used in conditional statements (such as if, while, and until) or using the grep command.</w:t>
      </w:r>
    </w:p>
    <w:p w14:paraId="392A1380" w14:textId="77777777" w:rsidR="00E42A44" w:rsidRPr="004167B0" w:rsidRDefault="00E42A44" w:rsidP="00E42A44">
      <w:pPr>
        <w:pStyle w:val="Heading2"/>
      </w:pPr>
      <w:bookmarkStart w:id="245" w:name="_Toc470086239"/>
      <w:r w:rsidRPr="004167B0">
        <w:t>Operator</w:t>
      </w:r>
      <w:r w:rsidRPr="004167B0">
        <w:tab/>
        <w:t>Description</w:t>
      </w:r>
      <w:bookmarkEnd w:id="245"/>
    </w:p>
    <w:p w14:paraId="1E3AECF2" w14:textId="77777777" w:rsidR="00E42A44" w:rsidRPr="00755F3D" w:rsidRDefault="00E42A44" w:rsidP="00E42A44">
      <w:pPr>
        <w:pStyle w:val="Code"/>
        <w:rPr>
          <w:rFonts w:asciiTheme="minorHAnsi" w:hAnsiTheme="minorHAnsi"/>
          <w:noProof w:val="0"/>
        </w:rPr>
      </w:pPr>
      <w:r w:rsidRPr="00755F3D">
        <w:t>.</w:t>
      </w:r>
      <w:r w:rsidRPr="004167B0">
        <w:tab/>
      </w:r>
      <w:r w:rsidRPr="00755F3D">
        <w:rPr>
          <w:rFonts w:asciiTheme="minorHAnsi" w:hAnsiTheme="minorHAnsi"/>
          <w:noProof w:val="0"/>
        </w:rPr>
        <w:t>Match one character</w:t>
      </w:r>
    </w:p>
    <w:p w14:paraId="55A0B26A"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Matches the start of line.  Used to anchor the match.</w:t>
      </w:r>
    </w:p>
    <w:p w14:paraId="10E976AF"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Matches the end of the line. Used to anchor the match.</w:t>
      </w:r>
    </w:p>
    <w:p w14:paraId="677AD9CF"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 any character enclosed within the brackets</w:t>
      </w:r>
    </w:p>
    <w:p w14:paraId="6F02C9EA" w14:textId="77777777" w:rsidR="00E42A44" w:rsidRPr="00755F3D" w:rsidRDefault="00E42A44" w:rsidP="00E42A44">
      <w:pPr>
        <w:pStyle w:val="Code"/>
        <w:rPr>
          <w:rFonts w:asciiTheme="minorHAnsi" w:hAnsiTheme="minorHAnsi"/>
          <w:noProof w:val="0"/>
        </w:rPr>
      </w:pPr>
      <w:r w:rsidRPr="00755F3D">
        <w:t>[^...]</w:t>
      </w:r>
      <w:r w:rsidRPr="00755F3D">
        <w:rPr>
          <w:rFonts w:asciiTheme="minorHAnsi" w:hAnsiTheme="minorHAnsi"/>
          <w:noProof w:val="0"/>
        </w:rPr>
        <w:tab/>
        <w:t>Match a character that is not within the brackets.</w:t>
      </w:r>
    </w:p>
    <w:p w14:paraId="59090F8A" w14:textId="77777777" w:rsidR="00E42A44" w:rsidRPr="00755F3D" w:rsidRDefault="00E42A44" w:rsidP="00E42A44">
      <w:pPr>
        <w:pStyle w:val="Code"/>
        <w:rPr>
          <w:rFonts w:asciiTheme="minorHAnsi" w:hAnsiTheme="minorHAnsi"/>
          <w:noProof w:val="0"/>
        </w:rPr>
      </w:pPr>
      <w:r w:rsidRPr="00755F3D">
        <w:t>[a-z]</w:t>
      </w:r>
      <w:r w:rsidRPr="00755F3D">
        <w:rPr>
          <w:rFonts w:asciiTheme="minorHAnsi" w:hAnsiTheme="minorHAnsi"/>
          <w:noProof w:val="0"/>
        </w:rPr>
        <w:tab/>
        <w:t>Matches any lower case letter</w:t>
      </w:r>
    </w:p>
    <w:p w14:paraId="4BA612F3" w14:textId="77777777" w:rsidR="00E42A44" w:rsidRPr="00755F3D" w:rsidRDefault="00E42A44" w:rsidP="00E42A44">
      <w:pPr>
        <w:pStyle w:val="Code"/>
        <w:rPr>
          <w:rFonts w:asciiTheme="minorHAnsi" w:hAnsiTheme="minorHAnsi"/>
          <w:noProof w:val="0"/>
        </w:rPr>
      </w:pPr>
      <w:r w:rsidRPr="00755F3D">
        <w:t>[A-Z]</w:t>
      </w:r>
      <w:r w:rsidRPr="00755F3D">
        <w:rPr>
          <w:rFonts w:asciiTheme="minorHAnsi" w:hAnsiTheme="minorHAnsi"/>
          <w:noProof w:val="0"/>
        </w:rPr>
        <w:tab/>
        <w:t>Matches any upper case letter</w:t>
      </w:r>
    </w:p>
    <w:p w14:paraId="3D31CABF" w14:textId="77777777" w:rsidR="00E42A44" w:rsidRPr="00755F3D" w:rsidRDefault="00E42A44" w:rsidP="00E42A44">
      <w:pPr>
        <w:pStyle w:val="Code"/>
        <w:rPr>
          <w:rFonts w:asciiTheme="minorHAnsi" w:hAnsiTheme="minorHAnsi"/>
          <w:noProof w:val="0"/>
        </w:rPr>
      </w:pPr>
      <w:r w:rsidRPr="00755F3D">
        <w:t>[a-zA-Z]</w:t>
      </w:r>
      <w:r w:rsidRPr="00755F3D">
        <w:rPr>
          <w:rFonts w:asciiTheme="minorHAnsi" w:hAnsiTheme="minorHAnsi"/>
          <w:noProof w:val="0"/>
        </w:rPr>
        <w:tab/>
        <w:t>Matches any letter</w:t>
      </w:r>
    </w:p>
    <w:p w14:paraId="3A3BCC64" w14:textId="77777777" w:rsidR="00E42A44" w:rsidRDefault="00E42A44" w:rsidP="00E42A44">
      <w:pPr>
        <w:pStyle w:val="Code"/>
        <w:rPr>
          <w:rFonts w:asciiTheme="minorHAnsi" w:hAnsiTheme="minorHAnsi"/>
          <w:noProof w:val="0"/>
        </w:rPr>
      </w:pPr>
      <w:r w:rsidRPr="00755F3D">
        <w:t>[0-9]</w:t>
      </w:r>
      <w:r w:rsidRPr="00755F3D">
        <w:rPr>
          <w:rFonts w:asciiTheme="minorHAnsi" w:hAnsiTheme="minorHAnsi"/>
          <w:noProof w:val="0"/>
        </w:rPr>
        <w:tab/>
        <w:t>Matches any digit</w:t>
      </w:r>
    </w:p>
    <w:p w14:paraId="2BF2958F" w14:textId="77777777" w:rsidR="00567994" w:rsidRDefault="00567994" w:rsidP="00E42A44">
      <w:pPr>
        <w:pStyle w:val="Code"/>
        <w:rPr>
          <w:rFonts w:asciiTheme="minorHAnsi" w:hAnsiTheme="minorHAnsi"/>
          <w:noProof w:val="0"/>
        </w:rPr>
      </w:pPr>
    </w:p>
    <w:p w14:paraId="00B4D9F0" w14:textId="70A97F89" w:rsidR="00567994" w:rsidRPr="00755F3D" w:rsidRDefault="00567994" w:rsidP="00E42A44">
      <w:pPr>
        <w:pStyle w:val="Code"/>
        <w:rPr>
          <w:rFonts w:asciiTheme="minorHAnsi" w:hAnsiTheme="minorHAnsi"/>
          <w:noProof w:val="0"/>
        </w:rPr>
      </w:pPr>
      <w:r>
        <w:rPr>
          <w:rFonts w:asciiTheme="minorHAnsi" w:hAnsiTheme="minorHAnsi"/>
          <w:noProof w:val="0"/>
        </w:rPr>
        <w:t>For each of the following, X is a literal or a regular expression</w:t>
      </w:r>
    </w:p>
    <w:p w14:paraId="231CEB5A" w14:textId="360F8C04" w:rsidR="00E42A44" w:rsidRPr="00755F3D" w:rsidRDefault="00E42A44" w:rsidP="00E42A44">
      <w:pPr>
        <w:pStyle w:val="Code"/>
        <w:rPr>
          <w:rFonts w:asciiTheme="minorHAnsi" w:hAnsiTheme="minorHAnsi"/>
          <w:noProof w:val="0"/>
        </w:rPr>
      </w:pPr>
      <w:r w:rsidRPr="00755F3D">
        <w:t>X*</w:t>
      </w:r>
      <w:r w:rsidRPr="00755F3D">
        <w:rPr>
          <w:rFonts w:asciiTheme="minorHAnsi" w:hAnsiTheme="minorHAnsi"/>
          <w:noProof w:val="0"/>
        </w:rPr>
        <w:tab/>
        <w:t xml:space="preserve">Match zero or more </w:t>
      </w:r>
      <w:r>
        <w:rPr>
          <w:rFonts w:asciiTheme="minorHAnsi" w:hAnsiTheme="minorHAnsi"/>
          <w:noProof w:val="0"/>
        </w:rPr>
        <w:t>occurrences</w:t>
      </w:r>
      <w:r w:rsidR="00567994">
        <w:rPr>
          <w:rFonts w:asciiTheme="minorHAnsi" w:hAnsiTheme="minorHAnsi"/>
          <w:noProof w:val="0"/>
        </w:rPr>
        <w:t xml:space="preserve"> of X</w:t>
      </w:r>
      <w:r w:rsidRPr="00755F3D">
        <w:rPr>
          <w:rFonts w:asciiTheme="minorHAnsi" w:hAnsiTheme="minorHAnsi"/>
          <w:noProof w:val="0"/>
        </w:rPr>
        <w:t xml:space="preserve"> </w:t>
      </w:r>
    </w:p>
    <w:p w14:paraId="277D9910" w14:textId="0D7B573D" w:rsidR="00E42A44" w:rsidRDefault="00E42A44" w:rsidP="00E42A44">
      <w:pPr>
        <w:pStyle w:val="Code"/>
        <w:rPr>
          <w:rFonts w:asciiTheme="minorHAnsi" w:hAnsiTheme="minorHAnsi"/>
          <w:noProof w:val="0"/>
        </w:rPr>
      </w:pPr>
      <w:r w:rsidRPr="00755F3D">
        <w:t>X+</w:t>
      </w:r>
      <w:r w:rsidRPr="00755F3D">
        <w:rPr>
          <w:rFonts w:asciiTheme="minorHAnsi" w:hAnsiTheme="minorHAnsi"/>
          <w:noProof w:val="0"/>
        </w:rPr>
        <w:tab/>
        <w:t>Match one or more occurrences of X</w:t>
      </w:r>
    </w:p>
    <w:p w14:paraId="298820A6" w14:textId="66594B28" w:rsidR="00E42A44" w:rsidRPr="00755F3D" w:rsidRDefault="00E42A44" w:rsidP="00E42A44">
      <w:pPr>
        <w:pStyle w:val="Code"/>
        <w:rPr>
          <w:rFonts w:asciiTheme="minorHAnsi" w:hAnsiTheme="minorHAnsi"/>
          <w:noProof w:val="0"/>
        </w:rPr>
      </w:pPr>
      <w:r w:rsidRPr="00E42A44">
        <w:t>X?</w:t>
      </w:r>
      <w:r>
        <w:rPr>
          <w:rFonts w:asciiTheme="minorHAnsi" w:hAnsiTheme="minorHAnsi"/>
          <w:noProof w:val="0"/>
        </w:rPr>
        <w:tab/>
        <w:t>Match one or zero occurrences of X.  That is, X is optional.</w:t>
      </w:r>
    </w:p>
    <w:p w14:paraId="1865CB97"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exactly n occurrences of X</w:t>
      </w:r>
    </w:p>
    <w:p w14:paraId="14400BFE"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n or more occurrences of X</w:t>
      </w:r>
    </w:p>
    <w:p w14:paraId="7818C239" w14:textId="77777777" w:rsidR="00E42A44" w:rsidRPr="00755F3D" w:rsidRDefault="00E42A44" w:rsidP="00E42A44">
      <w:pPr>
        <w:pStyle w:val="Code"/>
        <w:rPr>
          <w:rFonts w:asciiTheme="minorHAnsi" w:hAnsiTheme="minorHAnsi"/>
          <w:noProof w:val="0"/>
        </w:rPr>
      </w:pPr>
      <w:r w:rsidRPr="00755F3D">
        <w:t>X{n,m}</w:t>
      </w:r>
      <w:r w:rsidRPr="00755F3D">
        <w:rPr>
          <w:rFonts w:asciiTheme="minorHAnsi" w:hAnsiTheme="minorHAnsi"/>
          <w:noProof w:val="0"/>
        </w:rPr>
        <w:tab/>
        <w:t>Match between n and m (inclusive) occurrences of X</w:t>
      </w:r>
    </w:p>
    <w:p w14:paraId="68DFF253" w14:textId="77777777" w:rsidR="00E42A44" w:rsidRPr="00755F3D" w:rsidRDefault="00E42A44" w:rsidP="00E42A44">
      <w:pPr>
        <w:pStyle w:val="Code"/>
        <w:rPr>
          <w:rFonts w:asciiTheme="minorHAnsi" w:hAnsiTheme="minorHAnsi"/>
          <w:noProof w:val="0"/>
        </w:rPr>
      </w:pPr>
      <w:r w:rsidRPr="00755F3D">
        <w:t>X | Y</w:t>
      </w:r>
      <w:r w:rsidRPr="00755F3D">
        <w:rPr>
          <w:rFonts w:asciiTheme="minorHAnsi" w:hAnsiTheme="minorHAnsi"/>
          <w:noProof w:val="0"/>
        </w:rPr>
        <w:tab/>
        <w:t>Matches X or Y</w:t>
      </w:r>
    </w:p>
    <w:p w14:paraId="72605076" w14:textId="77777777" w:rsidR="00E42A44" w:rsidRPr="00755F3D" w:rsidRDefault="00E42A44" w:rsidP="00E42A44">
      <w:pPr>
        <w:pStyle w:val="Code"/>
        <w:rPr>
          <w:rFonts w:asciiTheme="minorHAnsi" w:hAnsiTheme="minorHAnsi"/>
          <w:noProof w:val="0"/>
        </w:rPr>
      </w:pPr>
      <w:r w:rsidRPr="00755F3D">
        <w:t xml:space="preserve">\ </w:t>
      </w:r>
      <w:r w:rsidRPr="00755F3D">
        <w:rPr>
          <w:rFonts w:asciiTheme="minorHAnsi" w:hAnsiTheme="minorHAnsi"/>
          <w:noProof w:val="0"/>
        </w:rPr>
        <w:tab/>
        <w:t>Escape a special character</w:t>
      </w:r>
    </w:p>
    <w:p w14:paraId="73FBB7CC" w14:textId="77777777" w:rsidR="00E42A44" w:rsidRPr="004B778F" w:rsidRDefault="00E42A44" w:rsidP="00E42A44">
      <w:pPr>
        <w:pStyle w:val="Code"/>
      </w:pPr>
      <w:r w:rsidRPr="004B778F">
        <w:t>(XY)</w:t>
      </w:r>
      <w:r>
        <w:tab/>
      </w:r>
      <w:r w:rsidRPr="004B778F">
        <w:rPr>
          <w:rFonts w:asciiTheme="minorHAnsi" w:hAnsiTheme="minorHAnsi"/>
          <w:noProof w:val="0"/>
        </w:rPr>
        <w:t>Create a group</w:t>
      </w:r>
      <w:r w:rsidRPr="004B778F">
        <w:t>.</w:t>
      </w:r>
    </w:p>
    <w:p w14:paraId="1AC713E8" w14:textId="77777777" w:rsidR="00E42A44" w:rsidRPr="006225D6" w:rsidRDefault="00E42A44" w:rsidP="00E42A44"/>
    <w:p w14:paraId="62537C6D" w14:textId="77777777" w:rsidR="00E42A44" w:rsidRPr="004167B0" w:rsidRDefault="00E42A44" w:rsidP="00E42A44">
      <w:pPr>
        <w:pStyle w:val="Heading2"/>
      </w:pPr>
      <w:bookmarkStart w:id="246" w:name="_Toc470086240"/>
      <w:r>
        <w:t>Regular Expressions with Grep</w:t>
      </w:r>
      <w:bookmarkEnd w:id="246"/>
    </w:p>
    <w:p w14:paraId="37D956F0" w14:textId="77777777" w:rsidR="00E42A44" w:rsidRPr="006225D6" w:rsidRDefault="00E42A44" w:rsidP="00E42A44">
      <w:r w:rsidRPr="006225D6">
        <w:t>Grep uses two versions of regular expressions: "basic" and "extended".</w:t>
      </w:r>
    </w:p>
    <w:p w14:paraId="27E8F9E6" w14:textId="77777777" w:rsidR="00E42A44" w:rsidRDefault="00E42A44" w:rsidP="00E42A44">
      <w:pPr>
        <w:pStyle w:val="Heading3"/>
      </w:pPr>
      <w:r>
        <w:t>Basic - grep</w:t>
      </w:r>
    </w:p>
    <w:p w14:paraId="430035EF" w14:textId="77777777" w:rsidR="002A2FB7" w:rsidRDefault="00E42A44" w:rsidP="00E42A44">
      <w:r w:rsidRPr="006225D6">
        <w:t xml:space="preserve">Basic regular expressions use only the </w:t>
      </w:r>
      <w:r w:rsidRPr="00CD0830">
        <w:rPr>
          <w:b/>
        </w:rPr>
        <w:t>^ $ . * [ ]</w:t>
      </w:r>
      <w:r w:rsidRPr="006225D6">
        <w:t xml:space="preserve">.  </w:t>
      </w:r>
    </w:p>
    <w:p w14:paraId="2FC7B5B0" w14:textId="27741244" w:rsidR="00E42A44" w:rsidRPr="006225D6" w:rsidRDefault="002A2FB7" w:rsidP="00E42A44">
      <w:r>
        <w:t xml:space="preserve">The extended </w:t>
      </w:r>
      <w:r w:rsidR="00E42A44" w:rsidRPr="006225D6">
        <w:t xml:space="preserve">characters </w:t>
      </w:r>
      <w:r>
        <w:t xml:space="preserve">are </w:t>
      </w:r>
      <w:r w:rsidR="00E42A44" w:rsidRPr="00CD0830">
        <w:rPr>
          <w:b/>
        </w:rPr>
        <w:t>+</w:t>
      </w:r>
      <w:r>
        <w:rPr>
          <w:b/>
        </w:rPr>
        <w:t>?</w:t>
      </w:r>
      <w:r w:rsidR="00E42A44" w:rsidRPr="00CD0830">
        <w:rPr>
          <w:b/>
        </w:rPr>
        <w:t xml:space="preserve"> | { } ( )</w:t>
      </w:r>
      <w:r w:rsidR="00E42A44" w:rsidRPr="006225D6">
        <w:t xml:space="preserve"> </w:t>
      </w:r>
      <w:r>
        <w:t xml:space="preserve">   These characters </w:t>
      </w:r>
      <w:r w:rsidR="00E42A44" w:rsidRPr="006225D6">
        <w:t xml:space="preserve">are treated as literals when using basic regular expressions.  </w:t>
      </w:r>
    </w:p>
    <w:p w14:paraId="1B91DF35" w14:textId="2AED8B8D" w:rsidR="00E42A44" w:rsidRDefault="00E42A44" w:rsidP="00E42A44">
      <w:pPr>
        <w:pStyle w:val="Code"/>
      </w:pPr>
      <w:r>
        <w:t xml:space="preserve"> grep “^a+$” filename  </w:t>
      </w:r>
      <w:r w:rsidRPr="00304A85">
        <w:rPr>
          <w:rFonts w:asciiTheme="minorHAnsi" w:hAnsiTheme="minorHAnsi" w:cstheme="minorHAnsi"/>
        </w:rPr>
        <w:t>will find</w:t>
      </w:r>
      <w:r>
        <w:t xml:space="preserve"> </w:t>
      </w:r>
      <w:r w:rsidR="002A2FB7">
        <w:t xml:space="preserve">literally </w:t>
      </w:r>
      <w:r>
        <w:t>a+</w:t>
      </w:r>
    </w:p>
    <w:p w14:paraId="462CA58F" w14:textId="77777777" w:rsidR="00E42A44" w:rsidRPr="006225D6" w:rsidRDefault="00E42A44" w:rsidP="00E42A44">
      <w:r w:rsidRPr="006225D6">
        <w:t xml:space="preserve">The </w:t>
      </w:r>
      <w:r w:rsidRPr="00CD0830">
        <w:rPr>
          <w:b/>
        </w:rPr>
        <w:t>+ | { } ()</w:t>
      </w:r>
      <w:r w:rsidRPr="006225D6">
        <w:t xml:space="preserve"> characters can be used for their extended meaning but they must be prefixed with a backslash \ and the expression must be surrounded by double quotes.</w:t>
      </w:r>
    </w:p>
    <w:p w14:paraId="39D8265B" w14:textId="77777777" w:rsidR="00E42A44" w:rsidRDefault="00E42A44" w:rsidP="00E42A44">
      <w:pPr>
        <w:pStyle w:val="Code"/>
      </w:pPr>
      <w:r>
        <w:t xml:space="preserve"> grep "^a\+$" filename </w:t>
      </w:r>
      <w:r w:rsidRPr="00304A85">
        <w:rPr>
          <w:rFonts w:asciiTheme="minorHAnsi" w:hAnsiTheme="minorHAnsi" w:cstheme="minorHAnsi"/>
        </w:rPr>
        <w:t>will find</w:t>
      </w:r>
      <w:r>
        <w:t xml:space="preserve"> a, aa, aaa etc</w:t>
      </w:r>
    </w:p>
    <w:p w14:paraId="34444EDF" w14:textId="77777777" w:rsidR="00E42A44" w:rsidRDefault="00E42A44" w:rsidP="00E42A44">
      <w:pPr>
        <w:pStyle w:val="Heading3"/>
      </w:pPr>
      <w:r>
        <w:lastRenderedPageBreak/>
        <w:t>Extended - grep –E or egrep</w:t>
      </w:r>
    </w:p>
    <w:p w14:paraId="3B92845F" w14:textId="4DDE0906" w:rsidR="00E42A44" w:rsidRPr="006225D6" w:rsidRDefault="00E42A44" w:rsidP="00E42A44">
      <w:r w:rsidRPr="006225D6">
        <w:t xml:space="preserve">The -E flag will cause grep to use extended regular expressions.  egrep also uses extended regular expressions.  The characters </w:t>
      </w:r>
      <w:r w:rsidRPr="00CD0830">
        <w:t>+</w:t>
      </w:r>
      <w:r w:rsidR="002A2FB7">
        <w:t>?</w:t>
      </w:r>
      <w:r w:rsidRPr="00CD0830">
        <w:t xml:space="preserve"> | { } ()</w:t>
      </w:r>
      <w:r w:rsidRPr="006225D6">
        <w:t xml:space="preserve"> are used for their extended meaning without the need for the \.</w:t>
      </w:r>
    </w:p>
    <w:p w14:paraId="7EED15A9" w14:textId="77777777" w:rsidR="00E42A44" w:rsidRDefault="00E42A44" w:rsidP="00E42A44">
      <w:pPr>
        <w:pStyle w:val="Code"/>
      </w:pPr>
      <w:r>
        <w:t xml:space="preserve"> grep -E “^a+$” filename</w:t>
      </w:r>
      <w:r>
        <w:tab/>
      </w:r>
      <w:r w:rsidRPr="00755F3D">
        <w:rPr>
          <w:rFonts w:asciiTheme="minorHAnsi" w:hAnsiTheme="minorHAnsi"/>
          <w:noProof w:val="0"/>
        </w:rPr>
        <w:t>will find a, aa, aaa etc.</w:t>
      </w:r>
    </w:p>
    <w:p w14:paraId="6864FCD6" w14:textId="77777777" w:rsidR="00E42A44" w:rsidRDefault="00E42A44" w:rsidP="00E42A44">
      <w:pPr>
        <w:pStyle w:val="Code"/>
      </w:pPr>
      <w:r>
        <w:t xml:space="preserve"> egrep “^a+$” filename</w:t>
      </w:r>
      <w:r>
        <w:tab/>
      </w:r>
      <w:r w:rsidRPr="00755F3D">
        <w:rPr>
          <w:rFonts w:asciiTheme="minorHAnsi" w:hAnsiTheme="minorHAnsi"/>
          <w:noProof w:val="0"/>
        </w:rPr>
        <w:t>will also find a, aa, aaa etc.</w:t>
      </w:r>
    </w:p>
    <w:p w14:paraId="0544951B" w14:textId="77777777" w:rsidR="00E42A44" w:rsidRPr="00E10FC5" w:rsidRDefault="00E42A44" w:rsidP="00E42A44">
      <w:pPr>
        <w:pStyle w:val="Code"/>
        <w:rPr>
          <w:rFonts w:asciiTheme="minorHAnsi" w:hAnsiTheme="minorHAnsi"/>
        </w:rPr>
      </w:pPr>
      <w:r>
        <w:t xml:space="preserve"> </w:t>
      </w:r>
      <w:r w:rsidRPr="00A06B0B">
        <w:t xml:space="preserve">grep &lt;pattern&gt; *          </w:t>
      </w:r>
      <w:r>
        <w:tab/>
      </w:r>
      <w:r w:rsidRPr="00A06B0B">
        <w:rPr>
          <w:rFonts w:asciiTheme="minorHAnsi" w:hAnsiTheme="minorHAnsi"/>
        </w:rPr>
        <w:t>matches all files containing the specified pattern</w:t>
      </w:r>
    </w:p>
    <w:p w14:paraId="3318EDD9" w14:textId="77777777" w:rsidR="00E42A44" w:rsidRPr="004167B0" w:rsidRDefault="00E42A44" w:rsidP="00E42A44">
      <w:pPr>
        <w:pStyle w:val="Heading2"/>
      </w:pPr>
      <w:bookmarkStart w:id="247" w:name="_Toc470086241"/>
      <w:r>
        <w:t>Regular Expressions in Logic Statements</w:t>
      </w:r>
      <w:bookmarkEnd w:id="247"/>
    </w:p>
    <w:p w14:paraId="5E696AC8" w14:textId="77777777" w:rsidR="00E42A44" w:rsidRPr="006225D6" w:rsidRDefault="00E42A44" w:rsidP="00E42A44">
      <w:r w:rsidRPr="006225D6">
        <w:t>When using regular expressions in conditional logic statements (such as if, while or until), you must use double square brackets, "[[ ]]" and "=~" (equals tilde).</w:t>
      </w:r>
    </w:p>
    <w:p w14:paraId="0D326967" w14:textId="77777777" w:rsidR="00E42A44" w:rsidRPr="006225D6" w:rsidRDefault="00E42A44" w:rsidP="00E42A44">
      <w:r w:rsidRPr="006225D6">
        <w:t xml:space="preserve">When using regular expressions in conditional logic statements, you do not prefix the </w:t>
      </w:r>
      <w:r w:rsidRPr="00CD0830">
        <w:rPr>
          <w:b/>
        </w:rPr>
        <w:t>+ | { } ( )</w:t>
      </w:r>
      <w:r w:rsidRPr="006225D6">
        <w:t xml:space="preserve"> characters with backslash.</w:t>
      </w:r>
    </w:p>
    <w:p w14:paraId="620259BA" w14:textId="77777777" w:rsidR="00E42A44" w:rsidRDefault="00E42A44" w:rsidP="00E42A44">
      <w:pPr>
        <w:pStyle w:val="Heading2"/>
      </w:pPr>
      <w:bookmarkStart w:id="248" w:name="_Toc470086242"/>
      <w:r>
        <w:t>Characters Needing an Escape</w:t>
      </w:r>
      <w:bookmarkEnd w:id="248"/>
    </w:p>
    <w:p w14:paraId="0F390F16" w14:textId="77777777" w:rsidR="00E42A44" w:rsidRPr="004167B0" w:rsidRDefault="00E42A44" w:rsidP="00E42A44">
      <w:pPr>
        <w:pStyle w:val="MainText"/>
      </w:pPr>
      <w:r w:rsidRPr="004167B0">
        <w:t>The following special characters need to be escaped using the backslash '\' if you want to use them as literals in regular expressions:</w:t>
      </w:r>
    </w:p>
    <w:p w14:paraId="1B0482A8" w14:textId="77777777" w:rsidR="00E42A44" w:rsidRPr="00FB55F6" w:rsidRDefault="00E42A44" w:rsidP="00E42A44">
      <w:pPr>
        <w:rPr>
          <w:lang w:val="fr-BE"/>
        </w:rPr>
      </w:pPr>
      <w:r w:rsidRPr="00FB55F6">
        <w:rPr>
          <w:lang w:val="fr-BE"/>
        </w:rPr>
        <w:t>Char</w:t>
      </w:r>
      <w:r w:rsidRPr="00FB55F6">
        <w:rPr>
          <w:lang w:val="fr-BE"/>
        </w:rPr>
        <w:tab/>
        <w:t>Description</w:t>
      </w:r>
    </w:p>
    <w:p w14:paraId="17151B56"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t xml:space="preserve">single quotation mark </w:t>
      </w:r>
    </w:p>
    <w:p w14:paraId="1FC65D7A"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t>exclamation mark</w:t>
      </w:r>
    </w:p>
    <w:p w14:paraId="17FCE3BF" w14:textId="77777777" w:rsidR="00E42A44" w:rsidRPr="004167B0" w:rsidRDefault="00E42A44" w:rsidP="00E42A44">
      <w:r w:rsidRPr="00755F3D">
        <w:rPr>
          <w:rStyle w:val="CodeChar"/>
          <w:rFonts w:eastAsiaTheme="minorEastAsia"/>
        </w:rPr>
        <w:t>$</w:t>
      </w:r>
      <w:r w:rsidRPr="004167B0">
        <w:tab/>
        <w:t xml:space="preserve">dollar sign </w:t>
      </w:r>
    </w:p>
    <w:p w14:paraId="5BB9C25E" w14:textId="77777777" w:rsidR="00E42A44" w:rsidRPr="004167B0" w:rsidRDefault="00E42A44" w:rsidP="00E42A44">
      <w:r w:rsidRPr="00755F3D">
        <w:rPr>
          <w:rStyle w:val="CodeChar"/>
          <w:rFonts w:eastAsiaTheme="minorEastAsia"/>
        </w:rPr>
        <w:t>;</w:t>
      </w:r>
      <w:r w:rsidRPr="004167B0">
        <w:tab/>
        <w:t>semicolon</w:t>
      </w:r>
    </w:p>
    <w:p w14:paraId="006281E5" w14:textId="77777777" w:rsidR="00E42A44" w:rsidRPr="004167B0" w:rsidRDefault="00E42A44" w:rsidP="00E42A44">
      <w:r w:rsidRPr="00755F3D">
        <w:rPr>
          <w:rStyle w:val="CodeChar"/>
          <w:rFonts w:eastAsiaTheme="minorEastAsia"/>
        </w:rPr>
        <w:t>*</w:t>
      </w:r>
      <w:r w:rsidRPr="004167B0">
        <w:tab/>
        <w:t>asterisk</w:t>
      </w:r>
    </w:p>
    <w:p w14:paraId="5E1DD753" w14:textId="77777777" w:rsidR="00E42A44" w:rsidRPr="004167B0" w:rsidRDefault="00E42A44" w:rsidP="00E42A44">
      <w:r w:rsidRPr="00755F3D">
        <w:rPr>
          <w:rStyle w:val="CodeChar"/>
          <w:rFonts w:eastAsiaTheme="minorEastAsia"/>
        </w:rPr>
        <w:t>&amp;</w:t>
      </w:r>
      <w:r w:rsidRPr="004167B0">
        <w:tab/>
        <w:t>ampersand</w:t>
      </w:r>
    </w:p>
    <w:p w14:paraId="39DA80A4" w14:textId="77777777" w:rsidR="00E42A44" w:rsidRDefault="00E42A44" w:rsidP="00E42A44">
      <w:pPr>
        <w:pStyle w:val="Heading1"/>
      </w:pPr>
      <w:bookmarkStart w:id="249" w:name="_Toc470086243"/>
      <w:r>
        <w:lastRenderedPageBreak/>
        <w:t>How BASH Processes Commands</w:t>
      </w:r>
      <w:bookmarkEnd w:id="249"/>
    </w:p>
    <w:p w14:paraId="0E85F49D" w14:textId="77777777" w:rsidR="00E42A44" w:rsidRDefault="00E42A44" w:rsidP="00E42A44">
      <w:pPr>
        <w:pStyle w:val="Heading2"/>
      </w:pPr>
      <w:bookmarkStart w:id="250" w:name="_Toc470086244"/>
      <w:r>
        <w:t>Single or Double Quotes?</w:t>
      </w:r>
      <w:bookmarkEnd w:id="250"/>
    </w:p>
    <w:p w14:paraId="4405E721" w14:textId="77777777" w:rsidR="00E42A44" w:rsidRPr="006225D6" w:rsidRDefault="00E42A44" w:rsidP="00E42A44">
      <w:r w:rsidRPr="006225D6">
        <w:t>Strings surrounded by single quotation marks will always be treated as literal.  For example, variables within the string will not be expanded.</w:t>
      </w:r>
    </w:p>
    <w:p w14:paraId="3180AA64" w14:textId="77777777" w:rsidR="00E42A44" w:rsidRDefault="00E42A44" w:rsidP="00E42A44">
      <w:pPr>
        <w:pStyle w:val="Code"/>
      </w:pPr>
      <w:r>
        <w:t>var=Hello</w:t>
      </w:r>
    </w:p>
    <w:p w14:paraId="30158A28" w14:textId="77777777" w:rsidR="00E42A44" w:rsidRPr="006C1B35" w:rsidRDefault="00E42A44" w:rsidP="00E42A44">
      <w:pPr>
        <w:pStyle w:val="Code"/>
        <w:rPr>
          <w:rFonts w:asciiTheme="minorHAnsi" w:hAnsiTheme="minorHAnsi"/>
        </w:rPr>
      </w:pPr>
      <w:r>
        <w:t>echo 'The value of $var is: '$var</w:t>
      </w:r>
      <w:r>
        <w:tab/>
      </w:r>
      <w:r>
        <w:tab/>
      </w:r>
      <w:r>
        <w:rPr>
          <w:rFonts w:asciiTheme="minorHAnsi" w:hAnsiTheme="minorHAnsi"/>
        </w:rPr>
        <w:t>returns - The value of $var is: Hello</w:t>
      </w:r>
    </w:p>
    <w:p w14:paraId="4561F37A" w14:textId="77777777" w:rsidR="00E42A44" w:rsidRPr="006225D6" w:rsidRDefault="00E42A44" w:rsidP="00E42A44">
      <w:r w:rsidRPr="006225D6">
        <w:t>Strings surrounded by dou</w:t>
      </w:r>
      <w:r>
        <w:t>ble quotes will allow expansion of variables.</w:t>
      </w:r>
    </w:p>
    <w:p w14:paraId="59C66C15" w14:textId="77777777" w:rsidR="00E42A44" w:rsidRDefault="00E42A44" w:rsidP="00E42A44">
      <w:pPr>
        <w:pStyle w:val="Code"/>
      </w:pPr>
      <w:r>
        <w:t>var=Hello</w:t>
      </w:r>
    </w:p>
    <w:p w14:paraId="2C2D3686" w14:textId="77777777" w:rsidR="00E42A44" w:rsidRDefault="00E42A44" w:rsidP="00E42A44">
      <w:pPr>
        <w:pStyle w:val="Code"/>
      </w:pPr>
      <w:r>
        <w:t>echo "The value is $var"</w:t>
      </w:r>
      <w:r>
        <w:tab/>
      </w:r>
      <w:r>
        <w:tab/>
      </w:r>
      <w:r>
        <w:tab/>
      </w:r>
      <w:r>
        <w:tab/>
      </w:r>
      <w:r>
        <w:rPr>
          <w:rFonts w:asciiTheme="minorHAnsi" w:hAnsiTheme="minorHAnsi"/>
        </w:rPr>
        <w:t>returns - The value is Hello</w:t>
      </w:r>
      <w:r>
        <w:tab/>
      </w:r>
    </w:p>
    <w:p w14:paraId="5D9184CD" w14:textId="77777777" w:rsidR="00E42A44" w:rsidRDefault="00E42A44" w:rsidP="00E42A44">
      <w:pPr>
        <w:pStyle w:val="Heading2"/>
        <w:rPr>
          <w:lang w:eastAsia="en-GB"/>
        </w:rPr>
      </w:pPr>
      <w:bookmarkStart w:id="251" w:name="_Toc470086245"/>
      <w:r>
        <w:rPr>
          <w:lang w:eastAsia="en-GB"/>
        </w:rPr>
        <w:t>Processing Steps</w:t>
      </w:r>
      <w:bookmarkEnd w:id="251"/>
    </w:p>
    <w:p w14:paraId="32A0894F" w14:textId="77777777" w:rsidR="00E42A44" w:rsidRPr="007C537A" w:rsidRDefault="00E42A44" w:rsidP="00E42A44">
      <w:pPr>
        <w:pStyle w:val="Heading3"/>
        <w:rPr>
          <w:lang w:eastAsia="en-GB"/>
        </w:rPr>
      </w:pPr>
      <w:r w:rsidRPr="007C537A">
        <w:rPr>
          <w:lang w:eastAsia="en-GB"/>
        </w:rPr>
        <w:t>Parsing</w:t>
      </w:r>
    </w:p>
    <w:p w14:paraId="53C0778F" w14:textId="77777777" w:rsidR="00E42A44" w:rsidRDefault="00E42A44" w:rsidP="00E42A44">
      <w:pPr>
        <w:pStyle w:val="MainText"/>
        <w:rPr>
          <w:lang w:eastAsia="en-GB"/>
        </w:rPr>
      </w:pPr>
      <w:r>
        <w:rPr>
          <w:lang w:eastAsia="en-GB"/>
        </w:rPr>
        <w:t>P</w:t>
      </w:r>
      <w:r w:rsidRPr="002135F4">
        <w:rPr>
          <w:lang w:eastAsia="en-GB"/>
        </w:rPr>
        <w:t xml:space="preserve">arsing is the process of analyzing a text, made of a </w:t>
      </w:r>
      <w:r>
        <w:rPr>
          <w:lang w:eastAsia="en-GB"/>
        </w:rPr>
        <w:t>sequence</w:t>
      </w:r>
      <w:r w:rsidRPr="002135F4">
        <w:rPr>
          <w:lang w:eastAsia="en-GB"/>
        </w:rPr>
        <w:t xml:space="preserve"> </w:t>
      </w:r>
      <w:r>
        <w:rPr>
          <w:lang w:eastAsia="en-GB"/>
        </w:rPr>
        <w:t xml:space="preserve">(sentence) </w:t>
      </w:r>
      <w:r w:rsidRPr="002135F4">
        <w:rPr>
          <w:lang w:eastAsia="en-GB"/>
        </w:rPr>
        <w:t xml:space="preserve">of tokens (words), to determine its grammatical structure </w:t>
      </w:r>
      <w:r>
        <w:rPr>
          <w:lang w:eastAsia="en-GB"/>
        </w:rPr>
        <w:t>with respect to a given set of rules.</w:t>
      </w:r>
    </w:p>
    <w:p w14:paraId="19B79D51" w14:textId="77777777" w:rsidR="00E42A44" w:rsidRPr="007C537A" w:rsidRDefault="00E42A44" w:rsidP="00E42A44">
      <w:pPr>
        <w:pStyle w:val="MainText"/>
        <w:rPr>
          <w:lang w:eastAsia="en-GB"/>
        </w:rPr>
      </w:pPr>
      <w:r w:rsidRPr="007C537A">
        <w:rPr>
          <w:lang w:eastAsia="en-GB"/>
        </w:rPr>
        <w:t>For example, the command 'echo Hello Alan' would be split into the tokens 'echo', 'Hello' and 'Alan', while the command 'echo "Hello Alan"</w:t>
      </w:r>
      <w:r>
        <w:rPr>
          <w:lang w:eastAsia="en-GB"/>
        </w:rPr>
        <w:t xml:space="preserve"> </w:t>
      </w:r>
      <w:r w:rsidRPr="007C537A">
        <w:rPr>
          <w:lang w:eastAsia="en-GB"/>
        </w:rPr>
        <w:t>' would be split into just two to</w:t>
      </w:r>
      <w:r>
        <w:rPr>
          <w:lang w:eastAsia="en-GB"/>
        </w:rPr>
        <w:t>kens: 'echo' and "Hello Alan"</w:t>
      </w:r>
      <w:r w:rsidRPr="007C537A">
        <w:rPr>
          <w:lang w:eastAsia="en-GB"/>
        </w:rPr>
        <w:t xml:space="preserve">.  </w:t>
      </w:r>
    </w:p>
    <w:p w14:paraId="341AE346" w14:textId="77777777" w:rsidR="00E42A44" w:rsidRPr="007C537A" w:rsidRDefault="00E42A44" w:rsidP="00E42A44">
      <w:pPr>
        <w:pStyle w:val="Heading3"/>
        <w:rPr>
          <w:lang w:eastAsia="en-GB"/>
        </w:rPr>
      </w:pPr>
      <w:r w:rsidRPr="007C537A">
        <w:rPr>
          <w:lang w:eastAsia="en-GB"/>
        </w:rPr>
        <w:t>History expansion and alias substitution</w:t>
      </w:r>
    </w:p>
    <w:p w14:paraId="068DCCC6" w14:textId="77777777" w:rsidR="00E42A44" w:rsidRPr="007C537A" w:rsidRDefault="00E42A44" w:rsidP="00E42A44">
      <w:pPr>
        <w:pStyle w:val="Heading4"/>
        <w:rPr>
          <w:lang w:eastAsia="en-GB"/>
        </w:rPr>
      </w:pPr>
      <w:r w:rsidRPr="007C537A">
        <w:rPr>
          <w:lang w:eastAsia="en-GB"/>
        </w:rPr>
        <w:t>$ !!</w:t>
      </w:r>
    </w:p>
    <w:p w14:paraId="08F58154" w14:textId="77777777" w:rsidR="00E42A44" w:rsidRPr="007C537A" w:rsidRDefault="00E42A44" w:rsidP="00E42A44">
      <w:pPr>
        <w:pStyle w:val="MainText"/>
        <w:rPr>
          <w:lang w:eastAsia="en-GB"/>
        </w:rPr>
      </w:pPr>
      <w:r w:rsidRPr="007C537A">
        <w:rPr>
          <w:lang w:eastAsia="en-GB"/>
        </w:rPr>
        <w:t>Once a command has been parsed, bash scans it for history commands and aliases.  Note that it only does this at the command line – not when executing scripts.</w:t>
      </w:r>
    </w:p>
    <w:p w14:paraId="4D6F2C3C" w14:textId="77777777" w:rsidR="00E42A44" w:rsidRPr="007C537A" w:rsidRDefault="00E42A44" w:rsidP="00E42A44">
      <w:pPr>
        <w:pStyle w:val="MainText"/>
        <w:rPr>
          <w:lang w:eastAsia="en-GB"/>
        </w:rPr>
      </w:pPr>
      <w:r>
        <w:rPr>
          <w:lang w:eastAsia="en-GB"/>
        </w:rPr>
        <w:t>Examples:</w:t>
      </w:r>
    </w:p>
    <w:p w14:paraId="3D00E6E5" w14:textId="77777777" w:rsidR="00E42A44" w:rsidRDefault="00E42A44" w:rsidP="00E42A44">
      <w:pPr>
        <w:pStyle w:val="Code"/>
        <w:rPr>
          <w:lang w:eastAsia="en-GB"/>
        </w:rPr>
      </w:pPr>
      <w:r w:rsidRPr="007C537A">
        <w:rPr>
          <w:lang w:eastAsia="en-GB"/>
        </w:rPr>
        <w:t>[alan.mann@unix ~]$ echo hello</w:t>
      </w:r>
    </w:p>
    <w:p w14:paraId="66A6A4A6" w14:textId="77777777" w:rsidR="00E42A44" w:rsidRDefault="00E42A44" w:rsidP="00E42A44">
      <w:pPr>
        <w:pStyle w:val="Code"/>
        <w:rPr>
          <w:lang w:eastAsia="en-GB"/>
        </w:rPr>
      </w:pPr>
      <w:r>
        <w:rPr>
          <w:lang w:eastAsia="en-GB"/>
        </w:rPr>
        <w:t>h</w:t>
      </w:r>
      <w:r w:rsidRPr="007C537A">
        <w:rPr>
          <w:lang w:eastAsia="en-GB"/>
        </w:rPr>
        <w:t>ello</w:t>
      </w:r>
    </w:p>
    <w:p w14:paraId="22075CC2" w14:textId="77777777" w:rsidR="00E42A44" w:rsidRDefault="00E42A44" w:rsidP="00E42A44">
      <w:pPr>
        <w:pStyle w:val="Code"/>
        <w:rPr>
          <w:lang w:eastAsia="en-GB"/>
        </w:rPr>
      </w:pPr>
      <w:r w:rsidRPr="007C537A">
        <w:rPr>
          <w:lang w:eastAsia="en-GB"/>
        </w:rPr>
        <w:t>[alan.mann@unix ~]$ !!</w:t>
      </w:r>
    </w:p>
    <w:p w14:paraId="0F7E39E6" w14:textId="77777777" w:rsidR="00E42A44" w:rsidRPr="007C537A" w:rsidRDefault="00E42A44" w:rsidP="00E42A44">
      <w:pPr>
        <w:pStyle w:val="Code"/>
        <w:rPr>
          <w:lang w:eastAsia="en-GB"/>
        </w:rPr>
      </w:pPr>
      <w:r w:rsidRPr="007C537A">
        <w:rPr>
          <w:lang w:eastAsia="en-GB"/>
        </w:rPr>
        <w:t>echo hello</w:t>
      </w:r>
      <w:r w:rsidRPr="007C537A">
        <w:rPr>
          <w:lang w:eastAsia="en-GB"/>
        </w:rPr>
        <w:br/>
        <w:t>hello</w:t>
      </w:r>
      <w:r w:rsidRPr="007C537A">
        <w:rPr>
          <w:lang w:eastAsia="en-GB"/>
        </w:rPr>
        <w:br/>
        <w:t>[alan.mann@unix ~]$ echo !!</w:t>
      </w:r>
      <w:r w:rsidRPr="007C537A">
        <w:rPr>
          <w:lang w:eastAsia="en-GB"/>
        </w:rPr>
        <w:br/>
        <w:t>echo echo hello</w:t>
      </w:r>
      <w:r w:rsidRPr="007C537A">
        <w:rPr>
          <w:lang w:eastAsia="en-GB"/>
        </w:rPr>
        <w:br/>
        <w:t>echo hello</w:t>
      </w:r>
      <w:r w:rsidRPr="007C537A">
        <w:rPr>
          <w:lang w:eastAsia="en-GB"/>
        </w:rPr>
        <w:br/>
        <w:t>[alan.mann@unix ~]$</w:t>
      </w:r>
    </w:p>
    <w:p w14:paraId="787FE19A" w14:textId="77777777" w:rsidR="00E42A44" w:rsidRPr="007C537A" w:rsidRDefault="00E42A44" w:rsidP="00E42A44">
      <w:pPr>
        <w:pStyle w:val="MainText"/>
        <w:rPr>
          <w:lang w:eastAsia="en-GB"/>
        </w:rPr>
      </w:pPr>
      <w:r w:rsidRPr="007C537A">
        <w:rPr>
          <w:lang w:eastAsia="en-GB"/>
        </w:rPr>
        <w:t>As you can see "!!" is simply replaced with the last command run.</w:t>
      </w:r>
    </w:p>
    <w:p w14:paraId="5CFEC1DC" w14:textId="77777777" w:rsidR="00E42A44" w:rsidRDefault="00E42A44" w:rsidP="00E42A44">
      <w:pPr>
        <w:pStyle w:val="Heading4"/>
        <w:rPr>
          <w:lang w:eastAsia="en-GB"/>
        </w:rPr>
      </w:pPr>
      <w:r>
        <w:rPr>
          <w:lang w:eastAsia="en-GB"/>
        </w:rPr>
        <w:t>Alias</w:t>
      </w:r>
    </w:p>
    <w:p w14:paraId="34600AEF" w14:textId="77777777" w:rsidR="00E42A44" w:rsidRPr="007C537A" w:rsidRDefault="00E42A44" w:rsidP="00E42A44">
      <w:pPr>
        <w:rPr>
          <w:lang w:eastAsia="en-GB"/>
        </w:rPr>
      </w:pPr>
      <w:r w:rsidRPr="007C537A">
        <w:rPr>
          <w:lang w:eastAsia="en-GB"/>
        </w:rPr>
        <w:t>An alias is an alternative name given to a particular command.  For example, you might want to create an alias for a command that outputs a motivational message on-screen each time you</w:t>
      </w:r>
      <w:r w:rsidRPr="007C537A">
        <w:rPr>
          <w:lang w:eastAsia="en-GB"/>
        </w:rPr>
        <w:br/>
        <w:t>enter it:</w:t>
      </w:r>
    </w:p>
    <w:p w14:paraId="63904FE2" w14:textId="77777777" w:rsidR="00E42A44" w:rsidRPr="007C537A" w:rsidRDefault="00E42A44" w:rsidP="00E42A44">
      <w:pPr>
        <w:pStyle w:val="Code"/>
        <w:rPr>
          <w:lang w:eastAsia="en-GB"/>
        </w:rPr>
      </w:pPr>
      <w:r>
        <w:rPr>
          <w:lang w:eastAsia="en-GB"/>
        </w:rPr>
        <w:t>alias dir='ls –l’</w:t>
      </w:r>
    </w:p>
    <w:p w14:paraId="325581DF" w14:textId="77777777" w:rsidR="00E42A44" w:rsidRDefault="00E42A44" w:rsidP="00E42A44">
      <w:pPr>
        <w:pStyle w:val="MainText"/>
        <w:rPr>
          <w:lang w:eastAsia="en-GB"/>
        </w:rPr>
      </w:pPr>
      <w:r>
        <w:rPr>
          <w:lang w:eastAsia="en-GB"/>
        </w:rPr>
        <w:lastRenderedPageBreak/>
        <w:t>Having run the above command, issuing dir from the command line will execute an ls -l</w:t>
      </w:r>
      <w:r w:rsidRPr="004F0ACE">
        <w:rPr>
          <w:lang w:eastAsia="en-GB"/>
        </w:rPr>
        <w:t xml:space="preserve">  </w:t>
      </w:r>
    </w:p>
    <w:p w14:paraId="156409A7" w14:textId="77777777" w:rsidR="00E42A44" w:rsidRPr="009701BF" w:rsidRDefault="00E42A44" w:rsidP="00E42A44">
      <w:pPr>
        <w:pStyle w:val="MainText"/>
        <w:rPr>
          <w:rFonts w:asciiTheme="minorHAnsi" w:hAnsiTheme="minorHAnsi"/>
          <w:lang w:eastAsia="en-GB"/>
        </w:rPr>
      </w:pPr>
    </w:p>
    <w:p w14:paraId="39D303A4" w14:textId="77777777" w:rsidR="00E42A44" w:rsidRPr="007C537A" w:rsidRDefault="00E42A44" w:rsidP="00E42A44">
      <w:pPr>
        <w:pStyle w:val="Heading3"/>
        <w:rPr>
          <w:lang w:eastAsia="en-GB"/>
        </w:rPr>
      </w:pPr>
      <w:r w:rsidRPr="007C537A">
        <w:rPr>
          <w:lang w:eastAsia="en-GB"/>
        </w:rPr>
        <w:t>Brace expansion</w:t>
      </w:r>
    </w:p>
    <w:p w14:paraId="6F3F785A" w14:textId="77777777" w:rsidR="00E42A44" w:rsidRPr="007C537A" w:rsidRDefault="00E42A44" w:rsidP="00E42A44">
      <w:pPr>
        <w:pStyle w:val="MainText"/>
        <w:rPr>
          <w:lang w:eastAsia="en-GB"/>
        </w:rPr>
      </w:pPr>
      <w:r w:rsidRPr="007C537A">
        <w:rPr>
          <w:lang w:eastAsia="en-GB"/>
        </w:rPr>
        <w:t>The following example illustrates how brace expansion works:</w:t>
      </w:r>
    </w:p>
    <w:p w14:paraId="70F9035D" w14:textId="77777777" w:rsidR="00E42A44" w:rsidRPr="007C537A" w:rsidRDefault="00E42A44" w:rsidP="00E42A44">
      <w:pPr>
        <w:pStyle w:val="Code"/>
      </w:pPr>
      <w:r w:rsidRPr="007C537A">
        <w:rPr>
          <w:lang w:eastAsia="en-GB"/>
        </w:rPr>
        <w:t>$ touch file{1,2,3}</w:t>
      </w:r>
    </w:p>
    <w:p w14:paraId="1C02EB91" w14:textId="77777777" w:rsidR="00E42A44" w:rsidRPr="007C537A" w:rsidRDefault="00E42A44" w:rsidP="00E42A44">
      <w:pPr>
        <w:pStyle w:val="MainText"/>
        <w:rPr>
          <w:lang w:eastAsia="en-GB"/>
        </w:rPr>
      </w:pPr>
      <w:r w:rsidRPr="007C537A">
        <w:rPr>
          <w:lang w:eastAsia="en-GB"/>
        </w:rPr>
        <w:t>This will expand to:</w:t>
      </w:r>
    </w:p>
    <w:p w14:paraId="3713D8FE" w14:textId="77777777" w:rsidR="00E42A44" w:rsidRPr="007C537A" w:rsidRDefault="00E42A44" w:rsidP="00E42A44">
      <w:pPr>
        <w:pStyle w:val="Code"/>
        <w:rPr>
          <w:lang w:eastAsia="en-GB"/>
        </w:rPr>
      </w:pPr>
      <w:r w:rsidRPr="007C537A">
        <w:rPr>
          <w:lang w:eastAsia="en-GB"/>
        </w:rPr>
        <w:t>$ touch file1 file2 file3</w:t>
      </w:r>
    </w:p>
    <w:p w14:paraId="0F784E69" w14:textId="77777777" w:rsidR="00E42A44" w:rsidRPr="007C537A" w:rsidRDefault="00E42A44" w:rsidP="00E42A44">
      <w:pPr>
        <w:pStyle w:val="Heading3"/>
        <w:rPr>
          <w:lang w:eastAsia="en-GB"/>
        </w:rPr>
      </w:pPr>
      <w:r w:rsidRPr="007C537A">
        <w:rPr>
          <w:lang w:eastAsia="en-GB"/>
        </w:rPr>
        <w:t>Tilde expansion</w:t>
      </w:r>
    </w:p>
    <w:p w14:paraId="1564C639" w14:textId="77777777" w:rsidR="00E42A44" w:rsidRPr="007C537A" w:rsidRDefault="00E42A44" w:rsidP="00E42A44">
      <w:pPr>
        <w:pStyle w:val="MainText"/>
        <w:rPr>
          <w:lang w:eastAsia="en-GB"/>
        </w:rPr>
      </w:pPr>
      <w:r w:rsidRPr="007C537A">
        <w:rPr>
          <w:lang w:eastAsia="en-GB"/>
        </w:rPr>
        <w:t xml:space="preserve">The next scan will look through tokens for </w:t>
      </w:r>
      <w:r w:rsidRPr="007C537A">
        <w:rPr>
          <w:b/>
          <w:lang w:eastAsia="en-GB"/>
        </w:rPr>
        <w:t>tildes</w:t>
      </w:r>
      <w:r w:rsidRPr="007C537A">
        <w:rPr>
          <w:lang w:eastAsia="en-GB"/>
        </w:rPr>
        <w:t xml:space="preserve"> (i.e. the '</w:t>
      </w:r>
      <w:r w:rsidRPr="007C537A">
        <w:rPr>
          <w:b/>
          <w:lang w:eastAsia="en-GB"/>
        </w:rPr>
        <w:t>~</w:t>
      </w:r>
      <w:r w:rsidRPr="007C537A">
        <w:rPr>
          <w:lang w:eastAsia="en-GB"/>
        </w:rPr>
        <w:t>' symbol) to expand.  As you'll recall the tilde expands to the address of your home directory.  When used in conjunction with other characters, it can also expand to a few other things:</w:t>
      </w:r>
    </w:p>
    <w:p w14:paraId="56153566" w14:textId="77777777" w:rsidR="00E42A44" w:rsidRPr="007C537A" w:rsidRDefault="00E42A44" w:rsidP="00E42A44">
      <w:pPr>
        <w:pStyle w:val="Code"/>
        <w:rPr>
          <w:lang w:eastAsia="en-GB"/>
        </w:rPr>
      </w:pPr>
      <w:r w:rsidRPr="007C537A">
        <w:rPr>
          <w:lang w:eastAsia="en-GB"/>
        </w:rPr>
        <w:t xml:space="preserve">~user : </w:t>
      </w:r>
      <w:r w:rsidRPr="007C537A">
        <w:rPr>
          <w:lang w:eastAsia="en-GB"/>
        </w:rPr>
        <w:tab/>
      </w:r>
      <w:r w:rsidRPr="00851206">
        <w:rPr>
          <w:rFonts w:asciiTheme="minorHAnsi" w:hAnsiTheme="minorHAnsi"/>
          <w:lang w:eastAsia="en-GB"/>
        </w:rPr>
        <w:t>the home directory of user</w:t>
      </w:r>
      <w:r w:rsidRPr="007C537A">
        <w:rPr>
          <w:lang w:eastAsia="en-GB"/>
        </w:rPr>
        <w:t xml:space="preserve"> </w:t>
      </w:r>
    </w:p>
    <w:p w14:paraId="06AE68D8" w14:textId="77777777" w:rsidR="00E42A44" w:rsidRPr="00851206" w:rsidRDefault="00E42A44" w:rsidP="00E42A44">
      <w:pPr>
        <w:pStyle w:val="Code"/>
        <w:rPr>
          <w:rFonts w:asciiTheme="minorHAnsi" w:hAnsiTheme="minorHAnsi"/>
          <w:lang w:eastAsia="en-GB"/>
        </w:rPr>
      </w:pPr>
      <w:r w:rsidRPr="007C537A">
        <w:rPr>
          <w:lang w:eastAsia="en-GB"/>
        </w:rPr>
        <w:t xml:space="preserve">~+ : </w:t>
      </w:r>
      <w:r w:rsidRPr="007C537A">
        <w:rPr>
          <w:lang w:eastAsia="en-GB"/>
        </w:rPr>
        <w:tab/>
      </w:r>
      <w:r w:rsidRPr="00851206">
        <w:rPr>
          <w:rFonts w:asciiTheme="minorHAnsi" w:hAnsiTheme="minorHAnsi"/>
          <w:lang w:eastAsia="en-GB"/>
        </w:rPr>
        <w:t>the current directory</w:t>
      </w:r>
    </w:p>
    <w:p w14:paraId="6BF8D153" w14:textId="77777777" w:rsidR="00E42A44" w:rsidRPr="007C537A" w:rsidRDefault="00E42A44" w:rsidP="00E42A44">
      <w:pPr>
        <w:pStyle w:val="Code"/>
        <w:rPr>
          <w:lang w:eastAsia="en-GB"/>
        </w:rPr>
      </w:pPr>
      <w:r w:rsidRPr="007C537A">
        <w:rPr>
          <w:lang w:eastAsia="en-GB"/>
        </w:rPr>
        <w:t xml:space="preserve">~- : </w:t>
      </w:r>
      <w:r w:rsidRPr="007C537A">
        <w:rPr>
          <w:lang w:eastAsia="en-GB"/>
        </w:rPr>
        <w:tab/>
        <w:t xml:space="preserve">the </w:t>
      </w:r>
      <w:r w:rsidRPr="00851206">
        <w:rPr>
          <w:rFonts w:asciiTheme="minorHAnsi" w:hAnsiTheme="minorHAnsi"/>
          <w:lang w:eastAsia="en-GB"/>
        </w:rPr>
        <w:t>last directory you were in before this one</w:t>
      </w:r>
    </w:p>
    <w:p w14:paraId="43835975" w14:textId="77777777" w:rsidR="00E42A44" w:rsidRPr="007C537A" w:rsidRDefault="00E42A44" w:rsidP="00E42A44">
      <w:pPr>
        <w:pStyle w:val="MainText"/>
        <w:rPr>
          <w:lang w:eastAsia="en-GB"/>
        </w:rPr>
      </w:pPr>
      <w:r w:rsidRPr="007C537A">
        <w:rPr>
          <w:lang w:eastAsia="en-GB"/>
        </w:rPr>
        <w:t>This last one is especially useful when navigating so take note!</w:t>
      </w:r>
    </w:p>
    <w:p w14:paraId="210BC488" w14:textId="77777777" w:rsidR="00E42A44" w:rsidRPr="007C537A" w:rsidRDefault="00E42A44" w:rsidP="00E42A44">
      <w:pPr>
        <w:pStyle w:val="Heading3"/>
        <w:rPr>
          <w:lang w:eastAsia="en-GB"/>
        </w:rPr>
      </w:pPr>
      <w:r w:rsidRPr="007C537A">
        <w:rPr>
          <w:lang w:eastAsia="en-GB"/>
        </w:rPr>
        <w:t>Parameter and variable expansion</w:t>
      </w:r>
    </w:p>
    <w:p w14:paraId="5B7F65E1" w14:textId="77777777" w:rsidR="00E42A44" w:rsidRPr="007C537A" w:rsidRDefault="00E42A44" w:rsidP="00E42A44">
      <w:pPr>
        <w:pStyle w:val="MainText"/>
        <w:rPr>
          <w:lang w:eastAsia="en-GB"/>
        </w:rPr>
      </w:pPr>
      <w:r w:rsidRPr="007C537A">
        <w:rPr>
          <w:lang w:eastAsia="en-GB"/>
        </w:rPr>
        <w:t>On this scan, tokens preceded by '$' are replaced with relevant values.  For example '$1' is replaced by the value contained in parameter 1, and $something is replaced by the value contained in the variable 'something'.</w:t>
      </w:r>
    </w:p>
    <w:p w14:paraId="417445B9" w14:textId="77777777" w:rsidR="00E42A44" w:rsidRDefault="00E42A44" w:rsidP="00E42A44">
      <w:pPr>
        <w:pStyle w:val="MainText"/>
        <w:rPr>
          <w:lang w:eastAsia="en-GB"/>
        </w:rPr>
      </w:pPr>
      <w:r w:rsidRPr="007C537A">
        <w:rPr>
          <w:lang w:eastAsia="en-GB"/>
        </w:rPr>
        <w:t>Note that variable names can also be contained in curly braces; i.e. '${3}' is equivalent to '$3' and '${something}' equivalent to '$something'.</w:t>
      </w:r>
      <w:r>
        <w:rPr>
          <w:lang w:eastAsia="en-GB"/>
        </w:rPr>
        <w:t xml:space="preserve"> This is useful if you are embedding a variable name with a string.</w:t>
      </w:r>
    </w:p>
    <w:p w14:paraId="24A3B402" w14:textId="77777777" w:rsidR="00E42A44" w:rsidRPr="00851206" w:rsidRDefault="00E42A44" w:rsidP="00E42A44">
      <w:pPr>
        <w:pStyle w:val="MainText"/>
        <w:rPr>
          <w:rFonts w:ascii="Courier New" w:hAnsi="Courier New" w:cs="Courier New"/>
          <w:lang w:eastAsia="en-GB"/>
        </w:rPr>
      </w:pPr>
      <w:r w:rsidRPr="00851206">
        <w:rPr>
          <w:rFonts w:ascii="Courier New" w:hAnsi="Courier New" w:cs="Courier New"/>
          <w:lang w:eastAsia="en-GB"/>
        </w:rPr>
        <w:t>cp $file ${file}.bak</w:t>
      </w:r>
    </w:p>
    <w:p w14:paraId="373D767C" w14:textId="77777777" w:rsidR="00E42A44" w:rsidRPr="007C537A" w:rsidRDefault="00E42A44" w:rsidP="00E42A44">
      <w:pPr>
        <w:pStyle w:val="Heading3"/>
        <w:rPr>
          <w:lang w:eastAsia="en-GB"/>
        </w:rPr>
      </w:pPr>
      <w:r w:rsidRPr="007C537A">
        <w:rPr>
          <w:lang w:eastAsia="en-GB"/>
        </w:rPr>
        <w:t>Command substitution</w:t>
      </w:r>
    </w:p>
    <w:p w14:paraId="4BF75102" w14:textId="77777777" w:rsidR="00E42A44" w:rsidRPr="007C537A" w:rsidRDefault="00E42A44" w:rsidP="00E42A44">
      <w:pPr>
        <w:pStyle w:val="MainText"/>
        <w:rPr>
          <w:lang w:eastAsia="en-GB"/>
        </w:rPr>
      </w:pPr>
      <w:r w:rsidRPr="007C537A">
        <w:rPr>
          <w:lang w:eastAsia="en-GB"/>
        </w:rPr>
        <w:t>Next comes</w:t>
      </w:r>
      <w:r>
        <w:rPr>
          <w:lang w:eastAsia="en-GB"/>
        </w:rPr>
        <w:t>,</w:t>
      </w:r>
      <w:r w:rsidRPr="007C537A">
        <w:rPr>
          <w:lang w:eastAsia="en-GB"/>
        </w:rPr>
        <w:t xml:space="preserve"> </w:t>
      </w:r>
      <w:r w:rsidRPr="007C537A">
        <w:rPr>
          <w:b/>
          <w:lang w:eastAsia="en-GB"/>
        </w:rPr>
        <w:t>command substitution</w:t>
      </w:r>
      <w:r>
        <w:rPr>
          <w:lang w:eastAsia="en-GB"/>
        </w:rPr>
        <w:t>, when a command is</w:t>
      </w:r>
      <w:r w:rsidRPr="007C537A">
        <w:rPr>
          <w:lang w:eastAsia="en-GB"/>
        </w:rPr>
        <w:t xml:space="preserve"> enclose</w:t>
      </w:r>
      <w:r>
        <w:rPr>
          <w:lang w:eastAsia="en-GB"/>
        </w:rPr>
        <w:t>d a</w:t>
      </w:r>
      <w:r w:rsidRPr="007C537A">
        <w:rPr>
          <w:lang w:eastAsia="en-GB"/>
        </w:rPr>
        <w:t xml:space="preserve"> inside parenthese</w:t>
      </w:r>
      <w:r>
        <w:rPr>
          <w:lang w:eastAsia="en-GB"/>
        </w:rPr>
        <w:t>s preceded by a dollar sign $(command). W</w:t>
      </w:r>
      <w:r w:rsidRPr="007C537A">
        <w:rPr>
          <w:lang w:eastAsia="en-GB"/>
        </w:rPr>
        <w:t xml:space="preserve">e refer to the value sent to the standard output by that command.  To perform a command substitution, the command within the substitution must itself be parsed, scanned and executed successfully before the value of its </w:t>
      </w:r>
      <w:r w:rsidRPr="007C537A">
        <w:rPr>
          <w:b/>
          <w:lang w:eastAsia="en-GB"/>
        </w:rPr>
        <w:t>STDOUT</w:t>
      </w:r>
      <w:r w:rsidRPr="007C537A">
        <w:rPr>
          <w:lang w:eastAsia="en-GB"/>
        </w:rPr>
        <w:t xml:space="preserve"> is substituted.</w:t>
      </w:r>
    </w:p>
    <w:p w14:paraId="69EB8B06" w14:textId="77777777" w:rsidR="00E42A44" w:rsidRPr="007C537A" w:rsidRDefault="00E42A44" w:rsidP="00E42A44">
      <w:pPr>
        <w:pStyle w:val="Heading3"/>
        <w:rPr>
          <w:lang w:eastAsia="en-GB"/>
        </w:rPr>
      </w:pPr>
      <w:r w:rsidRPr="007C537A">
        <w:rPr>
          <w:lang w:eastAsia="en-GB"/>
        </w:rPr>
        <w:t>Arithmetic expansion</w:t>
      </w:r>
    </w:p>
    <w:p w14:paraId="0C414218" w14:textId="77777777" w:rsidR="00E42A44" w:rsidRPr="007C537A" w:rsidRDefault="00E42A44" w:rsidP="00E42A44">
      <w:pPr>
        <w:pStyle w:val="MainText"/>
        <w:rPr>
          <w:lang w:eastAsia="en-GB"/>
        </w:rPr>
      </w:pPr>
      <w:r w:rsidRPr="007C537A">
        <w:rPr>
          <w:lang w:eastAsia="en-GB"/>
        </w:rPr>
        <w:t>At this stage, arithmetic expressions enclosed in $(()) are expanded.  As with command substitution, the contents of the expression is parsed and scanned before the value of the expression is calculated and substituted.  For example, in:</w:t>
      </w:r>
    </w:p>
    <w:p w14:paraId="3E914F30" w14:textId="77777777" w:rsidR="00E42A44" w:rsidRPr="007C537A" w:rsidRDefault="00E42A44" w:rsidP="00E42A44">
      <w:pPr>
        <w:pStyle w:val="Code"/>
        <w:rPr>
          <w:lang w:eastAsia="en-GB"/>
        </w:rPr>
      </w:pPr>
      <w:r w:rsidRPr="007C537A">
        <w:rPr>
          <w:lang w:eastAsia="en-GB"/>
        </w:rPr>
        <w:t>$ echo $(($(echo horse | wc -c)-1))</w:t>
      </w:r>
    </w:p>
    <w:p w14:paraId="6797AE51" w14:textId="77777777" w:rsidR="00E42A44" w:rsidRPr="007C537A" w:rsidRDefault="00E42A44" w:rsidP="00E42A44">
      <w:pPr>
        <w:pStyle w:val="MainText"/>
        <w:rPr>
          <w:lang w:eastAsia="en-GB"/>
        </w:rPr>
      </w:pPr>
      <w:r w:rsidRPr="007C537A">
        <w:rPr>
          <w:lang w:eastAsia="en-GB"/>
        </w:rPr>
        <w:t>the command substitution needs to be evaluated before the result of the entire arithmetic expression can be calculated and substituted.</w:t>
      </w:r>
    </w:p>
    <w:p w14:paraId="41073703" w14:textId="77777777" w:rsidR="00E42A44" w:rsidRPr="007C537A" w:rsidRDefault="00E42A44" w:rsidP="00E42A44">
      <w:pPr>
        <w:pStyle w:val="Heading3"/>
        <w:rPr>
          <w:lang w:eastAsia="en-GB"/>
        </w:rPr>
      </w:pPr>
      <w:r w:rsidRPr="007C537A">
        <w:rPr>
          <w:lang w:eastAsia="en-GB"/>
        </w:rPr>
        <w:lastRenderedPageBreak/>
        <w:t>Word splitting</w:t>
      </w:r>
    </w:p>
    <w:p w14:paraId="4CD642E9" w14:textId="77777777" w:rsidR="00E42A44" w:rsidRPr="007C537A" w:rsidRDefault="00E42A44" w:rsidP="00E42A44">
      <w:pPr>
        <w:pStyle w:val="MainText"/>
        <w:rPr>
          <w:lang w:eastAsia="en-GB"/>
        </w:rPr>
      </w:pPr>
      <w:r w:rsidRPr="007C537A">
        <w:rPr>
          <w:lang w:eastAsia="en-GB"/>
        </w:rPr>
        <w:t>This is the next stage in the process.  On this scan of the command line, all of the results of previous expansions are split into separate words based on tab, space and newline delimiters, unless they are contained in quotation marks.</w:t>
      </w:r>
    </w:p>
    <w:p w14:paraId="52D1AFCC" w14:textId="77777777" w:rsidR="00E42A44" w:rsidRPr="007C537A" w:rsidRDefault="00E42A44" w:rsidP="00E42A44">
      <w:pPr>
        <w:pStyle w:val="Heading3"/>
        <w:rPr>
          <w:lang w:eastAsia="en-GB"/>
        </w:rPr>
      </w:pPr>
      <w:r w:rsidRPr="007C537A">
        <w:rPr>
          <w:lang w:eastAsia="en-GB"/>
        </w:rPr>
        <w:t>Globbing</w:t>
      </w:r>
    </w:p>
    <w:p w14:paraId="51520611" w14:textId="77777777" w:rsidR="00E42A44" w:rsidRPr="007C537A" w:rsidRDefault="00E42A44" w:rsidP="00E42A44">
      <w:pPr>
        <w:pStyle w:val="MainText"/>
        <w:rPr>
          <w:lang w:eastAsia="en-GB"/>
        </w:rPr>
      </w:pPr>
      <w:r w:rsidRPr="007C537A">
        <w:rPr>
          <w:lang w:eastAsia="en-GB"/>
        </w:rPr>
        <w:t xml:space="preserve">The next scan looks for patterns in filenames and expands them accordingly into an alphabetical list </w:t>
      </w:r>
      <w:r>
        <w:rPr>
          <w:lang w:eastAsia="en-GB"/>
        </w:rPr>
        <w:t xml:space="preserve">("globbing" just means "wild card </w:t>
      </w:r>
      <w:r w:rsidRPr="007C537A">
        <w:rPr>
          <w:lang w:eastAsia="en-GB"/>
        </w:rPr>
        <w:t>matching").  For example, if there are three files called fileA, fileB and fileC and we run the following command:</w:t>
      </w:r>
    </w:p>
    <w:p w14:paraId="52BF95AA" w14:textId="77777777" w:rsidR="00E42A44" w:rsidRPr="00E7431E" w:rsidRDefault="00E42A44" w:rsidP="00E42A44">
      <w:pPr>
        <w:pStyle w:val="Code"/>
        <w:rPr>
          <w:rFonts w:asciiTheme="minorHAnsi" w:hAnsiTheme="minorHAnsi"/>
          <w:lang w:eastAsia="en-GB"/>
        </w:rPr>
      </w:pPr>
      <w:r w:rsidRPr="007C537A">
        <w:rPr>
          <w:lang w:eastAsia="en-GB"/>
        </w:rPr>
        <w:t>rm file*</w:t>
      </w:r>
      <w:r>
        <w:rPr>
          <w:lang w:eastAsia="en-GB"/>
        </w:rPr>
        <w:tab/>
      </w:r>
      <w:r>
        <w:rPr>
          <w:lang w:eastAsia="en-GB"/>
        </w:rPr>
        <w:tab/>
      </w:r>
      <w:r>
        <w:rPr>
          <w:lang w:eastAsia="en-GB"/>
        </w:rPr>
        <w:tab/>
      </w:r>
      <w:r w:rsidRPr="00E7431E">
        <w:rPr>
          <w:rFonts w:asciiTheme="minorHAnsi" w:hAnsiTheme="minorHAnsi"/>
          <w:lang w:eastAsia="en-GB"/>
        </w:rPr>
        <w:t>this command will be expanded to:</w:t>
      </w:r>
    </w:p>
    <w:p w14:paraId="1ADD6C48" w14:textId="77777777" w:rsidR="00E42A44" w:rsidRPr="007C537A" w:rsidRDefault="00E42A44" w:rsidP="00E42A44">
      <w:pPr>
        <w:pStyle w:val="Code"/>
        <w:rPr>
          <w:lang w:eastAsia="en-GB"/>
        </w:rPr>
      </w:pPr>
      <w:r w:rsidRPr="007C537A">
        <w:rPr>
          <w:lang w:eastAsia="en-GB"/>
        </w:rPr>
        <w:t>rm fileA fileB fileC</w:t>
      </w:r>
    </w:p>
    <w:p w14:paraId="3B8FD19C" w14:textId="77777777" w:rsidR="00E42A44" w:rsidRPr="007C537A" w:rsidRDefault="00E42A44" w:rsidP="00E42A44">
      <w:pPr>
        <w:pStyle w:val="Heading3"/>
        <w:rPr>
          <w:lang w:eastAsia="en-GB"/>
        </w:rPr>
      </w:pPr>
      <w:r w:rsidRPr="007C537A">
        <w:rPr>
          <w:lang w:eastAsia="en-GB"/>
        </w:rPr>
        <w:t>Quote Removal</w:t>
      </w:r>
    </w:p>
    <w:p w14:paraId="17692424" w14:textId="77777777" w:rsidR="00E42A44" w:rsidRPr="007C537A" w:rsidRDefault="00E42A44" w:rsidP="00E42A44">
      <w:pPr>
        <w:pStyle w:val="MainText"/>
        <w:rPr>
          <w:lang w:eastAsia="en-GB"/>
        </w:rPr>
      </w:pPr>
      <w:r w:rsidRPr="007C537A">
        <w:rPr>
          <w:lang w:eastAsia="en-GB"/>
        </w:rPr>
        <w:t>All non-escaped quotation marks are removed.</w:t>
      </w:r>
    </w:p>
    <w:p w14:paraId="379C4415" w14:textId="77777777" w:rsidR="00E42A44" w:rsidRPr="007C537A" w:rsidRDefault="00E42A44" w:rsidP="00E42A44">
      <w:pPr>
        <w:pStyle w:val="Heading3"/>
        <w:rPr>
          <w:lang w:eastAsia="en-GB"/>
        </w:rPr>
      </w:pPr>
      <w:r w:rsidRPr="007C537A">
        <w:rPr>
          <w:lang w:eastAsia="en-GB"/>
        </w:rPr>
        <w:t>Execution</w:t>
      </w:r>
    </w:p>
    <w:p w14:paraId="00ECACA7" w14:textId="77777777" w:rsidR="00E42A44" w:rsidRPr="007C537A" w:rsidRDefault="00E42A44" w:rsidP="00E42A44">
      <w:pPr>
        <w:pStyle w:val="MainText"/>
        <w:rPr>
          <w:lang w:eastAsia="en-GB"/>
        </w:rPr>
      </w:pPr>
      <w:r w:rsidRPr="007C537A">
        <w:rPr>
          <w:lang w:eastAsia="en-GB"/>
        </w:rPr>
        <w:t>Once all expansions have been performed, the command can be run.  Recall that if command substitution occurs, the command within $() will be executed first.  Also, if pipes are used then the command to the left of the pipe will be executed before the command to the right is expanded.</w:t>
      </w:r>
    </w:p>
    <w:p w14:paraId="12A8400A" w14:textId="77777777" w:rsidR="00E42A44" w:rsidRPr="007C537A" w:rsidRDefault="00E42A44" w:rsidP="00E42A44">
      <w:pPr>
        <w:pStyle w:val="MainText"/>
        <w:rPr>
          <w:lang w:eastAsia="en-GB"/>
        </w:rPr>
      </w:pPr>
      <w:r>
        <w:rPr>
          <w:lang w:eastAsia="en-GB"/>
        </w:rPr>
        <w:t xml:space="preserve">The shell </w:t>
      </w:r>
      <w:r w:rsidRPr="007C537A">
        <w:rPr>
          <w:lang w:eastAsia="en-GB"/>
        </w:rPr>
        <w:t>will assume that the leftmost word on the command line (or within a command substitution or immediately to the right of a pipe) is a command.</w:t>
      </w:r>
    </w:p>
    <w:p w14:paraId="5BAD6A0B" w14:textId="77777777" w:rsidR="00E42A44" w:rsidRPr="007C537A" w:rsidRDefault="00E42A44" w:rsidP="00E42A44">
      <w:pPr>
        <w:pStyle w:val="MainText"/>
        <w:rPr>
          <w:lang w:eastAsia="en-GB"/>
        </w:rPr>
      </w:pPr>
      <w:r w:rsidRPr="007C537A">
        <w:rPr>
          <w:lang w:eastAsia="en-GB"/>
        </w:rPr>
        <w:t>The first thing it does is check if the command is a user-defined function – if so, it executes the corresponding code.  If it isn't a function, it checks if it is a built-in command.</w:t>
      </w:r>
    </w:p>
    <w:p w14:paraId="26CA05FF" w14:textId="77777777" w:rsidR="00E42A44" w:rsidRPr="007C537A" w:rsidRDefault="00E42A44" w:rsidP="00E42A44">
      <w:pPr>
        <w:pStyle w:val="MainText"/>
        <w:rPr>
          <w:lang w:eastAsia="en-GB"/>
        </w:rPr>
      </w:pPr>
      <w:r w:rsidRPr="007C537A">
        <w:rPr>
          <w:lang w:eastAsia="en-GB"/>
        </w:rPr>
        <w:t>If the command is neither of these the shell searches for the executable program that corresponds to it; e.g. if you enter 'ls' at the command line, bash will look for the corresponding 'ls' file.  It searches through the directories listed in a special variable called PATH – try echoing $PATH now to see what these are.  If it finds the corresponding file, it executes it – if not, it throws a 'command not found' error.</w:t>
      </w:r>
    </w:p>
    <w:p w14:paraId="2F54C946" w14:textId="77777777" w:rsidR="00E42A44" w:rsidRPr="006225D6" w:rsidRDefault="00E42A44" w:rsidP="00E42A44"/>
    <w:p w14:paraId="62BA60C3" w14:textId="77777777" w:rsidR="00E42A44" w:rsidRPr="004167B0" w:rsidRDefault="00E42A44" w:rsidP="00E42A44">
      <w:pPr>
        <w:pStyle w:val="Heading1"/>
      </w:pPr>
      <w:bookmarkStart w:id="252" w:name="_Regular_Expressions_(Regex)"/>
      <w:bookmarkStart w:id="253" w:name="_Toc470086246"/>
      <w:bookmarkEnd w:id="252"/>
      <w:r w:rsidRPr="004167B0">
        <w:lastRenderedPageBreak/>
        <w:t>Scripts</w:t>
      </w:r>
      <w:bookmarkEnd w:id="253"/>
    </w:p>
    <w:p w14:paraId="231F0CFB" w14:textId="77777777" w:rsidR="00E42A44" w:rsidRPr="004167B0" w:rsidRDefault="00E42A44" w:rsidP="00E42A44">
      <w:pPr>
        <w:pStyle w:val="Heading2"/>
      </w:pPr>
      <w:bookmarkStart w:id="254" w:name="_Toc470086247"/>
      <w:r w:rsidRPr="004167B0">
        <w:t>Command Line Arguments &amp; Manipulation</w:t>
      </w:r>
      <w:bookmarkEnd w:id="254"/>
    </w:p>
    <w:p w14:paraId="7941C17C" w14:textId="77777777" w:rsidR="00E42A44" w:rsidRPr="004167B0" w:rsidRDefault="00E42A44" w:rsidP="00E42A44">
      <w:r w:rsidRPr="00553582">
        <w:rPr>
          <w:rFonts w:ascii="Courier New" w:hAnsi="Courier New"/>
          <w:noProof/>
        </w:rPr>
        <w:t>$1, $2</w:t>
      </w:r>
      <w:r>
        <w:rPr>
          <w:rFonts w:ascii="Courier New" w:hAnsi="Courier New"/>
          <w:noProof/>
        </w:rPr>
        <w:t>, ...</w:t>
      </w:r>
      <w:r>
        <w:rPr>
          <w:rFonts w:ascii="Courier New" w:hAnsi="Courier New"/>
          <w:noProof/>
        </w:rPr>
        <w:tab/>
      </w:r>
      <w:r>
        <w:tab/>
        <w:t>references the command line arguments</w:t>
      </w:r>
    </w:p>
    <w:p w14:paraId="6AA8BD1D" w14:textId="77777777" w:rsidR="00E42A44" w:rsidRPr="004167B0" w:rsidRDefault="00E42A44" w:rsidP="00E42A44">
      <w:r w:rsidRPr="00553582">
        <w:rPr>
          <w:rFonts w:ascii="Courier New" w:hAnsi="Courier New"/>
          <w:noProof/>
        </w:rPr>
        <w:t>$0</w:t>
      </w:r>
      <w:r>
        <w:tab/>
      </w:r>
      <w:r>
        <w:tab/>
      </w:r>
      <w:r>
        <w:tab/>
        <w:t>name of the script that is running</w:t>
      </w:r>
    </w:p>
    <w:p w14:paraId="666BE02B" w14:textId="77777777" w:rsidR="00E42A44" w:rsidRPr="004167B0" w:rsidRDefault="00E42A44" w:rsidP="00E42A44">
      <w:r w:rsidRPr="00553582">
        <w:rPr>
          <w:rFonts w:ascii="Courier New" w:hAnsi="Courier New"/>
          <w:noProof/>
        </w:rPr>
        <w:t>$*</w:t>
      </w:r>
      <w:r>
        <w:tab/>
      </w:r>
      <w:r>
        <w:tab/>
      </w:r>
      <w:r>
        <w:tab/>
        <w:t>all arguments</w:t>
      </w:r>
    </w:p>
    <w:p w14:paraId="5383BB45" w14:textId="77777777" w:rsidR="00E42A44" w:rsidRPr="004167B0" w:rsidRDefault="00E42A44" w:rsidP="00E42A44">
      <w:r w:rsidRPr="00553582">
        <w:rPr>
          <w:rFonts w:ascii="Courier New" w:hAnsi="Courier New"/>
          <w:noProof/>
        </w:rPr>
        <w:t>$</w:t>
      </w:r>
      <w:r>
        <w:rPr>
          <w:rFonts w:ascii="Courier New" w:hAnsi="Courier New"/>
          <w:noProof/>
        </w:rPr>
        <w:t>@</w:t>
      </w:r>
      <w:r>
        <w:tab/>
      </w:r>
      <w:r>
        <w:tab/>
      </w:r>
      <w:r>
        <w:tab/>
        <w:t>all arguments</w:t>
      </w:r>
    </w:p>
    <w:p w14:paraId="7FB4243F" w14:textId="77777777" w:rsidR="00E42A44" w:rsidRPr="004167B0" w:rsidRDefault="00E42A44" w:rsidP="00E42A44">
      <w:r w:rsidRPr="00553582">
        <w:rPr>
          <w:rFonts w:ascii="Courier New" w:hAnsi="Courier New"/>
          <w:noProof/>
        </w:rPr>
        <w:t>$#</w:t>
      </w:r>
      <w:r>
        <w:tab/>
      </w:r>
      <w:r>
        <w:tab/>
      </w:r>
      <w:r>
        <w:tab/>
        <w:t>number of argument</w:t>
      </w:r>
    </w:p>
    <w:p w14:paraId="3CDF9174" w14:textId="77777777" w:rsidR="00E42A44" w:rsidRDefault="00E42A44" w:rsidP="00E42A44">
      <w:r w:rsidRPr="00553582">
        <w:rPr>
          <w:rFonts w:ascii="Courier New" w:hAnsi="Courier New"/>
          <w:noProof/>
        </w:rPr>
        <w:t>shift</w:t>
      </w:r>
      <w:r>
        <w:tab/>
      </w:r>
      <w:r>
        <w:tab/>
      </w:r>
      <w:r>
        <w:tab/>
        <w:t>shift arguments so that $1 holds what $2 used to hold etc.</w:t>
      </w:r>
    </w:p>
    <w:p w14:paraId="67DBDFB0" w14:textId="77777777" w:rsidR="00E42A44" w:rsidRDefault="00E42A44" w:rsidP="00E42A44">
      <w:r w:rsidRPr="00553582">
        <w:rPr>
          <w:rFonts w:ascii="Courier New" w:hAnsi="Courier New"/>
          <w:noProof/>
        </w:rPr>
        <w:t>set</w:t>
      </w:r>
      <w:r>
        <w:rPr>
          <w:rFonts w:ascii="Courier New" w:hAnsi="Courier New"/>
          <w:noProof/>
        </w:rPr>
        <w:t xml:space="preserve"> FDM UNIX</w:t>
      </w:r>
      <w:r>
        <w:tab/>
        <w:t>sets $1 to FDM and $2 to UNIX</w:t>
      </w:r>
    </w:p>
    <w:p w14:paraId="792146E4" w14:textId="77777777" w:rsidR="00E42A44" w:rsidRDefault="00E42A44" w:rsidP="00E42A44">
      <w:r w:rsidRPr="00553582">
        <w:rPr>
          <w:rFonts w:ascii="Courier New" w:hAnsi="Courier New"/>
          <w:noProof/>
        </w:rPr>
        <w:t>set</w:t>
      </w:r>
      <w:r>
        <w:rPr>
          <w:rFonts w:ascii="Courier New" w:hAnsi="Courier New"/>
          <w:noProof/>
        </w:rPr>
        <w:t xml:space="preserve"> –x</w:t>
      </w:r>
      <w:r>
        <w:rPr>
          <w:rFonts w:ascii="Courier New" w:hAnsi="Courier New"/>
          <w:noProof/>
        </w:rPr>
        <w:tab/>
      </w:r>
      <w:r>
        <w:tab/>
        <w:t>turns on the xtrace from within a script</w:t>
      </w:r>
    </w:p>
    <w:p w14:paraId="0CA97E82" w14:textId="77777777" w:rsidR="00E42A44" w:rsidRPr="004167B0" w:rsidRDefault="00E42A44" w:rsidP="00E42A44"/>
    <w:p w14:paraId="5D67076F" w14:textId="77777777" w:rsidR="00E42A44" w:rsidRPr="004167B0" w:rsidRDefault="00E42A44" w:rsidP="00E42A44">
      <w:pPr>
        <w:pStyle w:val="Heading2"/>
      </w:pPr>
      <w:bookmarkStart w:id="255" w:name="_Toc470086248"/>
      <w:r w:rsidRPr="004167B0">
        <w:t>Conditional Statements</w:t>
      </w:r>
      <w:bookmarkEnd w:id="255"/>
    </w:p>
    <w:p w14:paraId="54950EBB" w14:textId="77777777" w:rsidR="00E42A44" w:rsidRPr="004167B0" w:rsidRDefault="00E42A44" w:rsidP="00E42A44">
      <w:pPr>
        <w:pStyle w:val="Heading3"/>
      </w:pPr>
      <w:r w:rsidRPr="004167B0">
        <w:t>IF</w:t>
      </w:r>
    </w:p>
    <w:p w14:paraId="7562FADD" w14:textId="77777777" w:rsidR="00E42A44" w:rsidRPr="004167B0" w:rsidRDefault="00E42A44" w:rsidP="00E42A44">
      <w:pPr>
        <w:pStyle w:val="Heading4"/>
      </w:pPr>
      <w:r w:rsidRPr="004167B0">
        <w:t>IF Syntax</w:t>
      </w:r>
    </w:p>
    <w:p w14:paraId="713EF5CE" w14:textId="77777777" w:rsidR="00E42A44" w:rsidRDefault="00E42A44" w:rsidP="00E42A44">
      <w:pPr>
        <w:pStyle w:val="Code"/>
      </w:pPr>
      <w:r w:rsidRPr="004167B0">
        <w:t>if &lt;logic&gt;</w:t>
      </w:r>
    </w:p>
    <w:p w14:paraId="1768D40D" w14:textId="77777777" w:rsidR="00E42A44" w:rsidRDefault="00E42A44" w:rsidP="00E42A44">
      <w:pPr>
        <w:pStyle w:val="Code"/>
      </w:pPr>
      <w:r w:rsidRPr="004167B0">
        <w:t>then</w:t>
      </w:r>
    </w:p>
    <w:p w14:paraId="2B9BC613" w14:textId="77777777" w:rsidR="00E42A44" w:rsidRDefault="00E42A44" w:rsidP="00E42A44">
      <w:pPr>
        <w:pStyle w:val="Code"/>
      </w:pPr>
      <w:r w:rsidRPr="004167B0">
        <w:t xml:space="preserve">   &lt;list of statements&gt;</w:t>
      </w:r>
    </w:p>
    <w:p w14:paraId="120A8818" w14:textId="77777777" w:rsidR="00E42A44" w:rsidRDefault="00E42A44" w:rsidP="00E42A44">
      <w:pPr>
        <w:pStyle w:val="Code"/>
      </w:pPr>
      <w:r w:rsidRPr="004167B0">
        <w:t>elif &lt;logic&gt;</w:t>
      </w:r>
    </w:p>
    <w:p w14:paraId="3913B53F" w14:textId="77777777" w:rsidR="00E42A44" w:rsidRDefault="00E42A44" w:rsidP="00E42A44">
      <w:pPr>
        <w:pStyle w:val="Code"/>
      </w:pPr>
      <w:r w:rsidRPr="004167B0">
        <w:t>then</w:t>
      </w:r>
    </w:p>
    <w:p w14:paraId="441CF207" w14:textId="77777777" w:rsidR="00E42A44" w:rsidRDefault="00E42A44" w:rsidP="00E42A44">
      <w:pPr>
        <w:pStyle w:val="Code"/>
      </w:pPr>
      <w:r w:rsidRPr="004167B0">
        <w:t xml:space="preserve">   &lt;list of statements&gt;</w:t>
      </w:r>
    </w:p>
    <w:p w14:paraId="257DBC9A" w14:textId="77777777" w:rsidR="00E42A44" w:rsidRDefault="00E42A44" w:rsidP="00E42A44">
      <w:pPr>
        <w:pStyle w:val="Code"/>
      </w:pPr>
      <w:r w:rsidRPr="004167B0">
        <w:t>else</w:t>
      </w:r>
    </w:p>
    <w:p w14:paraId="63B9336A" w14:textId="77777777" w:rsidR="00E42A44" w:rsidRDefault="00E42A44" w:rsidP="00E42A44">
      <w:pPr>
        <w:pStyle w:val="Code"/>
      </w:pPr>
      <w:r w:rsidRPr="004167B0">
        <w:t xml:space="preserve">   &lt;list of statements&gt;</w:t>
      </w:r>
    </w:p>
    <w:p w14:paraId="52F650AF" w14:textId="77777777" w:rsidR="00E42A44" w:rsidRPr="004167B0" w:rsidRDefault="00E42A44" w:rsidP="00E42A44">
      <w:pPr>
        <w:pStyle w:val="Code"/>
      </w:pPr>
      <w:r w:rsidRPr="004167B0">
        <w:t>fi</w:t>
      </w:r>
    </w:p>
    <w:p w14:paraId="4E8227FC" w14:textId="77777777" w:rsidR="00E42A44" w:rsidRPr="004167B0" w:rsidRDefault="00E42A44" w:rsidP="00E42A44">
      <w:pPr>
        <w:pStyle w:val="Heading3"/>
      </w:pPr>
      <w:bookmarkStart w:id="256" w:name="_&lt;Logic&gt;"/>
      <w:bookmarkEnd w:id="256"/>
      <w:r w:rsidRPr="004167B0">
        <w:t>CASE</w:t>
      </w:r>
    </w:p>
    <w:p w14:paraId="7244C34A" w14:textId="77777777" w:rsidR="00E42A44" w:rsidRDefault="00E42A44" w:rsidP="00E42A44">
      <w:pPr>
        <w:pStyle w:val="Code"/>
      </w:pPr>
      <w:r w:rsidRPr="004167B0">
        <w:t>case $word in</w:t>
      </w:r>
    </w:p>
    <w:p w14:paraId="5304D86E" w14:textId="77777777" w:rsidR="00E42A44" w:rsidRDefault="00E42A44" w:rsidP="00E42A44">
      <w:pPr>
        <w:pStyle w:val="Code"/>
      </w:pPr>
      <w:r w:rsidRPr="001473A4">
        <w:t xml:space="preserve">  </w:t>
      </w:r>
      <w:r>
        <w:t xml:space="preserve"> a) </w:t>
      </w:r>
      <w:r>
        <w:tab/>
      </w:r>
      <w:r w:rsidRPr="004167B0">
        <w:t>echo "Exact match on the letter a"</w:t>
      </w:r>
    </w:p>
    <w:p w14:paraId="7BEFD930" w14:textId="77777777" w:rsidR="00E42A44" w:rsidRDefault="00E42A44" w:rsidP="00E42A44">
      <w:pPr>
        <w:pStyle w:val="Code"/>
      </w:pPr>
      <w:r w:rsidRPr="004167B0">
        <w:t xml:space="preserve">      </w:t>
      </w:r>
      <w:r>
        <w:tab/>
      </w:r>
      <w:r w:rsidRPr="004167B0">
        <w:t>echo “Another statement for this case”;;</w:t>
      </w:r>
    </w:p>
    <w:p w14:paraId="3B6BEF7D" w14:textId="77777777" w:rsidR="00E42A44" w:rsidRDefault="00E42A44" w:rsidP="00E42A44">
      <w:pPr>
        <w:pStyle w:val="Code"/>
      </w:pPr>
      <w:r w:rsidRPr="004167B0">
        <w:t xml:space="preserve">   [0-9]) </w:t>
      </w:r>
      <w:r>
        <w:tab/>
      </w:r>
      <w:r w:rsidRPr="004167B0">
        <w:t>echo "Any single digit" ;;</w:t>
      </w:r>
    </w:p>
    <w:p w14:paraId="36CF5B5D" w14:textId="77777777" w:rsidR="00E42A44" w:rsidRDefault="00E42A44" w:rsidP="00E42A44">
      <w:pPr>
        <w:pStyle w:val="Code"/>
      </w:pPr>
      <w:r w:rsidRPr="004167B0">
        <w:t xml:space="preserve">   [0-9][0-9])</w:t>
      </w:r>
      <w:r>
        <w:tab/>
      </w:r>
      <w:r w:rsidRPr="004167B0">
        <w:t>echo "Any two digits" ;;</w:t>
      </w:r>
    </w:p>
    <w:p w14:paraId="4BF0C72A" w14:textId="77777777" w:rsidR="00E42A44" w:rsidRDefault="00E42A44" w:rsidP="00E42A44">
      <w:pPr>
        <w:pStyle w:val="Code"/>
      </w:pPr>
      <w:r w:rsidRPr="004167B0">
        <w:t xml:space="preserve">   *[0-9])      </w:t>
      </w:r>
      <w:r>
        <w:tab/>
      </w:r>
      <w:r w:rsidRPr="004167B0">
        <w:t>echo "something ending with a digit" ;;</w:t>
      </w:r>
    </w:p>
    <w:p w14:paraId="6F1581ED" w14:textId="77777777" w:rsidR="00E42A44" w:rsidRDefault="00E42A44" w:rsidP="00E42A44">
      <w:pPr>
        <w:pStyle w:val="Code"/>
      </w:pPr>
      <w:r w:rsidRPr="004167B0">
        <w:t xml:space="preserve">   [0-9]*)      </w:t>
      </w:r>
      <w:r>
        <w:tab/>
      </w:r>
      <w:r w:rsidRPr="004167B0">
        <w:t>echo "something starting with a digit" ;;</w:t>
      </w:r>
    </w:p>
    <w:p w14:paraId="272661FA" w14:textId="77777777" w:rsidR="00E42A44" w:rsidRDefault="00E42A44" w:rsidP="00E42A44">
      <w:pPr>
        <w:pStyle w:val="Code"/>
      </w:pPr>
      <w:r>
        <w:t xml:space="preserve">   [yY]|YES|yes)     </w:t>
      </w:r>
      <w:r>
        <w:tab/>
      </w:r>
      <w:r w:rsidRPr="004167B0">
        <w:t>echo "y or Y or YES or yes";;</w:t>
      </w:r>
    </w:p>
    <w:p w14:paraId="0689777C" w14:textId="77777777" w:rsidR="00E42A44" w:rsidRDefault="00E42A44" w:rsidP="00E42A44">
      <w:pPr>
        <w:pStyle w:val="Code"/>
      </w:pPr>
      <w:r w:rsidRPr="004167B0">
        <w:t xml:space="preserve">   *)      echo The word is something else;;</w:t>
      </w:r>
    </w:p>
    <w:p w14:paraId="62B98458" w14:textId="77777777" w:rsidR="00E42A44" w:rsidRPr="004167B0" w:rsidRDefault="00E42A44" w:rsidP="00E42A44">
      <w:pPr>
        <w:pStyle w:val="Code"/>
      </w:pPr>
      <w:r w:rsidRPr="004167B0">
        <w:t>esac</w:t>
      </w:r>
    </w:p>
    <w:p w14:paraId="02171BEF" w14:textId="77777777" w:rsidR="00E42A44" w:rsidRDefault="00E42A44" w:rsidP="00E42A44">
      <w:pPr>
        <w:pStyle w:val="Heading2"/>
      </w:pPr>
      <w:bookmarkStart w:id="257" w:name="_Toc470086249"/>
      <w:r w:rsidRPr="004167B0">
        <w:t>Functions</w:t>
      </w:r>
      <w:bookmarkEnd w:id="257"/>
    </w:p>
    <w:p w14:paraId="4B974BE2" w14:textId="77777777" w:rsidR="00E42A44" w:rsidRPr="006225D6" w:rsidRDefault="00E42A44" w:rsidP="00E42A44">
      <w:r w:rsidRPr="006225D6">
        <w:t>Bash scripts do not distinguish between functions and procedures.  All subprograms are called functions whether they return a value or not.</w:t>
      </w:r>
    </w:p>
    <w:p w14:paraId="0646EF74" w14:textId="77777777" w:rsidR="00E42A44" w:rsidRDefault="00E42A44" w:rsidP="00E42A44">
      <w:pPr>
        <w:pStyle w:val="Heading3"/>
      </w:pPr>
      <w:r>
        <w:lastRenderedPageBreak/>
        <w:t>Parameters</w:t>
      </w:r>
    </w:p>
    <w:p w14:paraId="6A5CF128" w14:textId="77777777" w:rsidR="00E42A44" w:rsidRPr="006225D6" w:rsidRDefault="00E42A44" w:rsidP="00E42A44">
      <w:r w:rsidRPr="006225D6">
        <w:t xml:space="preserve">There are only input parameters.  </w:t>
      </w:r>
    </w:p>
    <w:p w14:paraId="0A9C7855" w14:textId="77777777" w:rsidR="00E42A44" w:rsidRPr="006225D6" w:rsidRDefault="00E42A44" w:rsidP="00E42A44">
      <w:r w:rsidRPr="006225D6">
        <w:t>Parameters are accessed within the function as $1 $2 etc. and $*, $#.</w:t>
      </w:r>
    </w:p>
    <w:p w14:paraId="2FC0FE77" w14:textId="77777777" w:rsidR="00E42A44" w:rsidRPr="004167B0" w:rsidRDefault="00E42A44" w:rsidP="00E42A44">
      <w:pPr>
        <w:pStyle w:val="Heading3"/>
      </w:pPr>
      <w:r w:rsidRPr="004167B0">
        <w:t>Return Codes</w:t>
      </w:r>
    </w:p>
    <w:p w14:paraId="19EEEDCE" w14:textId="77777777" w:rsidR="00E42A44" w:rsidRPr="006225D6" w:rsidRDefault="00E42A44" w:rsidP="00E42A44">
      <w:r>
        <w:t>$? – variable that holds the exit or return status of the previous command executed.</w:t>
      </w:r>
    </w:p>
    <w:p w14:paraId="7E25B1C1" w14:textId="77777777" w:rsidR="00E42A44" w:rsidRDefault="00E42A44" w:rsidP="00E42A44">
      <w:pPr>
        <w:pStyle w:val="Heading3"/>
      </w:pPr>
      <w:r>
        <w:t>Call Stack</w:t>
      </w:r>
    </w:p>
    <w:p w14:paraId="0721229E" w14:textId="77777777" w:rsidR="00E42A44" w:rsidRPr="006225D6" w:rsidRDefault="00E42A44" w:rsidP="00E42A44">
      <w:r w:rsidRPr="006225D6">
        <w:t>Every call to a function adds the function to the call stack.  The entry on the call stack includes the information on where to return when the function ends.</w:t>
      </w:r>
    </w:p>
    <w:p w14:paraId="1D39B149" w14:textId="77777777" w:rsidR="00E42A44" w:rsidRPr="006225D6" w:rsidRDefault="00E42A44" w:rsidP="00E42A44">
      <w:r w:rsidRPr="006225D6">
        <w:t>Every time a function ends, the entry is removed from the call stack.</w:t>
      </w:r>
    </w:p>
    <w:p w14:paraId="4953059A" w14:textId="77777777" w:rsidR="00E42A44" w:rsidRPr="006225D6" w:rsidRDefault="00E42A44" w:rsidP="00E42A44">
      <w:r w:rsidRPr="006225D6">
        <w:t>Beware of recursion.  If your functions never end (because they just call other functions) then the call stack will just build up and up.</w:t>
      </w:r>
    </w:p>
    <w:p w14:paraId="110AB4BF" w14:textId="77777777" w:rsidR="00E42A44" w:rsidRPr="006225D6" w:rsidRDefault="00E42A44" w:rsidP="00E42A44">
      <w:r w:rsidRPr="006225D6">
        <w:t>Recursion is a very powerful tool to use but only</w:t>
      </w:r>
      <w:r>
        <w:t xml:space="preserve"> use recursion when you need it, which means avoid writing functions that call themselves.</w:t>
      </w:r>
    </w:p>
    <w:p w14:paraId="62C4C805" w14:textId="77777777" w:rsidR="00E42A44" w:rsidRDefault="00E42A44" w:rsidP="00E42A44">
      <w:pPr>
        <w:pStyle w:val="Heading2"/>
      </w:pPr>
      <w:bookmarkStart w:id="258" w:name="_Toc470086250"/>
      <w:r>
        <w:t>getopts</w:t>
      </w:r>
      <w:bookmarkEnd w:id="258"/>
    </w:p>
    <w:p w14:paraId="323A5058" w14:textId="77777777" w:rsidR="00E42A44" w:rsidRPr="00C262B4" w:rsidRDefault="00E42A44" w:rsidP="00E42A44">
      <w:pPr>
        <w:pStyle w:val="MainText"/>
        <w:rPr>
          <w:rFonts w:eastAsiaTheme="minorHAnsi"/>
          <w:szCs w:val="22"/>
          <w:lang w:val="en-US"/>
        </w:rPr>
      </w:pPr>
      <w:r w:rsidRPr="00C262B4">
        <w:rPr>
          <w:rFonts w:eastAsiaTheme="minorHAnsi"/>
          <w:szCs w:val="22"/>
          <w:lang w:val="en-US"/>
        </w:rPr>
        <w:t>To get your program to recognize options, you can use a command called getopts which searches the command line for arguments beginning with a '-'.  A typical getopts statement uses a CASE statement embedded in a WHILE loop:</w:t>
      </w:r>
    </w:p>
    <w:p w14:paraId="0229025C" w14:textId="77777777" w:rsidR="00E42A44" w:rsidRDefault="00E42A44" w:rsidP="00E42A44">
      <w:pPr>
        <w:pStyle w:val="Code"/>
        <w:rPr>
          <w:lang w:eastAsia="en-GB"/>
        </w:rPr>
      </w:pPr>
      <w:r w:rsidRPr="00E6754F">
        <w:rPr>
          <w:lang w:eastAsia="en-GB"/>
        </w:rPr>
        <w:t>while getopts ab OPTION</w:t>
      </w:r>
    </w:p>
    <w:p w14:paraId="7A4C3459" w14:textId="77777777" w:rsidR="00E42A44" w:rsidRDefault="00E42A44" w:rsidP="00E42A44">
      <w:pPr>
        <w:pStyle w:val="Code"/>
        <w:rPr>
          <w:lang w:eastAsia="en-GB"/>
        </w:rPr>
      </w:pPr>
      <w:r w:rsidRPr="00E6754F">
        <w:rPr>
          <w:lang w:eastAsia="en-GB"/>
        </w:rPr>
        <w:t>do</w:t>
      </w:r>
    </w:p>
    <w:p w14:paraId="58812BA0" w14:textId="77777777" w:rsidR="00E42A44" w:rsidRDefault="00E42A44" w:rsidP="00E42A44">
      <w:pPr>
        <w:pStyle w:val="Code"/>
        <w:rPr>
          <w:lang w:eastAsia="en-GB"/>
        </w:rPr>
      </w:pPr>
      <w:r w:rsidRPr="00E6754F">
        <w:rPr>
          <w:lang w:eastAsia="en-GB"/>
        </w:rPr>
        <w:t xml:space="preserve">  case $OPTION in</w:t>
      </w:r>
    </w:p>
    <w:p w14:paraId="6E737C41" w14:textId="77777777" w:rsidR="00E42A44" w:rsidRDefault="00E42A44" w:rsidP="00E42A44">
      <w:pPr>
        <w:pStyle w:val="Code"/>
        <w:rPr>
          <w:lang w:eastAsia="en-GB"/>
        </w:rPr>
      </w:pPr>
      <w:r w:rsidRPr="001473A4">
        <w:rPr>
          <w:lang w:eastAsia="en-GB"/>
        </w:rPr>
        <w:t xml:space="preserve">  </w:t>
      </w:r>
      <w:r>
        <w:rPr>
          <w:lang w:eastAsia="en-GB"/>
        </w:rPr>
        <w:t xml:space="preserve">  a) </w:t>
      </w:r>
      <w:r w:rsidRPr="00E6754F">
        <w:rPr>
          <w:lang w:eastAsia="en-GB"/>
        </w:rPr>
        <w:t>echo "option a selected";;</w:t>
      </w:r>
    </w:p>
    <w:p w14:paraId="5F72AF5D" w14:textId="77777777" w:rsidR="00E42A44" w:rsidRDefault="00E42A44" w:rsidP="00E42A44">
      <w:pPr>
        <w:pStyle w:val="Code"/>
        <w:rPr>
          <w:lang w:eastAsia="en-GB"/>
        </w:rPr>
      </w:pPr>
      <w:r w:rsidRPr="00E6754F">
        <w:rPr>
          <w:lang w:eastAsia="en-GB"/>
        </w:rPr>
        <w:t xml:space="preserve">    b) echo "option b selected";;</w:t>
      </w:r>
    </w:p>
    <w:p w14:paraId="4DBE7666" w14:textId="77777777" w:rsidR="00E42A44" w:rsidRDefault="00E42A44" w:rsidP="00E42A44">
      <w:pPr>
        <w:pStyle w:val="Code"/>
        <w:rPr>
          <w:lang w:eastAsia="en-GB"/>
        </w:rPr>
      </w:pPr>
      <w:r w:rsidRPr="00E6754F">
        <w:rPr>
          <w:lang w:eastAsia="en-GB"/>
        </w:rPr>
        <w:t xml:space="preserve">    </w:t>
      </w:r>
      <w:r>
        <w:rPr>
          <w:lang w:eastAsia="en-GB"/>
        </w:rPr>
        <w:t>*</w:t>
      </w:r>
      <w:r w:rsidRPr="00E6754F">
        <w:rPr>
          <w:lang w:eastAsia="en-GB"/>
        </w:rPr>
        <w:t>) echo "invalid option";;</w:t>
      </w:r>
    </w:p>
    <w:p w14:paraId="1ED10B50" w14:textId="77777777" w:rsidR="00E42A44" w:rsidRDefault="00E42A44" w:rsidP="00E42A44">
      <w:pPr>
        <w:pStyle w:val="Code"/>
        <w:rPr>
          <w:lang w:eastAsia="en-GB"/>
        </w:rPr>
      </w:pPr>
      <w:r>
        <w:rPr>
          <w:lang w:eastAsia="en-GB"/>
        </w:rPr>
        <w:t xml:space="preserve">  </w:t>
      </w:r>
      <w:r w:rsidRPr="00E6754F">
        <w:rPr>
          <w:lang w:eastAsia="en-GB"/>
        </w:rPr>
        <w:t>esac</w:t>
      </w:r>
    </w:p>
    <w:p w14:paraId="54ABB0E3" w14:textId="77777777" w:rsidR="00E42A44" w:rsidRPr="00E6754F" w:rsidRDefault="00E42A44" w:rsidP="00E42A44">
      <w:pPr>
        <w:pStyle w:val="Code"/>
        <w:rPr>
          <w:lang w:eastAsia="en-GB"/>
        </w:rPr>
      </w:pPr>
      <w:r w:rsidRPr="00E6754F">
        <w:rPr>
          <w:lang w:eastAsia="en-GB"/>
        </w:rPr>
        <w:t>done</w:t>
      </w:r>
    </w:p>
    <w:p w14:paraId="59ADD07A" w14:textId="77777777" w:rsidR="00E42A44" w:rsidRDefault="00E42A44" w:rsidP="00E42A44">
      <w:pPr>
        <w:pStyle w:val="MainText"/>
        <w:rPr>
          <w:lang w:eastAsia="en-GB"/>
        </w:rPr>
      </w:pPr>
    </w:p>
    <w:p w14:paraId="7C23B441" w14:textId="77777777" w:rsidR="00E42A44" w:rsidRPr="007C537A" w:rsidRDefault="00E42A44" w:rsidP="00E42A44">
      <w:pPr>
        <w:pStyle w:val="MainText"/>
        <w:rPr>
          <w:lang w:eastAsia="en-GB"/>
        </w:rPr>
      </w:pPr>
      <w:r w:rsidRPr="007C537A">
        <w:rPr>
          <w:lang w:eastAsia="en-GB"/>
        </w:rPr>
        <w:t xml:space="preserve">Note the syntax: 'getopts', followed by a string containing possible options ('ab' in this case) followed by a variable name in which to store a or b if either is found on the command line.  </w:t>
      </w:r>
      <w:r>
        <w:rPr>
          <w:lang w:eastAsia="en-GB"/>
        </w:rPr>
        <w:t>$</w:t>
      </w:r>
      <w:r w:rsidRPr="007C537A">
        <w:rPr>
          <w:lang w:eastAsia="en-GB"/>
        </w:rPr>
        <w:t>OPTION is then processed by the CASE statement.</w:t>
      </w:r>
    </w:p>
    <w:p w14:paraId="00C71CF3" w14:textId="77777777" w:rsidR="00E42A44" w:rsidRDefault="00E42A44" w:rsidP="00E42A44">
      <w:pPr>
        <w:pStyle w:val="Heading3"/>
        <w:rPr>
          <w:lang w:eastAsia="en-GB"/>
        </w:rPr>
      </w:pPr>
      <w:r>
        <w:rPr>
          <w:lang w:eastAsia="en-GB"/>
        </w:rPr>
        <w:t>Using options together with arguments</w:t>
      </w:r>
    </w:p>
    <w:p w14:paraId="71AE4927" w14:textId="77777777" w:rsidR="00E42A44" w:rsidRDefault="00E42A44" w:rsidP="00E42A44">
      <w:pPr>
        <w:rPr>
          <w:lang w:eastAsia="en-GB"/>
        </w:rPr>
      </w:pPr>
      <w:r>
        <w:rPr>
          <w:lang w:eastAsia="en-GB"/>
        </w:rPr>
        <w:t>The $OPTIND variable can be used together with the shift command to shift past the options flags.</w:t>
      </w:r>
    </w:p>
    <w:p w14:paraId="463943D2" w14:textId="77777777" w:rsidR="00E42A44" w:rsidRDefault="00E42A44" w:rsidP="00E42A44">
      <w:pPr>
        <w:rPr>
          <w:lang w:eastAsia="en-GB"/>
        </w:rPr>
      </w:pPr>
      <w:r>
        <w:rPr>
          <w:lang w:eastAsia="en-GB"/>
        </w:rPr>
        <w:t>It stores an index number indicating the position of the next option/argument to be processed.</w:t>
      </w:r>
    </w:p>
    <w:p w14:paraId="1DEBAED3" w14:textId="77777777" w:rsidR="00E42A44" w:rsidRDefault="00E42A44" w:rsidP="00E42A44">
      <w:pPr>
        <w:pStyle w:val="Code"/>
        <w:rPr>
          <w:lang w:eastAsia="en-GB"/>
        </w:rPr>
      </w:pPr>
      <w:r w:rsidRPr="00E6754F">
        <w:rPr>
          <w:lang w:eastAsia="en-GB"/>
        </w:rPr>
        <w:t>#!/bin/bash</w:t>
      </w:r>
    </w:p>
    <w:p w14:paraId="759E9ED4" w14:textId="77777777" w:rsidR="00E42A44" w:rsidRDefault="00E42A44" w:rsidP="00E42A44">
      <w:pPr>
        <w:pStyle w:val="Code"/>
        <w:rPr>
          <w:lang w:eastAsia="en-GB"/>
        </w:rPr>
      </w:pPr>
      <w:r>
        <w:rPr>
          <w:lang w:eastAsia="en-GB"/>
        </w:rPr>
        <w:t>upper=0</w:t>
      </w:r>
    </w:p>
    <w:p w14:paraId="61402479" w14:textId="77777777" w:rsidR="00E42A44" w:rsidRDefault="00E42A44" w:rsidP="00E42A44">
      <w:pPr>
        <w:pStyle w:val="Code"/>
        <w:rPr>
          <w:lang w:eastAsia="en-GB"/>
        </w:rPr>
      </w:pPr>
      <w:r w:rsidRPr="00E6754F">
        <w:rPr>
          <w:lang w:eastAsia="en-GB"/>
        </w:rPr>
        <w:t xml:space="preserve">while getopts </w:t>
      </w:r>
      <w:r>
        <w:rPr>
          <w:lang w:eastAsia="en-GB"/>
        </w:rPr>
        <w:t>u</w:t>
      </w:r>
      <w:r w:rsidRPr="00E6754F">
        <w:rPr>
          <w:lang w:eastAsia="en-GB"/>
        </w:rPr>
        <w:t xml:space="preserve"> OPTION; do</w:t>
      </w:r>
    </w:p>
    <w:p w14:paraId="74C420BA" w14:textId="77777777" w:rsidR="00E42A44" w:rsidRDefault="00E42A44" w:rsidP="00E42A44">
      <w:pPr>
        <w:pStyle w:val="Code"/>
        <w:rPr>
          <w:lang w:eastAsia="en-GB"/>
        </w:rPr>
      </w:pPr>
      <w:r w:rsidRPr="00E6754F">
        <w:rPr>
          <w:lang w:eastAsia="en-GB"/>
        </w:rPr>
        <w:t xml:space="preserve">  case $OPTION in</w:t>
      </w:r>
    </w:p>
    <w:p w14:paraId="2328798E" w14:textId="77777777" w:rsidR="00E42A44" w:rsidRDefault="00E42A44" w:rsidP="00E42A44">
      <w:pPr>
        <w:pStyle w:val="Code"/>
        <w:rPr>
          <w:lang w:eastAsia="en-GB"/>
        </w:rPr>
      </w:pPr>
      <w:r>
        <w:rPr>
          <w:lang w:eastAsia="en-GB"/>
        </w:rPr>
        <w:t xml:space="preserve">    u</w:t>
      </w:r>
      <w:r w:rsidRPr="00E6754F">
        <w:rPr>
          <w:lang w:eastAsia="en-GB"/>
        </w:rPr>
        <w:t xml:space="preserve">) </w:t>
      </w:r>
      <w:r>
        <w:rPr>
          <w:lang w:eastAsia="en-GB"/>
        </w:rPr>
        <w:t>upper=1</w:t>
      </w:r>
      <w:r w:rsidRPr="00E6754F">
        <w:rPr>
          <w:lang w:eastAsia="en-GB"/>
        </w:rPr>
        <w:t>;;</w:t>
      </w:r>
    </w:p>
    <w:p w14:paraId="62CC0B55" w14:textId="77777777" w:rsidR="00E42A44" w:rsidRDefault="00E42A44" w:rsidP="00E42A44">
      <w:pPr>
        <w:pStyle w:val="Code"/>
        <w:rPr>
          <w:lang w:eastAsia="en-GB"/>
        </w:rPr>
      </w:pPr>
      <w:r>
        <w:rPr>
          <w:lang w:eastAsia="en-GB"/>
        </w:rPr>
        <w:lastRenderedPageBreak/>
        <w:t xml:space="preserve">    *) echo Invalid Option</w:t>
      </w:r>
    </w:p>
    <w:p w14:paraId="48DBB869" w14:textId="77777777" w:rsidR="00E42A44" w:rsidRDefault="00E42A44" w:rsidP="00E42A44">
      <w:pPr>
        <w:pStyle w:val="Code"/>
        <w:rPr>
          <w:lang w:eastAsia="en-GB"/>
        </w:rPr>
      </w:pPr>
      <w:r>
        <w:rPr>
          <w:lang w:eastAsia="en-GB"/>
        </w:rPr>
        <w:t xml:space="preserve">        exit;;</w:t>
      </w:r>
    </w:p>
    <w:p w14:paraId="303E69A4" w14:textId="77777777" w:rsidR="00E42A44" w:rsidRDefault="00E42A44" w:rsidP="00E42A44">
      <w:pPr>
        <w:pStyle w:val="Code"/>
        <w:rPr>
          <w:lang w:eastAsia="en-GB"/>
        </w:rPr>
      </w:pPr>
      <w:r w:rsidRPr="00E6754F">
        <w:rPr>
          <w:lang w:eastAsia="en-GB"/>
        </w:rPr>
        <w:t xml:space="preserve">  esac</w:t>
      </w:r>
    </w:p>
    <w:p w14:paraId="656775B8" w14:textId="77777777" w:rsidR="00E42A44" w:rsidRDefault="00E42A44" w:rsidP="00E42A44">
      <w:pPr>
        <w:pStyle w:val="Code"/>
        <w:rPr>
          <w:lang w:eastAsia="en-GB"/>
        </w:rPr>
      </w:pPr>
      <w:r w:rsidRPr="00E6754F">
        <w:rPr>
          <w:lang w:eastAsia="en-GB"/>
        </w:rPr>
        <w:t>done</w:t>
      </w:r>
    </w:p>
    <w:p w14:paraId="4D1BF613" w14:textId="77777777" w:rsidR="00E42A44" w:rsidRDefault="00E42A44" w:rsidP="00E42A44">
      <w:pPr>
        <w:pStyle w:val="Code"/>
        <w:rPr>
          <w:lang w:eastAsia="en-GB"/>
        </w:rPr>
      </w:pPr>
      <w:r>
        <w:rPr>
          <w:lang w:eastAsia="en-GB"/>
        </w:rPr>
        <w:t>shift $(($OPTIND-1))</w:t>
      </w:r>
    </w:p>
    <w:p w14:paraId="44BC15C3" w14:textId="77777777" w:rsidR="00E42A44" w:rsidRDefault="00E42A44" w:rsidP="00E42A44">
      <w:pPr>
        <w:pStyle w:val="Code"/>
        <w:rPr>
          <w:lang w:eastAsia="en-GB"/>
        </w:rPr>
      </w:pPr>
      <w:r>
        <w:rPr>
          <w:lang w:eastAsia="en-GB"/>
        </w:rPr>
        <w:t>while [ $# -gt 0 ]</w:t>
      </w:r>
    </w:p>
    <w:p w14:paraId="7E9BB207" w14:textId="77777777" w:rsidR="00E42A44" w:rsidRDefault="00E42A44" w:rsidP="00E42A44">
      <w:pPr>
        <w:pStyle w:val="Code"/>
        <w:rPr>
          <w:lang w:eastAsia="en-GB"/>
        </w:rPr>
      </w:pPr>
      <w:r>
        <w:rPr>
          <w:lang w:eastAsia="en-GB"/>
        </w:rPr>
        <w:t>do</w:t>
      </w:r>
    </w:p>
    <w:p w14:paraId="3609AEBB" w14:textId="77777777" w:rsidR="00E42A44" w:rsidRDefault="00E42A44" w:rsidP="00E42A44">
      <w:pPr>
        <w:pStyle w:val="Code"/>
        <w:rPr>
          <w:lang w:eastAsia="en-GB"/>
        </w:rPr>
      </w:pPr>
      <w:r>
        <w:rPr>
          <w:lang w:eastAsia="en-GB"/>
        </w:rPr>
        <w:t xml:space="preserve">if [ $upper -eq 1 ] </w:t>
      </w:r>
    </w:p>
    <w:p w14:paraId="2C80FCE6" w14:textId="77777777" w:rsidR="00E42A44" w:rsidRDefault="00E42A44" w:rsidP="00E42A44">
      <w:pPr>
        <w:pStyle w:val="Code"/>
        <w:rPr>
          <w:lang w:eastAsia="en-GB"/>
        </w:rPr>
      </w:pPr>
      <w:r>
        <w:rPr>
          <w:lang w:eastAsia="en-GB"/>
        </w:rPr>
        <w:t xml:space="preserve">   then</w:t>
      </w:r>
    </w:p>
    <w:p w14:paraId="6B72C989" w14:textId="77777777" w:rsidR="00E42A44" w:rsidRDefault="00E42A44" w:rsidP="00E42A44">
      <w:pPr>
        <w:pStyle w:val="Code"/>
        <w:rPr>
          <w:lang w:eastAsia="en-GB"/>
        </w:rPr>
      </w:pPr>
      <w:r>
        <w:rPr>
          <w:lang w:eastAsia="en-GB"/>
        </w:rPr>
        <w:t xml:space="preserve">      echo $1 | tr [:lower:] [:upper:]</w:t>
      </w:r>
    </w:p>
    <w:p w14:paraId="2DAA7FA3" w14:textId="77777777" w:rsidR="00E42A44" w:rsidRDefault="00E42A44" w:rsidP="00E42A44">
      <w:pPr>
        <w:pStyle w:val="Code"/>
        <w:rPr>
          <w:lang w:eastAsia="en-GB"/>
        </w:rPr>
      </w:pPr>
      <w:r>
        <w:rPr>
          <w:lang w:eastAsia="en-GB"/>
        </w:rPr>
        <w:t xml:space="preserve">   else</w:t>
      </w:r>
    </w:p>
    <w:p w14:paraId="00EF553A" w14:textId="77777777" w:rsidR="00E42A44" w:rsidRDefault="00E42A44" w:rsidP="00E42A44">
      <w:pPr>
        <w:pStyle w:val="Code"/>
        <w:rPr>
          <w:lang w:eastAsia="en-GB"/>
        </w:rPr>
      </w:pPr>
      <w:r>
        <w:rPr>
          <w:lang w:eastAsia="en-GB"/>
        </w:rPr>
        <w:t xml:space="preserve">      echo $1</w:t>
      </w:r>
    </w:p>
    <w:p w14:paraId="78A550B5" w14:textId="77777777" w:rsidR="00E42A44" w:rsidRDefault="00E42A44" w:rsidP="00E42A44">
      <w:pPr>
        <w:pStyle w:val="Code"/>
        <w:rPr>
          <w:lang w:eastAsia="en-GB"/>
        </w:rPr>
      </w:pPr>
      <w:r>
        <w:rPr>
          <w:lang w:eastAsia="en-GB"/>
        </w:rPr>
        <w:t xml:space="preserve">   fi</w:t>
      </w:r>
    </w:p>
    <w:p w14:paraId="79162A42" w14:textId="77777777" w:rsidR="00E42A44" w:rsidRDefault="00E42A44" w:rsidP="00E42A44">
      <w:pPr>
        <w:pStyle w:val="Code"/>
        <w:rPr>
          <w:lang w:eastAsia="en-GB"/>
        </w:rPr>
      </w:pPr>
      <w:r>
        <w:rPr>
          <w:lang w:eastAsia="en-GB"/>
        </w:rPr>
        <w:t xml:space="preserve">   shift</w:t>
      </w:r>
    </w:p>
    <w:p w14:paraId="6260311E" w14:textId="77777777" w:rsidR="00E42A44" w:rsidRDefault="00E42A44" w:rsidP="00E42A44">
      <w:pPr>
        <w:pStyle w:val="Code"/>
        <w:rPr>
          <w:lang w:eastAsia="en-GB"/>
        </w:rPr>
      </w:pPr>
      <w:r>
        <w:rPr>
          <w:lang w:eastAsia="en-GB"/>
        </w:rPr>
        <w:t>done</w:t>
      </w:r>
    </w:p>
    <w:p w14:paraId="1F493194" w14:textId="77777777" w:rsidR="00E42A44" w:rsidRPr="005F2A5B" w:rsidRDefault="00E42A44" w:rsidP="00E42A44">
      <w:r w:rsidRPr="005F2A5B">
        <w:t xml:space="preserve">Try the </w:t>
      </w:r>
      <w:r>
        <w:t>preceding script with and without the –u flag and with several command line arguments.</w:t>
      </w:r>
    </w:p>
    <w:p w14:paraId="55FFC0E6" w14:textId="77777777" w:rsidR="00E42A44" w:rsidRPr="004167B0" w:rsidRDefault="00E42A44" w:rsidP="00E42A44">
      <w:pPr>
        <w:pStyle w:val="Heading2"/>
      </w:pPr>
      <w:bookmarkStart w:id="259" w:name="_Toc470086251"/>
      <w:r w:rsidRPr="004167B0">
        <w:t>Looping Statements</w:t>
      </w:r>
      <w:bookmarkEnd w:id="259"/>
    </w:p>
    <w:p w14:paraId="4F9811FE" w14:textId="77777777" w:rsidR="00E42A44" w:rsidRPr="004167B0" w:rsidRDefault="00E42A44" w:rsidP="00E42A44">
      <w:pPr>
        <w:pStyle w:val="Heading3"/>
      </w:pPr>
      <w:r w:rsidRPr="004167B0">
        <w:t>For</w:t>
      </w:r>
    </w:p>
    <w:p w14:paraId="17F72055" w14:textId="77777777" w:rsidR="00E42A44" w:rsidRPr="004167B0" w:rsidRDefault="00E42A44" w:rsidP="00E42A44">
      <w:pPr>
        <w:pStyle w:val="Heading4"/>
      </w:pPr>
      <w:r w:rsidRPr="004167B0">
        <w:t>Looping Through List</w:t>
      </w:r>
    </w:p>
    <w:p w14:paraId="7EA0154C" w14:textId="77777777" w:rsidR="00E42A44" w:rsidRPr="004167B0" w:rsidRDefault="00E42A44" w:rsidP="00E42A44">
      <w:pPr>
        <w:pStyle w:val="Code"/>
      </w:pPr>
      <w:r w:rsidRPr="004167B0">
        <w:t xml:space="preserve">for i in 1 a 4 mike 7 10 </w:t>
      </w:r>
    </w:p>
    <w:p w14:paraId="5E5DFC32" w14:textId="77777777" w:rsidR="00E42A44" w:rsidRPr="004167B0" w:rsidRDefault="00E42A44" w:rsidP="00E42A44">
      <w:pPr>
        <w:pStyle w:val="Code"/>
      </w:pPr>
      <w:r w:rsidRPr="004167B0">
        <w:t>do</w:t>
      </w:r>
    </w:p>
    <w:p w14:paraId="56A0E01B" w14:textId="77777777" w:rsidR="00E42A44" w:rsidRPr="004167B0" w:rsidRDefault="00E42A44" w:rsidP="00E42A44">
      <w:pPr>
        <w:pStyle w:val="Code"/>
      </w:pPr>
      <w:r>
        <w:t xml:space="preserve">   echo $i</w:t>
      </w:r>
    </w:p>
    <w:p w14:paraId="74C252C2" w14:textId="77777777" w:rsidR="00E42A44" w:rsidRPr="004167B0" w:rsidRDefault="00E42A44" w:rsidP="00E42A44">
      <w:pPr>
        <w:pStyle w:val="Code"/>
      </w:pPr>
      <w:r w:rsidRPr="004167B0">
        <w:t>done</w:t>
      </w:r>
    </w:p>
    <w:p w14:paraId="5DEDCC58" w14:textId="77777777" w:rsidR="00E42A44" w:rsidRPr="004167B0" w:rsidRDefault="00E42A44" w:rsidP="00E42A44">
      <w:pPr>
        <w:pStyle w:val="Heading4"/>
      </w:pPr>
      <w:r w:rsidRPr="004167B0">
        <w:t>C Style FOR</w:t>
      </w:r>
    </w:p>
    <w:p w14:paraId="06C52D28" w14:textId="77777777" w:rsidR="00E42A44" w:rsidRPr="004167B0" w:rsidRDefault="00E42A44" w:rsidP="00E42A44">
      <w:pPr>
        <w:pStyle w:val="Code"/>
      </w:pPr>
      <w:r w:rsidRPr="004167B0">
        <w:t>for ((i=1;i&lt;10;i++)); do</w:t>
      </w:r>
    </w:p>
    <w:p w14:paraId="5561FB32" w14:textId="77777777" w:rsidR="00E42A44" w:rsidRPr="004167B0" w:rsidRDefault="00E42A44" w:rsidP="00E42A44">
      <w:pPr>
        <w:pStyle w:val="Code"/>
      </w:pPr>
      <w:r w:rsidRPr="004167B0">
        <w:t xml:space="preserve">   echo The number is $i</w:t>
      </w:r>
    </w:p>
    <w:p w14:paraId="2AEE98B0" w14:textId="77777777" w:rsidR="00E42A44" w:rsidRPr="004167B0" w:rsidRDefault="00E42A44" w:rsidP="00E42A44">
      <w:pPr>
        <w:pStyle w:val="Code"/>
      </w:pPr>
      <w:r w:rsidRPr="004167B0">
        <w:t>done</w:t>
      </w:r>
    </w:p>
    <w:p w14:paraId="1E646484" w14:textId="77777777" w:rsidR="00E42A44" w:rsidRDefault="00E42A44" w:rsidP="00E42A44">
      <w:pPr>
        <w:pStyle w:val="Heading3"/>
      </w:pPr>
      <w:r w:rsidRPr="004167B0">
        <w:t>While</w:t>
      </w:r>
    </w:p>
    <w:p w14:paraId="0C70E7DC" w14:textId="77777777" w:rsidR="00E42A44" w:rsidRPr="006225D6" w:rsidRDefault="00E42A44" w:rsidP="00E42A44">
      <w:r w:rsidRPr="006225D6">
        <w:t xml:space="preserve">A while statement uses the same </w:t>
      </w:r>
      <w:hyperlink w:anchor="_&lt;Logic&gt;" w:history="1">
        <w:r w:rsidRPr="006225D6">
          <w:rPr>
            <w:rStyle w:val="Hyperlink"/>
          </w:rPr>
          <w:t>logic</w:t>
        </w:r>
      </w:hyperlink>
      <w:r w:rsidRPr="006225D6">
        <w:t xml:space="preserve"> as if statements.</w:t>
      </w:r>
    </w:p>
    <w:p w14:paraId="627B9679" w14:textId="77777777" w:rsidR="00E42A44" w:rsidRPr="004167B0" w:rsidRDefault="00E42A44" w:rsidP="00E42A44">
      <w:pPr>
        <w:pStyle w:val="Code"/>
      </w:pPr>
      <w:r w:rsidRPr="004167B0">
        <w:t>while &lt;logic&gt;</w:t>
      </w:r>
    </w:p>
    <w:p w14:paraId="3A487899" w14:textId="77777777" w:rsidR="00E42A44" w:rsidRPr="004167B0" w:rsidRDefault="00E42A44" w:rsidP="00E42A44">
      <w:pPr>
        <w:pStyle w:val="Code"/>
      </w:pPr>
      <w:r w:rsidRPr="004167B0">
        <w:t>do</w:t>
      </w:r>
    </w:p>
    <w:p w14:paraId="09475ADB" w14:textId="77777777" w:rsidR="00E42A44" w:rsidRPr="004167B0" w:rsidRDefault="00E42A44" w:rsidP="00E42A44">
      <w:pPr>
        <w:pStyle w:val="Code"/>
      </w:pPr>
      <w:r w:rsidRPr="004167B0">
        <w:t xml:space="preserve">   &lt;list of statements&gt;</w:t>
      </w:r>
    </w:p>
    <w:p w14:paraId="11752BCC" w14:textId="77777777" w:rsidR="00E42A44" w:rsidRPr="004167B0" w:rsidRDefault="00E42A44" w:rsidP="00E42A44">
      <w:pPr>
        <w:pStyle w:val="Code"/>
      </w:pPr>
      <w:r w:rsidRPr="004167B0">
        <w:t>done</w:t>
      </w:r>
    </w:p>
    <w:p w14:paraId="571DF957" w14:textId="77777777" w:rsidR="00E42A44" w:rsidRPr="004167B0" w:rsidRDefault="00E42A44" w:rsidP="00E42A44">
      <w:pPr>
        <w:pStyle w:val="Heading3"/>
      </w:pPr>
      <w:r w:rsidRPr="004167B0">
        <w:t>Until</w:t>
      </w:r>
    </w:p>
    <w:p w14:paraId="33F35C58" w14:textId="77777777" w:rsidR="00E42A44" w:rsidRPr="006225D6" w:rsidRDefault="00E42A44" w:rsidP="00E42A44">
      <w:r>
        <w:t>An</w:t>
      </w:r>
      <w:r w:rsidRPr="006225D6">
        <w:t xml:space="preserve"> until statement uses</w:t>
      </w:r>
      <w:r>
        <w:t>,</w:t>
      </w:r>
      <w:r w:rsidRPr="006225D6">
        <w:t xml:space="preserve"> the same </w:t>
      </w:r>
      <w:hyperlink w:anchor="_&lt;Logic&gt;" w:history="1">
        <w:r w:rsidRPr="006225D6">
          <w:rPr>
            <w:rStyle w:val="Hyperlink"/>
          </w:rPr>
          <w:t>logic</w:t>
        </w:r>
      </w:hyperlink>
      <w:r w:rsidRPr="006225D6">
        <w:t xml:space="preserve"> as</w:t>
      </w:r>
      <w:r>
        <w:t xml:space="preserve"> an if statement</w:t>
      </w:r>
      <w:r w:rsidRPr="006225D6">
        <w:t>.</w:t>
      </w:r>
    </w:p>
    <w:p w14:paraId="1A2A585D" w14:textId="77777777" w:rsidR="00E42A44" w:rsidRPr="004167B0" w:rsidRDefault="00E42A44" w:rsidP="00E42A44">
      <w:pPr>
        <w:pStyle w:val="Code"/>
      </w:pPr>
      <w:r w:rsidRPr="004167B0">
        <w:t>until &lt;logic&gt;</w:t>
      </w:r>
    </w:p>
    <w:p w14:paraId="658CAAB2" w14:textId="77777777" w:rsidR="00E42A44" w:rsidRPr="004167B0" w:rsidRDefault="00E42A44" w:rsidP="00E42A44">
      <w:pPr>
        <w:pStyle w:val="Code"/>
      </w:pPr>
      <w:r w:rsidRPr="004167B0">
        <w:t>do</w:t>
      </w:r>
    </w:p>
    <w:p w14:paraId="607D505E" w14:textId="77777777" w:rsidR="00E42A44" w:rsidRPr="004167B0" w:rsidRDefault="00E42A44" w:rsidP="00E42A44">
      <w:pPr>
        <w:pStyle w:val="Code"/>
      </w:pPr>
      <w:r w:rsidRPr="004167B0">
        <w:t xml:space="preserve">   &lt;list of statements&gt;</w:t>
      </w:r>
    </w:p>
    <w:p w14:paraId="428120F5" w14:textId="77777777" w:rsidR="00E42A44" w:rsidRPr="004167B0" w:rsidRDefault="00E42A44" w:rsidP="00E42A44">
      <w:pPr>
        <w:pStyle w:val="Code"/>
      </w:pPr>
      <w:r w:rsidRPr="004167B0">
        <w:t>done</w:t>
      </w:r>
    </w:p>
    <w:p w14:paraId="6EDA25AD" w14:textId="77777777" w:rsidR="00E42A44" w:rsidRDefault="00E42A44" w:rsidP="00E42A44">
      <w:pPr>
        <w:pStyle w:val="Heading3"/>
      </w:pPr>
      <w:r>
        <w:lastRenderedPageBreak/>
        <w:t>Continue</w:t>
      </w:r>
    </w:p>
    <w:p w14:paraId="41E45369" w14:textId="77777777" w:rsidR="00E42A44" w:rsidRPr="006225D6" w:rsidRDefault="00E42A44" w:rsidP="00E42A44">
      <w:r w:rsidRPr="006225D6">
        <w:t>Continue will cause the code to immediately jump to the top of a loop without executing the commands after the</w:t>
      </w:r>
      <w:r>
        <w:t>,</w:t>
      </w:r>
      <w:r w:rsidRPr="006225D6">
        <w:t xml:space="preserve"> continue.</w:t>
      </w:r>
    </w:p>
    <w:p w14:paraId="6F60BCD5" w14:textId="77777777" w:rsidR="00E42A44" w:rsidRDefault="00E42A44" w:rsidP="00E42A44">
      <w:pPr>
        <w:pStyle w:val="Heading3"/>
      </w:pPr>
      <w:r>
        <w:t>Break</w:t>
      </w:r>
    </w:p>
    <w:p w14:paraId="6D39217A" w14:textId="77777777" w:rsidR="00E42A44" w:rsidRPr="006225D6" w:rsidRDefault="00E42A44" w:rsidP="00E42A44">
      <w:r w:rsidRPr="006225D6">
        <w:t>Break will exit a loop.</w:t>
      </w:r>
    </w:p>
    <w:p w14:paraId="43C626F4" w14:textId="77777777" w:rsidR="00E42A44" w:rsidRPr="004167B0" w:rsidRDefault="00E42A44" w:rsidP="00E42A44">
      <w:pPr>
        <w:pStyle w:val="Heading2"/>
      </w:pPr>
      <w:bookmarkStart w:id="260" w:name="_Toc470086252"/>
      <w:r w:rsidRPr="004167B0">
        <w:t>&lt;Logic&gt;</w:t>
      </w:r>
      <w:bookmarkEnd w:id="260"/>
    </w:p>
    <w:p w14:paraId="23D12C32" w14:textId="77777777" w:rsidR="00E42A44" w:rsidRPr="006225D6" w:rsidRDefault="00E42A44" w:rsidP="00E42A44">
      <w:r w:rsidRPr="006225D6">
        <w:t xml:space="preserve">These logic statements can be used with if, while or until.  You can also test them by running them on the command line.  To see the result use </w:t>
      </w:r>
      <w:r w:rsidRPr="006225D6">
        <w:rPr>
          <w:rStyle w:val="CodeChar"/>
          <w:rFonts w:eastAsiaTheme="minorEastAsia"/>
        </w:rPr>
        <w:t>echo $?</w:t>
      </w:r>
    </w:p>
    <w:p w14:paraId="2A992D91" w14:textId="77777777" w:rsidR="00E42A44" w:rsidRDefault="00E42A44" w:rsidP="00E42A44">
      <w:pPr>
        <w:pStyle w:val="Heading3"/>
      </w:pPr>
      <w:bookmarkStart w:id="261" w:name="_Single_Square_Brackets"/>
      <w:bookmarkStart w:id="262" w:name="_Ref313349484"/>
      <w:bookmarkEnd w:id="261"/>
      <w:r>
        <w:t>No Brackets or No Parentheses</w:t>
      </w:r>
    </w:p>
    <w:p w14:paraId="5175DE61" w14:textId="77777777" w:rsidR="00E42A44" w:rsidRPr="006225D6" w:rsidRDefault="00E42A44" w:rsidP="00E42A44">
      <w:r w:rsidRPr="006225D6">
        <w:t>When your logic statement contains no brackets (USA: parentheses) BASH checks the status or return code.</w:t>
      </w:r>
    </w:p>
    <w:p w14:paraId="31E10CC0" w14:textId="77777777" w:rsidR="00E42A44" w:rsidRDefault="00E42A44" w:rsidP="00E42A44">
      <w:pPr>
        <w:pStyle w:val="Code"/>
      </w:pPr>
      <w:r>
        <w:t>#!/bin/bash</w:t>
      </w:r>
    </w:p>
    <w:p w14:paraId="21B2EF9A" w14:textId="77777777" w:rsidR="00E42A44" w:rsidRDefault="00E42A44" w:rsidP="00E42A44">
      <w:pPr>
        <w:pStyle w:val="Code"/>
      </w:pPr>
    </w:p>
    <w:p w14:paraId="689EB638" w14:textId="77777777" w:rsidR="00E42A44" w:rsidRDefault="00E42A44" w:rsidP="00E42A44">
      <w:pPr>
        <w:pStyle w:val="Code"/>
      </w:pPr>
      <w:r>
        <w:t>if ls</w:t>
      </w:r>
    </w:p>
    <w:p w14:paraId="2BC162EE" w14:textId="77777777" w:rsidR="00E42A44" w:rsidRDefault="00E42A44" w:rsidP="00E42A44">
      <w:pPr>
        <w:pStyle w:val="Code"/>
      </w:pPr>
      <w:r>
        <w:t>then</w:t>
      </w:r>
    </w:p>
    <w:p w14:paraId="34FCFD1C" w14:textId="77777777" w:rsidR="00E42A44" w:rsidRDefault="00E42A44" w:rsidP="00E42A44">
      <w:pPr>
        <w:pStyle w:val="Code"/>
      </w:pPr>
      <w:r>
        <w:t xml:space="preserve">  echo ls was successful (return code = 0)</w:t>
      </w:r>
    </w:p>
    <w:p w14:paraId="6886DAEF" w14:textId="77777777" w:rsidR="00E42A44" w:rsidRDefault="00E42A44" w:rsidP="00E42A44">
      <w:pPr>
        <w:pStyle w:val="Code"/>
      </w:pPr>
      <w:r>
        <w:t>else</w:t>
      </w:r>
    </w:p>
    <w:p w14:paraId="1889F2C5" w14:textId="77777777" w:rsidR="00E42A44" w:rsidRDefault="00E42A44" w:rsidP="00E42A44">
      <w:pPr>
        <w:pStyle w:val="Code"/>
      </w:pPr>
      <w:r>
        <w:t xml:space="preserve">  echo ls failed (return code &lt;&gt; 0)</w:t>
      </w:r>
    </w:p>
    <w:p w14:paraId="7F333146" w14:textId="77777777" w:rsidR="00E42A44" w:rsidRDefault="00E42A44" w:rsidP="00E42A44">
      <w:pPr>
        <w:pStyle w:val="Code"/>
      </w:pPr>
      <w:r>
        <w:t>fi</w:t>
      </w:r>
    </w:p>
    <w:p w14:paraId="69F65618" w14:textId="77777777" w:rsidR="00E42A44" w:rsidRDefault="00E42A44" w:rsidP="00E42A44">
      <w:pPr>
        <w:pStyle w:val="Code"/>
      </w:pPr>
    </w:p>
    <w:p w14:paraId="2A51C6BD" w14:textId="77777777" w:rsidR="00E42A44" w:rsidRDefault="00E42A44" w:rsidP="00E42A44">
      <w:pPr>
        <w:pStyle w:val="Code"/>
      </w:pPr>
      <w:r>
        <w:t>function f() {</w:t>
      </w:r>
    </w:p>
    <w:p w14:paraId="1E420958" w14:textId="77777777" w:rsidR="00E42A44" w:rsidRDefault="00E42A44" w:rsidP="00E42A44">
      <w:pPr>
        <w:pStyle w:val="Code"/>
      </w:pPr>
      <w:r>
        <w:t xml:space="preserve">   return 0</w:t>
      </w:r>
    </w:p>
    <w:p w14:paraId="666D2FC9" w14:textId="77777777" w:rsidR="00E42A44" w:rsidRDefault="00E42A44" w:rsidP="00E42A44">
      <w:pPr>
        <w:pStyle w:val="Code"/>
      </w:pPr>
      <w:r>
        <w:t>}</w:t>
      </w:r>
    </w:p>
    <w:p w14:paraId="05CF226A" w14:textId="77777777" w:rsidR="00E42A44" w:rsidRDefault="00E42A44" w:rsidP="00E42A44">
      <w:pPr>
        <w:pStyle w:val="Code"/>
      </w:pPr>
      <w:r>
        <w:t xml:space="preserve"> </w:t>
      </w:r>
    </w:p>
    <w:p w14:paraId="766801AA" w14:textId="77777777" w:rsidR="00E42A44" w:rsidRDefault="00E42A44" w:rsidP="00E42A44">
      <w:pPr>
        <w:pStyle w:val="Code"/>
      </w:pPr>
      <w:r>
        <w:t>if f</w:t>
      </w:r>
    </w:p>
    <w:p w14:paraId="0F14C9B3" w14:textId="77777777" w:rsidR="00E42A44" w:rsidRDefault="00E42A44" w:rsidP="00E42A44">
      <w:pPr>
        <w:pStyle w:val="Code"/>
      </w:pPr>
      <w:r>
        <w:t>then</w:t>
      </w:r>
    </w:p>
    <w:p w14:paraId="2B8AA415" w14:textId="77777777" w:rsidR="00E42A44" w:rsidRDefault="00E42A44" w:rsidP="00E42A44">
      <w:pPr>
        <w:pStyle w:val="Code"/>
      </w:pPr>
      <w:r>
        <w:t xml:space="preserve">   echo f was successful (return code = 0)</w:t>
      </w:r>
    </w:p>
    <w:p w14:paraId="00C57B1F" w14:textId="77777777" w:rsidR="00E42A44" w:rsidRDefault="00E42A44" w:rsidP="00E42A44">
      <w:pPr>
        <w:pStyle w:val="Code"/>
      </w:pPr>
      <w:r>
        <w:t>fi</w:t>
      </w:r>
    </w:p>
    <w:p w14:paraId="3310FE4C" w14:textId="77777777" w:rsidR="00E42A44" w:rsidRDefault="00E42A44" w:rsidP="00E42A44">
      <w:pPr>
        <w:pStyle w:val="Code"/>
      </w:pPr>
    </w:p>
    <w:p w14:paraId="2DF87FA1" w14:textId="77777777" w:rsidR="00E42A44" w:rsidRDefault="00E42A44" w:rsidP="00E42A44">
      <w:r>
        <w:t xml:space="preserve">BASH understands the strings “true” and “false” as Boolean “true” or false, respectively.  Also, a variable can be set to “true” or “false”.  </w:t>
      </w:r>
    </w:p>
    <w:p w14:paraId="3145168C" w14:textId="77777777" w:rsidR="00E42A44" w:rsidRDefault="00E42A44" w:rsidP="00E42A44">
      <w:pPr>
        <w:pStyle w:val="Code"/>
      </w:pPr>
      <w:r>
        <w:t>#!/bin/bash</w:t>
      </w:r>
    </w:p>
    <w:p w14:paraId="427ECCE4" w14:textId="77777777" w:rsidR="00E42A44" w:rsidRDefault="00E42A44" w:rsidP="00E42A44">
      <w:pPr>
        <w:pStyle w:val="Code"/>
      </w:pPr>
    </w:p>
    <w:p w14:paraId="158728BA" w14:textId="77777777" w:rsidR="00E42A44" w:rsidRDefault="00E42A44" w:rsidP="00E42A44">
      <w:pPr>
        <w:pStyle w:val="Code"/>
      </w:pPr>
      <w:r>
        <w:t>var=true</w:t>
      </w:r>
    </w:p>
    <w:p w14:paraId="7D3213ED" w14:textId="77777777" w:rsidR="00E42A44" w:rsidRDefault="00E42A44" w:rsidP="00E42A44">
      <w:pPr>
        <w:pStyle w:val="Code"/>
      </w:pPr>
      <w:r>
        <w:t>if $var</w:t>
      </w:r>
    </w:p>
    <w:p w14:paraId="05335952" w14:textId="77777777" w:rsidR="00E42A44" w:rsidRDefault="00E42A44" w:rsidP="00E42A44">
      <w:pPr>
        <w:pStyle w:val="Code"/>
      </w:pPr>
      <w:r>
        <w:t>then</w:t>
      </w:r>
    </w:p>
    <w:p w14:paraId="1DF659C3" w14:textId="77777777" w:rsidR="00E42A44" w:rsidRDefault="00E42A44" w:rsidP="00E42A44">
      <w:pPr>
        <w:pStyle w:val="Code"/>
      </w:pPr>
      <w:r>
        <w:t xml:space="preserve">  echo This will run because $var is true</w:t>
      </w:r>
    </w:p>
    <w:p w14:paraId="0EDE3F72" w14:textId="77777777" w:rsidR="00E42A44" w:rsidRDefault="00E42A44" w:rsidP="00E42A44">
      <w:pPr>
        <w:pStyle w:val="Code"/>
      </w:pPr>
      <w:r>
        <w:t>fi</w:t>
      </w:r>
    </w:p>
    <w:p w14:paraId="7F34B554" w14:textId="77777777" w:rsidR="00E42A44" w:rsidRDefault="00E42A44" w:rsidP="00E42A44">
      <w:pPr>
        <w:pStyle w:val="Code"/>
      </w:pPr>
    </w:p>
    <w:p w14:paraId="241D4B35" w14:textId="77777777" w:rsidR="00E42A44" w:rsidRDefault="00E42A44" w:rsidP="00E42A44">
      <w:pPr>
        <w:pStyle w:val="Code"/>
      </w:pPr>
      <w:r>
        <w:t>while true</w:t>
      </w:r>
    </w:p>
    <w:p w14:paraId="12DAF51E" w14:textId="77777777" w:rsidR="00E42A44" w:rsidRDefault="00E42A44" w:rsidP="00E42A44">
      <w:pPr>
        <w:pStyle w:val="Code"/>
      </w:pPr>
      <w:r>
        <w:t>do</w:t>
      </w:r>
    </w:p>
    <w:p w14:paraId="74FA3099" w14:textId="77777777" w:rsidR="00E42A44" w:rsidRDefault="00E42A44" w:rsidP="00E42A44">
      <w:pPr>
        <w:pStyle w:val="Code"/>
      </w:pPr>
      <w:r>
        <w:t xml:space="preserve">  echo endless loop.  Press Ctrl-C.</w:t>
      </w:r>
    </w:p>
    <w:p w14:paraId="3D276055" w14:textId="77777777" w:rsidR="00E42A44" w:rsidRDefault="00E42A44" w:rsidP="00E42A44">
      <w:pPr>
        <w:pStyle w:val="Code"/>
      </w:pPr>
      <w:r>
        <w:t>done</w:t>
      </w:r>
    </w:p>
    <w:p w14:paraId="2AA7755F" w14:textId="77777777" w:rsidR="00E42A44" w:rsidRDefault="00E42A44" w:rsidP="00E42A44">
      <w:pPr>
        <w:pStyle w:val="Code"/>
      </w:pPr>
    </w:p>
    <w:p w14:paraId="754E84D7" w14:textId="77777777" w:rsidR="00E42A44" w:rsidRDefault="00E42A44" w:rsidP="00E42A44">
      <w:pPr>
        <w:pStyle w:val="Heading3"/>
      </w:pPr>
      <w:r>
        <w:t>Single Square Brackets (or test)</w:t>
      </w:r>
      <w:bookmarkEnd w:id="262"/>
    </w:p>
    <w:p w14:paraId="604B294F" w14:textId="77777777" w:rsidR="00E42A44" w:rsidRDefault="00E42A44" w:rsidP="00E42A44">
      <w:pPr>
        <w:pStyle w:val="Code"/>
      </w:pPr>
      <w:r>
        <w:t>test expression</w:t>
      </w:r>
    </w:p>
    <w:p w14:paraId="3E7CA99F" w14:textId="77777777" w:rsidR="00E42A44" w:rsidRDefault="00E42A44" w:rsidP="00E42A44">
      <w:pPr>
        <w:pStyle w:val="Code"/>
      </w:pPr>
      <w:r>
        <w:t>or</w:t>
      </w:r>
    </w:p>
    <w:p w14:paraId="4F83FE25" w14:textId="77777777" w:rsidR="00E42A44" w:rsidRDefault="00E42A44" w:rsidP="00E42A44">
      <w:pPr>
        <w:pStyle w:val="Code"/>
      </w:pPr>
      <w:r>
        <w:t>[ expression ]</w:t>
      </w:r>
    </w:p>
    <w:p w14:paraId="15B9B2ED" w14:textId="77777777" w:rsidR="00E42A44" w:rsidRDefault="00E42A44" w:rsidP="00E42A44">
      <w:pPr>
        <w:pStyle w:val="Code"/>
      </w:pPr>
    </w:p>
    <w:p w14:paraId="1011EDA4" w14:textId="77777777" w:rsidR="00E42A44" w:rsidRDefault="00E42A44" w:rsidP="00E42A44">
      <w:pPr>
        <w:pStyle w:val="Code"/>
      </w:pPr>
    </w:p>
    <w:p w14:paraId="1AD66141" w14:textId="77777777" w:rsidR="00E42A44" w:rsidRPr="004167B0" w:rsidRDefault="00E42A44" w:rsidP="00E42A44">
      <w:pPr>
        <w:pStyle w:val="Code"/>
      </w:pPr>
    </w:p>
    <w:p w14:paraId="2D5DC8B1" w14:textId="77777777" w:rsidR="00E42A44" w:rsidRPr="004167B0" w:rsidRDefault="00E42A44" w:rsidP="00E42A44">
      <w:pPr>
        <w:pStyle w:val="Heading4"/>
      </w:pPr>
      <w:r>
        <w:t>String Comparison</w:t>
      </w:r>
    </w:p>
    <w:p w14:paraId="01E8EC1F" w14:textId="77777777" w:rsidR="00E42A44" w:rsidRDefault="00E42A44" w:rsidP="00E42A44">
      <w:pPr>
        <w:pStyle w:val="Code"/>
      </w:pPr>
      <w:r w:rsidRPr="004167B0">
        <w:t xml:space="preserve">[ </w:t>
      </w:r>
      <w:r>
        <w:t>$var = abc</w:t>
      </w:r>
      <w:r w:rsidRPr="004167B0">
        <w:t xml:space="preserve"> ]</w:t>
      </w:r>
      <w:r>
        <w:t xml:space="preserve">   </w:t>
      </w:r>
    </w:p>
    <w:p w14:paraId="5FB70F1E" w14:textId="77777777" w:rsidR="00E42A44" w:rsidRDefault="00E42A44" w:rsidP="00E42A44">
      <w:pPr>
        <w:pStyle w:val="Code"/>
      </w:pPr>
      <w:r w:rsidRPr="004167B0">
        <w:t xml:space="preserve">[ </w:t>
      </w:r>
      <w:r>
        <w:t>$var = 'abc'</w:t>
      </w:r>
      <w:r w:rsidRPr="004167B0">
        <w:t xml:space="preserve"> ]</w:t>
      </w:r>
      <w:r>
        <w:t xml:space="preserve">   </w:t>
      </w:r>
    </w:p>
    <w:p w14:paraId="0CCBD20A" w14:textId="77777777" w:rsidR="00E42A44" w:rsidRPr="00C116A3" w:rsidRDefault="00E42A44" w:rsidP="00E42A44">
      <w:pPr>
        <w:pStyle w:val="Code"/>
        <w:rPr>
          <w:rFonts w:asciiTheme="minorHAnsi" w:hAnsiTheme="minorHAnsi"/>
          <w:noProof w:val="0"/>
        </w:rPr>
      </w:pPr>
      <w:r>
        <w:t>[ $var = "abc" ]</w:t>
      </w:r>
    </w:p>
    <w:p w14:paraId="02456F7A" w14:textId="77777777" w:rsidR="00E42A44" w:rsidRPr="00C116A3" w:rsidRDefault="00E42A44" w:rsidP="00E42A44">
      <w:pPr>
        <w:pStyle w:val="Code"/>
        <w:rPr>
          <w:rFonts w:asciiTheme="minorHAnsi" w:hAnsiTheme="minorHAnsi"/>
          <w:noProof w:val="0"/>
        </w:rPr>
      </w:pPr>
      <w:r w:rsidRPr="004167B0">
        <w:t xml:space="preserve">[ </w:t>
      </w:r>
      <w:r>
        <w:t>$var != 'abc'</w:t>
      </w:r>
      <w:r w:rsidRPr="004167B0">
        <w:t xml:space="preserve"> ]</w:t>
      </w:r>
    </w:p>
    <w:p w14:paraId="3CD24462" w14:textId="77777777" w:rsidR="00E42A44" w:rsidRPr="00C116A3" w:rsidRDefault="00E42A44" w:rsidP="00E42A44">
      <w:pPr>
        <w:pStyle w:val="Code"/>
        <w:rPr>
          <w:rFonts w:asciiTheme="minorHAnsi" w:hAnsiTheme="minorHAnsi"/>
          <w:noProof w:val="0"/>
        </w:rPr>
      </w:pPr>
      <w:r>
        <w:t xml:space="preserve">test $var = 'abc' </w:t>
      </w:r>
    </w:p>
    <w:p w14:paraId="69962BC2" w14:textId="77777777" w:rsidR="00E42A44" w:rsidRPr="004167B0" w:rsidRDefault="00E42A44" w:rsidP="00E42A44">
      <w:pPr>
        <w:pStyle w:val="Heading4"/>
      </w:pPr>
      <w:r w:rsidRPr="004167B0">
        <w:t>Numeric Comparison</w:t>
      </w:r>
    </w:p>
    <w:p w14:paraId="41199F3F" w14:textId="77777777" w:rsidR="00E42A44" w:rsidRPr="00872EFE" w:rsidRDefault="00E42A44" w:rsidP="00E42A44">
      <w:pPr>
        <w:pStyle w:val="Code"/>
      </w:pPr>
      <w:r w:rsidRPr="00872EFE">
        <w:t>[ $var –eq 5 ]</w:t>
      </w:r>
    </w:p>
    <w:p w14:paraId="0EFF11B3" w14:textId="77777777" w:rsidR="00E42A44" w:rsidRPr="00C116A3" w:rsidRDefault="00E42A44" w:rsidP="00E42A44">
      <w:pPr>
        <w:pStyle w:val="Code"/>
        <w:rPr>
          <w:rFonts w:asciiTheme="minorHAnsi" w:hAnsiTheme="minorHAnsi"/>
          <w:noProof w:val="0"/>
        </w:rPr>
      </w:pPr>
      <w:r w:rsidRPr="00C116A3">
        <w:rPr>
          <w:rFonts w:asciiTheme="minorHAnsi" w:hAnsiTheme="minorHAnsi"/>
          <w:noProof w:val="0"/>
        </w:rPr>
        <w:t>or</w:t>
      </w:r>
    </w:p>
    <w:p w14:paraId="6A56C363" w14:textId="77777777" w:rsidR="00E42A44" w:rsidRDefault="00E42A44" w:rsidP="00E42A44">
      <w:pPr>
        <w:pStyle w:val="Code"/>
      </w:pPr>
      <w:r w:rsidRPr="00872EFE">
        <w:t xml:space="preserve">test $var –eq 5 </w:t>
      </w:r>
    </w:p>
    <w:p w14:paraId="1D92921F" w14:textId="77777777" w:rsidR="00E42A44" w:rsidRPr="00872EFE" w:rsidRDefault="00E42A44" w:rsidP="00E42A44">
      <w:pPr>
        <w:pStyle w:val="Code"/>
      </w:pPr>
    </w:p>
    <w:p w14:paraId="1AFC6AFB" w14:textId="77777777" w:rsidR="00E42A44" w:rsidRPr="00C116A3" w:rsidRDefault="00E42A44" w:rsidP="00E42A44">
      <w:pPr>
        <w:pStyle w:val="Code"/>
        <w:rPr>
          <w:rFonts w:asciiTheme="minorHAnsi" w:hAnsiTheme="minorHAnsi"/>
          <w:noProof w:val="0"/>
        </w:rPr>
      </w:pPr>
      <w:r w:rsidRPr="00F36A75">
        <w:rPr>
          <w:lang w:val="fr-BE"/>
        </w:rPr>
        <w:t>-eq</w:t>
      </w:r>
      <w:r>
        <w:rPr>
          <w:lang w:val="fr-BE"/>
        </w:rPr>
        <w:tab/>
      </w:r>
      <w:r w:rsidRPr="00C116A3">
        <w:rPr>
          <w:rFonts w:asciiTheme="minorHAnsi" w:hAnsiTheme="minorHAnsi"/>
          <w:noProof w:val="0"/>
        </w:rPr>
        <w:t>- equal</w:t>
      </w:r>
    </w:p>
    <w:p w14:paraId="60A0F01B" w14:textId="77777777" w:rsidR="00E42A44" w:rsidRPr="00C116A3" w:rsidRDefault="00E42A44" w:rsidP="00E42A44">
      <w:pPr>
        <w:pStyle w:val="Code"/>
        <w:rPr>
          <w:rFonts w:asciiTheme="minorHAnsi" w:hAnsiTheme="minorHAnsi"/>
          <w:noProof w:val="0"/>
        </w:rPr>
      </w:pPr>
      <w:r w:rsidRPr="00F36A75">
        <w:rPr>
          <w:lang w:val="fr-BE"/>
        </w:rPr>
        <w:t>-gt</w:t>
      </w:r>
      <w:r>
        <w:rPr>
          <w:lang w:val="fr-BE"/>
        </w:rPr>
        <w:tab/>
      </w:r>
      <w:r w:rsidRPr="00C116A3">
        <w:rPr>
          <w:rFonts w:asciiTheme="minorHAnsi" w:hAnsiTheme="minorHAnsi"/>
          <w:noProof w:val="0"/>
        </w:rPr>
        <w:t>- greater than</w:t>
      </w:r>
    </w:p>
    <w:p w14:paraId="19281C3E" w14:textId="77777777" w:rsidR="00E42A44" w:rsidRPr="00C116A3" w:rsidRDefault="00E42A44" w:rsidP="00E42A44">
      <w:pPr>
        <w:pStyle w:val="Code"/>
        <w:rPr>
          <w:rFonts w:asciiTheme="minorHAnsi" w:hAnsiTheme="minorHAnsi"/>
          <w:noProof w:val="0"/>
        </w:rPr>
      </w:pPr>
      <w:r w:rsidRPr="00F36A75">
        <w:rPr>
          <w:lang w:val="fr-BE"/>
        </w:rPr>
        <w:t>-lt</w:t>
      </w:r>
      <w:r>
        <w:rPr>
          <w:lang w:val="fr-BE"/>
        </w:rPr>
        <w:tab/>
      </w:r>
      <w:r w:rsidRPr="00C116A3">
        <w:rPr>
          <w:rFonts w:asciiTheme="minorHAnsi" w:hAnsiTheme="minorHAnsi"/>
          <w:noProof w:val="0"/>
        </w:rPr>
        <w:t>- less than</w:t>
      </w:r>
    </w:p>
    <w:p w14:paraId="32D04799" w14:textId="77777777" w:rsidR="00E42A44" w:rsidRPr="00C116A3" w:rsidRDefault="00E42A44" w:rsidP="00E42A44">
      <w:pPr>
        <w:pStyle w:val="Code"/>
        <w:rPr>
          <w:rFonts w:asciiTheme="minorHAnsi" w:hAnsiTheme="minorHAnsi"/>
          <w:noProof w:val="0"/>
        </w:rPr>
      </w:pPr>
      <w:r w:rsidRPr="00F36A75">
        <w:rPr>
          <w:lang w:val="fr-BE"/>
        </w:rPr>
        <w:t>-ne</w:t>
      </w:r>
      <w:r>
        <w:rPr>
          <w:lang w:val="fr-BE"/>
        </w:rPr>
        <w:tab/>
      </w:r>
      <w:r w:rsidRPr="00C116A3">
        <w:rPr>
          <w:rFonts w:asciiTheme="minorHAnsi" w:hAnsiTheme="minorHAnsi"/>
          <w:noProof w:val="0"/>
        </w:rPr>
        <w:t>- not equal</w:t>
      </w:r>
    </w:p>
    <w:p w14:paraId="7B578096" w14:textId="77777777" w:rsidR="00E42A44" w:rsidRPr="00C116A3" w:rsidRDefault="00E42A44" w:rsidP="00E42A44">
      <w:pPr>
        <w:pStyle w:val="Code"/>
        <w:rPr>
          <w:rFonts w:asciiTheme="minorHAnsi" w:hAnsiTheme="minorHAnsi"/>
          <w:noProof w:val="0"/>
        </w:rPr>
      </w:pPr>
      <w:r w:rsidRPr="00872EFE">
        <w:rPr>
          <w:lang w:val="fr-BE"/>
        </w:rPr>
        <w:t>-ge</w:t>
      </w:r>
      <w:r>
        <w:rPr>
          <w:lang w:val="fr-BE"/>
        </w:rPr>
        <w:tab/>
      </w:r>
      <w:r w:rsidRPr="00C116A3">
        <w:rPr>
          <w:rFonts w:asciiTheme="minorHAnsi" w:hAnsiTheme="minorHAnsi"/>
          <w:noProof w:val="0"/>
        </w:rPr>
        <w:t>- greater than or equal</w:t>
      </w:r>
    </w:p>
    <w:p w14:paraId="66ECE9AF" w14:textId="77777777" w:rsidR="00E42A44" w:rsidRPr="00C116A3" w:rsidRDefault="00E42A44" w:rsidP="00E42A44">
      <w:pPr>
        <w:pStyle w:val="Code"/>
        <w:rPr>
          <w:rFonts w:asciiTheme="minorHAnsi" w:hAnsiTheme="minorHAnsi"/>
          <w:noProof w:val="0"/>
        </w:rPr>
      </w:pPr>
      <w:r w:rsidRPr="00872EFE">
        <w:rPr>
          <w:lang w:val="fr-BE"/>
        </w:rPr>
        <w:t>-le</w:t>
      </w:r>
      <w:r>
        <w:rPr>
          <w:lang w:val="fr-BE"/>
        </w:rPr>
        <w:tab/>
      </w:r>
      <w:r w:rsidRPr="00C116A3">
        <w:rPr>
          <w:rFonts w:asciiTheme="minorHAnsi" w:hAnsiTheme="minorHAnsi"/>
          <w:noProof w:val="0"/>
        </w:rPr>
        <w:t>- less than or equal</w:t>
      </w:r>
    </w:p>
    <w:p w14:paraId="29CDCDB2" w14:textId="77777777" w:rsidR="00E42A44" w:rsidRDefault="00E42A44" w:rsidP="00E42A44">
      <w:pPr>
        <w:pStyle w:val="Heading4"/>
      </w:pPr>
      <w:r>
        <w:t>Flags</w:t>
      </w:r>
    </w:p>
    <w:p w14:paraId="5758E773" w14:textId="77777777" w:rsidR="00E42A44" w:rsidRDefault="00E42A44" w:rsidP="00E42A44">
      <w:pPr>
        <w:rPr>
          <w:rStyle w:val="CodeChar"/>
          <w:rFonts w:eastAsiaTheme="minorEastAsia"/>
        </w:rPr>
      </w:pPr>
      <w:r>
        <w:rPr>
          <w:rStyle w:val="CodeChar"/>
          <w:rFonts w:eastAsiaTheme="minorEastAsia"/>
        </w:rPr>
        <w:t>[ -e name ]</w:t>
      </w:r>
    </w:p>
    <w:p w14:paraId="08B4130D" w14:textId="77777777" w:rsidR="00E42A44" w:rsidRDefault="00E42A44" w:rsidP="00E42A44">
      <w:pPr>
        <w:rPr>
          <w:rStyle w:val="CodeChar"/>
          <w:rFonts w:eastAsiaTheme="minorEastAsia"/>
        </w:rPr>
      </w:pPr>
      <w:r>
        <w:rPr>
          <w:rStyle w:val="CodeChar"/>
          <w:rFonts w:eastAsiaTheme="minorEastAsia"/>
        </w:rPr>
        <w:t xml:space="preserve">or </w:t>
      </w:r>
    </w:p>
    <w:p w14:paraId="7F4B9F41" w14:textId="77777777" w:rsidR="00E42A44" w:rsidRDefault="00E42A44" w:rsidP="00E42A44">
      <w:pPr>
        <w:rPr>
          <w:rStyle w:val="CodeChar"/>
          <w:rFonts w:eastAsiaTheme="minorEastAsia"/>
        </w:rPr>
      </w:pPr>
      <w:r>
        <w:rPr>
          <w:rStyle w:val="CodeChar"/>
          <w:rFonts w:eastAsiaTheme="minorEastAsia"/>
        </w:rPr>
        <w:t>test –e name</w:t>
      </w:r>
    </w:p>
    <w:p w14:paraId="13297009" w14:textId="77777777" w:rsidR="00E42A44" w:rsidRDefault="00E42A44" w:rsidP="00E42A44">
      <w:pPr>
        <w:rPr>
          <w:rStyle w:val="CodeChar"/>
          <w:rFonts w:eastAsiaTheme="minorEastAsia"/>
        </w:rPr>
      </w:pPr>
      <w:r>
        <w:rPr>
          <w:rStyle w:val="CodeChar"/>
          <w:rFonts w:eastAsiaTheme="minorEastAsia"/>
        </w:rPr>
        <w:t xml:space="preserve"> </w:t>
      </w:r>
    </w:p>
    <w:p w14:paraId="37BBC0A4" w14:textId="77777777" w:rsidR="00E42A44" w:rsidRPr="001E21B0" w:rsidRDefault="00E42A44" w:rsidP="00E42A44">
      <w:r w:rsidRPr="00F631C2">
        <w:rPr>
          <w:rStyle w:val="CodeChar"/>
          <w:rFonts w:eastAsiaTheme="minorEastAsia"/>
        </w:rPr>
        <w:t>-e name</w:t>
      </w:r>
      <w:r>
        <w:rPr>
          <w:rStyle w:val="CodeChar"/>
          <w:rFonts w:eastAsiaTheme="minorEastAsia"/>
        </w:rPr>
        <w:tab/>
      </w:r>
      <w:r w:rsidRPr="001E21B0">
        <w:t>- name exists (as a file or directory)</w:t>
      </w:r>
    </w:p>
    <w:p w14:paraId="38DA3656" w14:textId="77777777" w:rsidR="00E42A44" w:rsidRPr="001E21B0" w:rsidRDefault="00E42A44" w:rsidP="00E42A44">
      <w:r w:rsidRPr="00F631C2">
        <w:rPr>
          <w:rStyle w:val="CodeChar"/>
          <w:rFonts w:eastAsiaTheme="minorEastAsia"/>
        </w:rPr>
        <w:t>-d name</w:t>
      </w:r>
      <w:r>
        <w:rPr>
          <w:rStyle w:val="CodeChar"/>
          <w:rFonts w:eastAsiaTheme="minorEastAsia"/>
        </w:rPr>
        <w:t xml:space="preserve"> </w:t>
      </w:r>
      <w:r>
        <w:rPr>
          <w:rStyle w:val="CodeChar"/>
          <w:rFonts w:eastAsiaTheme="minorEastAsia"/>
        </w:rPr>
        <w:tab/>
      </w:r>
      <w:r w:rsidRPr="001E21B0">
        <w:t>- name is a directory</w:t>
      </w:r>
    </w:p>
    <w:p w14:paraId="26634428" w14:textId="77777777" w:rsidR="00E42A44" w:rsidRPr="00A37A11" w:rsidRDefault="00E42A44" w:rsidP="00E42A44">
      <w:r w:rsidRPr="00F631C2">
        <w:rPr>
          <w:rStyle w:val="CodeChar"/>
          <w:rFonts w:eastAsiaTheme="minorEastAsia"/>
        </w:rPr>
        <w:t>-f name</w:t>
      </w:r>
      <w:r>
        <w:tab/>
        <w:t>-</w:t>
      </w:r>
      <w:r w:rsidRPr="00A37A11">
        <w:t xml:space="preserve"> </w:t>
      </w:r>
      <w:r w:rsidRPr="001E21B0">
        <w:t>name is a regular file</w:t>
      </w:r>
      <w:r w:rsidRPr="00A37A11">
        <w:t>.</w:t>
      </w:r>
    </w:p>
    <w:p w14:paraId="493A6DE0" w14:textId="77777777" w:rsidR="00E42A44" w:rsidRPr="001E21B0" w:rsidRDefault="00E42A44" w:rsidP="00E42A44">
      <w:r w:rsidRPr="00F631C2">
        <w:rPr>
          <w:rStyle w:val="CodeChar"/>
          <w:rFonts w:eastAsiaTheme="minorEastAsia"/>
        </w:rPr>
        <w:t>-h name</w:t>
      </w:r>
      <w:r>
        <w:tab/>
        <w:t>-</w:t>
      </w:r>
      <w:r w:rsidRPr="00A37A11">
        <w:t xml:space="preserve"> </w:t>
      </w:r>
      <w:r w:rsidRPr="001E21B0">
        <w:t>name is a symbolic link.</w:t>
      </w:r>
    </w:p>
    <w:p w14:paraId="6195FED1" w14:textId="77777777" w:rsidR="00E42A44" w:rsidRPr="00A37A11" w:rsidRDefault="00E42A44" w:rsidP="00E42A44">
      <w:r w:rsidRPr="00F631C2">
        <w:rPr>
          <w:rStyle w:val="CodeChar"/>
          <w:rFonts w:eastAsiaTheme="minorEastAsia"/>
        </w:rPr>
        <w:t>-r name</w:t>
      </w:r>
      <w:r>
        <w:tab/>
        <w:t>-</w:t>
      </w:r>
      <w:r w:rsidRPr="00A37A11">
        <w:t xml:space="preserve"> </w:t>
      </w:r>
      <w:r w:rsidRPr="001E21B0">
        <w:t>name exists and is readable</w:t>
      </w:r>
      <w:r w:rsidRPr="00A37A11">
        <w:t xml:space="preserve">. </w:t>
      </w:r>
    </w:p>
    <w:p w14:paraId="525D8CF7" w14:textId="77777777" w:rsidR="00E42A44" w:rsidRPr="00A37A11" w:rsidRDefault="00E42A44" w:rsidP="00E42A44">
      <w:r w:rsidRPr="00F631C2">
        <w:rPr>
          <w:rStyle w:val="CodeChar"/>
          <w:rFonts w:eastAsiaTheme="minorEastAsia"/>
        </w:rPr>
        <w:t>-w name</w:t>
      </w:r>
      <w:r>
        <w:tab/>
        <w:t xml:space="preserve">- </w:t>
      </w:r>
      <w:r w:rsidRPr="001E21B0">
        <w:t>name exists and is writeable.</w:t>
      </w:r>
      <w:r w:rsidRPr="00A37A11">
        <w:t xml:space="preserve"> </w:t>
      </w:r>
    </w:p>
    <w:p w14:paraId="69F5AEED" w14:textId="77777777" w:rsidR="00E42A44" w:rsidRPr="00A37A11" w:rsidRDefault="00E42A44" w:rsidP="00E42A44">
      <w:r w:rsidRPr="00F631C2">
        <w:rPr>
          <w:rStyle w:val="CodeChar"/>
          <w:rFonts w:eastAsiaTheme="minorEastAsia"/>
        </w:rPr>
        <w:t>-x name</w:t>
      </w:r>
      <w:r>
        <w:tab/>
        <w:t xml:space="preserve">- </w:t>
      </w:r>
      <w:r w:rsidRPr="001E21B0">
        <w:t>name exists and is executable</w:t>
      </w:r>
      <w:r w:rsidRPr="00A37A11">
        <w:t xml:space="preserve">. </w:t>
      </w:r>
    </w:p>
    <w:p w14:paraId="1144BA14" w14:textId="77777777" w:rsidR="00E42A44" w:rsidRPr="00A37A11" w:rsidRDefault="00E42A44" w:rsidP="00E42A44">
      <w:r w:rsidRPr="00F631C2">
        <w:rPr>
          <w:rStyle w:val="CodeChar"/>
          <w:rFonts w:eastAsiaTheme="minorEastAsia"/>
        </w:rPr>
        <w:t>-s name</w:t>
      </w:r>
      <w:r>
        <w:tab/>
        <w:t xml:space="preserve">- </w:t>
      </w:r>
      <w:r w:rsidRPr="001E21B0">
        <w:t>name exists and has nonzero size</w:t>
      </w:r>
      <w:r w:rsidRPr="00A37A11">
        <w:t>.</w:t>
      </w:r>
    </w:p>
    <w:p w14:paraId="14A34E09" w14:textId="77777777" w:rsidR="00E42A44" w:rsidRPr="001E21B0" w:rsidRDefault="00E42A44" w:rsidP="00E42A44">
      <w:r w:rsidRPr="00F631C2">
        <w:rPr>
          <w:rStyle w:val="CodeChar"/>
          <w:rFonts w:eastAsiaTheme="minorEastAsia"/>
        </w:rPr>
        <w:t>-z string</w:t>
      </w:r>
      <w:r>
        <w:tab/>
        <w:t xml:space="preserve">- </w:t>
      </w:r>
      <w:r w:rsidRPr="001E21B0">
        <w:t>string has zero length</w:t>
      </w:r>
    </w:p>
    <w:p w14:paraId="57F56EA8" w14:textId="77777777" w:rsidR="00E42A44" w:rsidRPr="001E21B0" w:rsidRDefault="00E42A44" w:rsidP="00E42A44">
      <w:r w:rsidRPr="00F631C2">
        <w:rPr>
          <w:rStyle w:val="CodeChar"/>
          <w:rFonts w:eastAsiaTheme="minorEastAsia"/>
        </w:rPr>
        <w:t>-n string</w:t>
      </w:r>
      <w:r>
        <w:tab/>
        <w:t xml:space="preserve">- </w:t>
      </w:r>
      <w:r w:rsidRPr="001E21B0">
        <w:t>string has non-zero length</w:t>
      </w:r>
    </w:p>
    <w:p w14:paraId="7DA3167E" w14:textId="77777777" w:rsidR="00E42A44" w:rsidRDefault="00E42A44" w:rsidP="00E42A44">
      <w:pPr>
        <w:pStyle w:val="Heading3"/>
      </w:pPr>
      <w:r>
        <w:lastRenderedPageBreak/>
        <w:t>Double Square Brackets</w:t>
      </w:r>
    </w:p>
    <w:p w14:paraId="74A2DC74" w14:textId="77777777" w:rsidR="00E42A44" w:rsidRPr="006225D6" w:rsidRDefault="00E42A44" w:rsidP="00E42A44">
      <w:r w:rsidRPr="006225D6">
        <w:t>Double square brackets provide extended functionality beyond single square brackets.</w:t>
      </w:r>
    </w:p>
    <w:p w14:paraId="26F03193" w14:textId="77777777" w:rsidR="00E42A44" w:rsidRPr="004167B0" w:rsidRDefault="00E42A44" w:rsidP="00E42A44">
      <w:pPr>
        <w:pStyle w:val="Heading4"/>
      </w:pPr>
      <w:r w:rsidRPr="004167B0">
        <w:t>Multiple Logic Conditions &amp;&amp; ||</w:t>
      </w:r>
    </w:p>
    <w:p w14:paraId="67AA8960" w14:textId="77777777" w:rsidR="00E42A44" w:rsidRDefault="00E42A44" w:rsidP="00E42A44">
      <w:pPr>
        <w:pStyle w:val="Code"/>
      </w:pPr>
      <w:r>
        <w:t>&amp;&amp;</w:t>
      </w:r>
      <w:r>
        <w:tab/>
        <w:t xml:space="preserve">- </w:t>
      </w:r>
      <w:r w:rsidRPr="00C116A3">
        <w:rPr>
          <w:rFonts w:ascii="Arial" w:hAnsi="Arial"/>
          <w:noProof w:val="0"/>
        </w:rPr>
        <w:t>Logical AND  Ex:</w:t>
      </w:r>
      <w:r>
        <w:rPr>
          <w:rFonts w:ascii="Arial" w:hAnsi="Arial"/>
          <w:noProof w:val="0"/>
        </w:rPr>
        <w:tab/>
      </w:r>
      <w:r>
        <w:t xml:space="preserve">[[ 5 –eq 5 &amp;&amp; 6 –gt 2 ]] </w:t>
      </w:r>
    </w:p>
    <w:p w14:paraId="146511D4" w14:textId="77777777" w:rsidR="00E42A44" w:rsidRPr="004167B0" w:rsidRDefault="00E42A44" w:rsidP="00E42A44">
      <w:pPr>
        <w:pStyle w:val="Code"/>
      </w:pPr>
      <w:r>
        <w:t>||</w:t>
      </w:r>
      <w:r>
        <w:tab/>
        <w:t xml:space="preserve">- </w:t>
      </w:r>
      <w:r w:rsidRPr="00C116A3">
        <w:rPr>
          <w:rFonts w:ascii="Arial" w:hAnsi="Arial"/>
          <w:noProof w:val="0"/>
        </w:rPr>
        <w:t>Logical OR   Ex:</w:t>
      </w:r>
      <w:r>
        <w:rPr>
          <w:rFonts w:ascii="Arial" w:hAnsi="Arial"/>
          <w:noProof w:val="0"/>
        </w:rPr>
        <w:tab/>
      </w:r>
      <w:r>
        <w:t>[[ 5 –eq 4 || 6 –gt 2 ]]</w:t>
      </w:r>
    </w:p>
    <w:p w14:paraId="04699F5A" w14:textId="77777777" w:rsidR="00E42A44" w:rsidRPr="004167B0" w:rsidRDefault="00E42A44" w:rsidP="00E42A44">
      <w:pPr>
        <w:pStyle w:val="Heading4"/>
      </w:pPr>
      <w:r w:rsidRPr="004167B0">
        <w:t>Simple Pattern Match (Glob Match)</w:t>
      </w:r>
    </w:p>
    <w:p w14:paraId="6312EF0C" w14:textId="77777777" w:rsidR="00E42A44" w:rsidRPr="004167B0" w:rsidRDefault="00E42A44" w:rsidP="00E42A44">
      <w:pPr>
        <w:pStyle w:val="Code"/>
      </w:pPr>
      <w:r>
        <w:t>[[ $var = [abc]*</w:t>
      </w:r>
      <w:r w:rsidRPr="004167B0">
        <w:t xml:space="preserve"> ]]</w:t>
      </w:r>
    </w:p>
    <w:p w14:paraId="686997C4" w14:textId="77777777" w:rsidR="00E42A44" w:rsidRPr="004167B0" w:rsidRDefault="00E42A44" w:rsidP="00E42A44">
      <w:pPr>
        <w:pStyle w:val="Heading4"/>
      </w:pPr>
      <w:r w:rsidRPr="004167B0">
        <w:t>Regular Expression Match</w:t>
      </w:r>
    </w:p>
    <w:p w14:paraId="35F0366F" w14:textId="77777777" w:rsidR="00E42A44" w:rsidRDefault="00E42A44" w:rsidP="00E42A44">
      <w:pPr>
        <w:pStyle w:val="Code"/>
      </w:pPr>
      <w:r>
        <w:t>[[ $var =~ ^[ab]*(cd){2}$</w:t>
      </w:r>
      <w:r w:rsidRPr="004167B0">
        <w:t xml:space="preserve"> ]</w:t>
      </w:r>
      <w:r>
        <w:t>]</w:t>
      </w:r>
    </w:p>
    <w:p w14:paraId="5B65204E" w14:textId="77777777" w:rsidR="00E42A44" w:rsidRPr="00BF375F" w:rsidRDefault="00E42A44" w:rsidP="00E42A44">
      <w:pPr>
        <w:pStyle w:val="Heading3"/>
      </w:pPr>
      <w:r>
        <w:br w:type="page"/>
      </w:r>
      <w:r>
        <w:lastRenderedPageBreak/>
        <w:t xml:space="preserve">Double Round </w:t>
      </w:r>
      <w:r w:rsidRPr="00BF375F">
        <w:t>Brackets (Parentheses)</w:t>
      </w:r>
    </w:p>
    <w:p w14:paraId="51954453" w14:textId="77777777" w:rsidR="00E42A44" w:rsidRPr="006225D6" w:rsidRDefault="00E42A44" w:rsidP="00E42A44">
      <w:r w:rsidRPr="006225D6">
        <w:t>Double parentheses are used for numeric and bitwise options.</w:t>
      </w:r>
    </w:p>
    <w:p w14:paraId="666B04E2" w14:textId="77777777" w:rsidR="00E42A44" w:rsidRDefault="00E42A44" w:rsidP="00E42A44">
      <w:pPr>
        <w:pStyle w:val="Heading4"/>
      </w:pPr>
      <w:r w:rsidRPr="004167B0">
        <w:t>Bitwise Logic</w:t>
      </w:r>
    </w:p>
    <w:p w14:paraId="32A73F0C" w14:textId="77777777" w:rsidR="00E42A44" w:rsidRDefault="00E42A44" w:rsidP="00E42A44">
      <w:pPr>
        <w:pStyle w:val="Heading5"/>
      </w:pPr>
      <w:r>
        <w:t>&amp;    - Bitwise AND</w:t>
      </w:r>
    </w:p>
    <w:p w14:paraId="552A8D3E" w14:textId="77777777" w:rsidR="00E42A44" w:rsidRDefault="00E42A44" w:rsidP="00E42A44">
      <w:pPr>
        <w:pStyle w:val="Code"/>
      </w:pPr>
      <w:r>
        <w:t>if (( $1 &amp; $2 )); then</w:t>
      </w:r>
    </w:p>
    <w:p w14:paraId="5C797437" w14:textId="77777777" w:rsidR="00E42A44" w:rsidRDefault="00E42A44" w:rsidP="00E42A44">
      <w:pPr>
        <w:pStyle w:val="Code"/>
      </w:pPr>
      <w:r>
        <w:t xml:space="preserve">  echo "Some bits match"</w:t>
      </w:r>
    </w:p>
    <w:p w14:paraId="3A6C4303" w14:textId="77777777" w:rsidR="00E42A44" w:rsidRDefault="00E42A44" w:rsidP="00E42A44">
      <w:pPr>
        <w:pStyle w:val="Code"/>
      </w:pPr>
      <w:r>
        <w:t>else</w:t>
      </w:r>
    </w:p>
    <w:p w14:paraId="6653AC8B" w14:textId="77777777" w:rsidR="00E42A44" w:rsidRDefault="00E42A44" w:rsidP="00E42A44">
      <w:pPr>
        <w:pStyle w:val="Code"/>
      </w:pPr>
      <w:r>
        <w:t xml:space="preserve">  echo "No bits match"</w:t>
      </w:r>
    </w:p>
    <w:p w14:paraId="330F4443" w14:textId="77777777" w:rsidR="00E42A44" w:rsidRDefault="00E42A44" w:rsidP="00E42A44">
      <w:pPr>
        <w:pStyle w:val="Code"/>
      </w:pPr>
      <w:r>
        <w:t>fi</w:t>
      </w:r>
    </w:p>
    <w:p w14:paraId="6BBA8A2A" w14:textId="77777777" w:rsidR="00E42A44" w:rsidRDefault="00E42A44" w:rsidP="00E42A44">
      <w:pPr>
        <w:pStyle w:val="Heading5"/>
      </w:pPr>
      <w:r>
        <w:t>|   -Bitwise OR</w:t>
      </w:r>
    </w:p>
    <w:p w14:paraId="6E536690" w14:textId="77777777" w:rsidR="00E42A44" w:rsidRDefault="00E42A44" w:rsidP="00E42A44">
      <w:pPr>
        <w:pStyle w:val="Code"/>
      </w:pPr>
      <w:r>
        <w:t>if (( $1 | $2 )); then</w:t>
      </w:r>
    </w:p>
    <w:p w14:paraId="1092A584" w14:textId="77777777" w:rsidR="00E42A44" w:rsidRDefault="00E42A44" w:rsidP="00E42A44">
      <w:pPr>
        <w:pStyle w:val="Code"/>
      </w:pPr>
      <w:r>
        <w:t xml:space="preserve">  echo "Some bits are on"</w:t>
      </w:r>
    </w:p>
    <w:p w14:paraId="64E46E86" w14:textId="77777777" w:rsidR="00E42A44" w:rsidRDefault="00E42A44" w:rsidP="00E42A44">
      <w:pPr>
        <w:pStyle w:val="Code"/>
      </w:pPr>
      <w:r>
        <w:t>else</w:t>
      </w:r>
    </w:p>
    <w:p w14:paraId="2A710603" w14:textId="77777777" w:rsidR="00E42A44" w:rsidRDefault="00E42A44" w:rsidP="00E42A44">
      <w:pPr>
        <w:pStyle w:val="Code"/>
      </w:pPr>
      <w:r>
        <w:t xml:space="preserve">  echo "No bits are on"</w:t>
      </w:r>
    </w:p>
    <w:p w14:paraId="4D007A2E" w14:textId="77777777" w:rsidR="00E42A44" w:rsidRDefault="00E42A44" w:rsidP="00E42A44">
      <w:pPr>
        <w:pStyle w:val="Code"/>
      </w:pPr>
      <w:r>
        <w:t>fi</w:t>
      </w:r>
    </w:p>
    <w:p w14:paraId="265C0F6E" w14:textId="77777777" w:rsidR="00E42A44" w:rsidRDefault="00E42A44" w:rsidP="00E42A44">
      <w:pPr>
        <w:pStyle w:val="Heading5"/>
      </w:pPr>
      <w:r>
        <w:t>&amp;&amp;    Logical AND</w:t>
      </w:r>
    </w:p>
    <w:p w14:paraId="34C8A4D6" w14:textId="77777777" w:rsidR="00E42A44" w:rsidRDefault="00E42A44" w:rsidP="00E42A44">
      <w:pPr>
        <w:pStyle w:val="Code"/>
      </w:pPr>
      <w:r>
        <w:t>if (( $1 &amp;&amp; $2 )); then</w:t>
      </w:r>
    </w:p>
    <w:p w14:paraId="10687039" w14:textId="77777777" w:rsidR="00E42A44" w:rsidRDefault="00E42A44" w:rsidP="00E42A44">
      <w:pPr>
        <w:pStyle w:val="Code"/>
      </w:pPr>
      <w:r>
        <w:t xml:space="preserve">  echo "$1 is true AND $2 is true"</w:t>
      </w:r>
    </w:p>
    <w:p w14:paraId="11A60351" w14:textId="77777777" w:rsidR="00E42A44" w:rsidRDefault="00E42A44" w:rsidP="00E42A44">
      <w:pPr>
        <w:pStyle w:val="Code"/>
      </w:pPr>
      <w:r>
        <w:t>else</w:t>
      </w:r>
    </w:p>
    <w:p w14:paraId="28D9EE47" w14:textId="77777777" w:rsidR="00E42A44" w:rsidRDefault="00E42A44" w:rsidP="00E42A44">
      <w:pPr>
        <w:pStyle w:val="Code"/>
      </w:pPr>
      <w:r>
        <w:t xml:space="preserve">  echo "Either $1 is false OR $2 is false"</w:t>
      </w:r>
    </w:p>
    <w:p w14:paraId="4B96E7F1" w14:textId="77777777" w:rsidR="00E42A44" w:rsidRDefault="00E42A44" w:rsidP="00E42A44">
      <w:pPr>
        <w:pStyle w:val="Code"/>
      </w:pPr>
      <w:r>
        <w:t>fi</w:t>
      </w:r>
    </w:p>
    <w:p w14:paraId="774CF3B2" w14:textId="77777777" w:rsidR="00E42A44" w:rsidRDefault="00E42A44" w:rsidP="00E42A44">
      <w:pPr>
        <w:pStyle w:val="Heading5"/>
      </w:pPr>
      <w:r>
        <w:t>||    Logical OR</w:t>
      </w:r>
    </w:p>
    <w:p w14:paraId="5E2DEA20" w14:textId="77777777" w:rsidR="00E42A44" w:rsidRDefault="00E42A44" w:rsidP="00E42A44">
      <w:pPr>
        <w:pStyle w:val="Code"/>
      </w:pPr>
      <w:r>
        <w:t>if (( $1 || $2 )); then</w:t>
      </w:r>
    </w:p>
    <w:p w14:paraId="227BAE36" w14:textId="77777777" w:rsidR="00E42A44" w:rsidRDefault="00E42A44" w:rsidP="00E42A44">
      <w:pPr>
        <w:pStyle w:val="Code"/>
      </w:pPr>
      <w:r>
        <w:t xml:space="preserve">  echo "$1 is true or $2 is true"</w:t>
      </w:r>
    </w:p>
    <w:p w14:paraId="7DD70642" w14:textId="77777777" w:rsidR="00E42A44" w:rsidRDefault="00E42A44" w:rsidP="00E42A44">
      <w:pPr>
        <w:pStyle w:val="Code"/>
      </w:pPr>
      <w:r>
        <w:t>else</w:t>
      </w:r>
    </w:p>
    <w:p w14:paraId="3D181E78" w14:textId="77777777" w:rsidR="00E42A44" w:rsidRDefault="00E42A44" w:rsidP="00E42A44">
      <w:pPr>
        <w:pStyle w:val="Code"/>
      </w:pPr>
      <w:r>
        <w:t xml:space="preserve">  echo "Neither $1 nor $2 are true"</w:t>
      </w:r>
    </w:p>
    <w:p w14:paraId="6155AB3F" w14:textId="77777777" w:rsidR="00E42A44" w:rsidRDefault="00E42A44" w:rsidP="00E42A44">
      <w:pPr>
        <w:pStyle w:val="Code"/>
      </w:pPr>
      <w:r>
        <w:t>fi</w:t>
      </w:r>
    </w:p>
    <w:p w14:paraId="2E977EEF" w14:textId="77777777" w:rsidR="00E42A44" w:rsidRPr="004167B0" w:rsidRDefault="00E42A44" w:rsidP="00E42A44">
      <w:pPr>
        <w:pStyle w:val="Heading2"/>
      </w:pPr>
      <w:r>
        <w:br w:type="page"/>
      </w:r>
      <w:bookmarkStart w:id="263" w:name="_Toc470086253"/>
      <w:r w:rsidRPr="004167B0">
        <w:lastRenderedPageBreak/>
        <w:t>Sh-Bang!</w:t>
      </w:r>
      <w:bookmarkEnd w:id="263"/>
    </w:p>
    <w:p w14:paraId="04ED51A6" w14:textId="77777777" w:rsidR="00E42A44" w:rsidRPr="004167B0" w:rsidRDefault="00E42A44" w:rsidP="00E42A44">
      <w:pPr>
        <w:pStyle w:val="Code"/>
      </w:pPr>
      <w:r w:rsidRPr="004167B0">
        <w:t>#!/bin/bash</w:t>
      </w:r>
    </w:p>
    <w:p w14:paraId="1F61F0F9" w14:textId="77777777" w:rsidR="00E42A44" w:rsidRPr="006225D6" w:rsidRDefault="00E42A44" w:rsidP="00E42A44">
      <w:r w:rsidRPr="006225D6">
        <w:t xml:space="preserve">Every script starts with a sh-bang.  </w:t>
      </w:r>
    </w:p>
    <w:p w14:paraId="0B66459F" w14:textId="77777777" w:rsidR="00E42A44" w:rsidRPr="006225D6" w:rsidRDefault="00E42A44" w:rsidP="00E42A44">
      <w:r w:rsidRPr="006225D6">
        <w:t>If you run a script using "sh script" then the sh-bang doesn't make a difference.</w:t>
      </w:r>
    </w:p>
    <w:p w14:paraId="6D898AF9" w14:textId="77777777" w:rsidR="00E42A44" w:rsidRPr="006225D6" w:rsidRDefault="00E42A44" w:rsidP="00E42A44">
      <w:r w:rsidRPr="006225D6">
        <w:t>If you make your script executable and you execute it by typing the name of the script on the command line then the operating system will use the sh-bang to choose which shell to use.</w:t>
      </w:r>
    </w:p>
    <w:p w14:paraId="50A564B9" w14:textId="77777777" w:rsidR="00E42A44" w:rsidRPr="006225D6" w:rsidRDefault="00E42A44" w:rsidP="00E42A44">
      <w:r w:rsidRPr="006225D6">
        <w:t>Example shells and sh-bangs:</w:t>
      </w:r>
    </w:p>
    <w:p w14:paraId="7415E731" w14:textId="77777777" w:rsidR="00E42A44" w:rsidRDefault="00E42A44" w:rsidP="00E42A44">
      <w:pPr>
        <w:pStyle w:val="Code"/>
      </w:pPr>
      <w:r>
        <w:t>#!/bin/bash</w:t>
      </w:r>
    </w:p>
    <w:p w14:paraId="075348C7" w14:textId="77777777" w:rsidR="00E42A44" w:rsidRDefault="00E42A44" w:rsidP="00E42A44">
      <w:pPr>
        <w:pStyle w:val="Code"/>
      </w:pPr>
      <w:r>
        <w:t>#!/bin/ksh</w:t>
      </w:r>
    </w:p>
    <w:p w14:paraId="211BA514" w14:textId="77777777" w:rsidR="00E42A44" w:rsidRDefault="00E42A44" w:rsidP="00E42A44">
      <w:pPr>
        <w:pStyle w:val="Code"/>
      </w:pPr>
      <w:r>
        <w:t>#!/bin/dash</w:t>
      </w:r>
    </w:p>
    <w:p w14:paraId="3C98BF3E" w14:textId="77777777" w:rsidR="00E42A44" w:rsidRPr="004167B0" w:rsidRDefault="00E42A44" w:rsidP="00E42A44">
      <w:pPr>
        <w:pStyle w:val="Code"/>
      </w:pPr>
    </w:p>
    <w:p w14:paraId="4AED723B" w14:textId="77777777" w:rsidR="00E42A44" w:rsidRPr="004167B0" w:rsidRDefault="00E42A44" w:rsidP="00E42A44">
      <w:pPr>
        <w:pStyle w:val="Heading2"/>
      </w:pPr>
      <w:bookmarkStart w:id="264" w:name="_Toc470086254"/>
      <w:r w:rsidRPr="004167B0">
        <w:t>User Interface Commands</w:t>
      </w:r>
      <w:bookmarkEnd w:id="264"/>
    </w:p>
    <w:p w14:paraId="124430EE" w14:textId="77777777" w:rsidR="00E42A44" w:rsidRPr="004167B0" w:rsidRDefault="00E42A44" w:rsidP="00E42A44">
      <w:pPr>
        <w:pStyle w:val="Heading3"/>
      </w:pPr>
      <w:r w:rsidRPr="004167B0">
        <w:t>Displaying Text</w:t>
      </w:r>
    </w:p>
    <w:p w14:paraId="5D15D8BA" w14:textId="77777777" w:rsidR="00E42A44" w:rsidRDefault="00E42A44" w:rsidP="00E42A44">
      <w:pPr>
        <w:pStyle w:val="Code"/>
      </w:pPr>
      <w:r w:rsidRPr="004167B0">
        <w:t xml:space="preserve">echo </w:t>
      </w:r>
      <w:r>
        <w:t>This line will be displayed on screen</w:t>
      </w:r>
    </w:p>
    <w:p w14:paraId="2A282F3D" w14:textId="77777777" w:rsidR="00E42A44" w:rsidRPr="006225D6" w:rsidRDefault="00E42A44" w:rsidP="00E42A44">
      <w:r w:rsidRPr="006225D6">
        <w:t>or</w:t>
      </w:r>
    </w:p>
    <w:p w14:paraId="62A8FE91" w14:textId="77777777" w:rsidR="00E42A44" w:rsidRDefault="00E42A44" w:rsidP="00E42A44">
      <w:pPr>
        <w:pStyle w:val="Code"/>
      </w:pPr>
      <w:r>
        <w:t>cat &lt;&lt; eof</w:t>
      </w:r>
    </w:p>
    <w:p w14:paraId="083ADE7D" w14:textId="77777777" w:rsidR="00E42A44" w:rsidRDefault="00E42A44" w:rsidP="00E42A44">
      <w:pPr>
        <w:pStyle w:val="Code"/>
      </w:pPr>
      <w:r>
        <w:t>This is a way to display</w:t>
      </w:r>
    </w:p>
    <w:p w14:paraId="557624C5" w14:textId="77777777" w:rsidR="00E42A44" w:rsidRDefault="00E42A44" w:rsidP="00E42A44">
      <w:pPr>
        <w:pStyle w:val="Code"/>
      </w:pPr>
      <w:r>
        <w:t>multiple lines of text</w:t>
      </w:r>
    </w:p>
    <w:p w14:paraId="306D7EB9" w14:textId="77777777" w:rsidR="00E42A44" w:rsidRDefault="00E42A44" w:rsidP="00E42A44">
      <w:pPr>
        <w:pStyle w:val="Code"/>
      </w:pPr>
      <w:r>
        <w:t>in a single "Here document"</w:t>
      </w:r>
    </w:p>
    <w:p w14:paraId="73A33AEC" w14:textId="77777777" w:rsidR="00E42A44" w:rsidRDefault="00E42A44" w:rsidP="00E42A44">
      <w:pPr>
        <w:pStyle w:val="Code"/>
      </w:pPr>
      <w:r>
        <w:t>eof</w:t>
      </w:r>
    </w:p>
    <w:p w14:paraId="58186705" w14:textId="77777777" w:rsidR="00E42A44" w:rsidRDefault="00E42A44" w:rsidP="00E42A44">
      <w:pPr>
        <w:pStyle w:val="Code"/>
        <w:rPr>
          <w:rFonts w:ascii="Arial" w:hAnsi="Arial"/>
        </w:rPr>
      </w:pPr>
    </w:p>
    <w:p w14:paraId="3B350B40" w14:textId="77777777" w:rsidR="00E42A44" w:rsidRDefault="00E42A44" w:rsidP="00E42A44">
      <w:pPr>
        <w:pStyle w:val="Code"/>
        <w:rPr>
          <w:rFonts w:ascii="Arial" w:hAnsi="Arial"/>
        </w:rPr>
      </w:pPr>
      <w:r>
        <w:rPr>
          <w:rFonts w:ascii="Arial" w:hAnsi="Arial"/>
        </w:rPr>
        <w:t xml:space="preserve">The here document is text between the &lt;&lt;eof and the eof at the end. </w:t>
      </w:r>
    </w:p>
    <w:p w14:paraId="7CFD6752" w14:textId="77777777" w:rsidR="00E42A44" w:rsidRPr="00E07D9E" w:rsidRDefault="00E42A44" w:rsidP="00E42A44">
      <w:pPr>
        <w:pStyle w:val="Code"/>
        <w:rPr>
          <w:rFonts w:ascii="Arial" w:hAnsi="Arial"/>
        </w:rPr>
      </w:pPr>
    </w:p>
    <w:p w14:paraId="2071A329" w14:textId="77777777" w:rsidR="00E42A44" w:rsidRPr="004167B0" w:rsidRDefault="00E42A44" w:rsidP="00E42A44">
      <w:pPr>
        <w:pStyle w:val="Heading3"/>
      </w:pPr>
      <w:r w:rsidRPr="004167B0">
        <w:t>Reading Input from Users</w:t>
      </w:r>
    </w:p>
    <w:p w14:paraId="428D24CD" w14:textId="77777777" w:rsidR="00E42A44" w:rsidRPr="004167B0" w:rsidRDefault="00E42A44" w:rsidP="00E42A44">
      <w:pPr>
        <w:pStyle w:val="Code"/>
      </w:pPr>
      <w:r>
        <w:t>r</w:t>
      </w:r>
      <w:r w:rsidRPr="004167B0">
        <w:t>ead var</w:t>
      </w:r>
    </w:p>
    <w:p w14:paraId="3BC99C32" w14:textId="77777777" w:rsidR="00E42A44" w:rsidRDefault="00E42A44" w:rsidP="00E42A44">
      <w:pPr>
        <w:pStyle w:val="Code"/>
      </w:pPr>
      <w:r>
        <w:t>read –p "</w:t>
      </w:r>
      <w:r w:rsidRPr="004167B0">
        <w:t xml:space="preserve">prompt: </w:t>
      </w:r>
      <w:r>
        <w:t>"</w:t>
      </w:r>
      <w:r w:rsidRPr="004167B0">
        <w:t xml:space="preserve"> var</w:t>
      </w:r>
    </w:p>
    <w:p w14:paraId="407A0E32" w14:textId="77777777" w:rsidR="00E42A44" w:rsidRDefault="00E42A44" w:rsidP="00E42A44">
      <w:r w:rsidRPr="006225D6">
        <w:t>The read command with -p will dis</w:t>
      </w:r>
      <w:r>
        <w:t>play a prompt on standard error (the screen).</w:t>
      </w:r>
    </w:p>
    <w:p w14:paraId="257F5A73" w14:textId="77777777" w:rsidR="00E42A44" w:rsidRPr="006225D6" w:rsidRDefault="00E42A44" w:rsidP="00E42A44"/>
    <w:p w14:paraId="21BDAFCB" w14:textId="77777777" w:rsidR="00E42A44" w:rsidRDefault="00E42A44" w:rsidP="00E42A44">
      <w:pPr>
        <w:pStyle w:val="Code"/>
      </w:pPr>
      <w:r>
        <w:t>r</w:t>
      </w:r>
      <w:r w:rsidRPr="004167B0">
        <w:t>ead –n1</w:t>
      </w:r>
      <w:r>
        <w:t xml:space="preserve"> –p "Press Any Key to Continue "</w:t>
      </w:r>
    </w:p>
    <w:p w14:paraId="050DB333" w14:textId="77777777" w:rsidR="00E42A44" w:rsidRDefault="00E42A44" w:rsidP="00E42A44">
      <w:r w:rsidRPr="006225D6">
        <w:t>-n1 means to r</w:t>
      </w:r>
      <w:r>
        <w:t xml:space="preserve">ead only one character.   </w:t>
      </w:r>
    </w:p>
    <w:p w14:paraId="79A064B2" w14:textId="77777777" w:rsidR="00E42A44" w:rsidRDefault="00E42A44" w:rsidP="00E42A44"/>
    <w:p w14:paraId="1943F136" w14:textId="77777777" w:rsidR="00E42A44" w:rsidRPr="006225D6" w:rsidRDefault="00E42A44" w:rsidP="00E42A44">
      <w:r>
        <w:t>T</w:t>
      </w:r>
      <w:r w:rsidRPr="006225D6">
        <w:t>he read command will not return until the user presses enter</w:t>
      </w:r>
      <w:r>
        <w:t xml:space="preserve"> and uses spaces as a separator</w:t>
      </w:r>
      <w:r w:rsidRPr="006225D6">
        <w:t>.</w:t>
      </w:r>
    </w:p>
    <w:p w14:paraId="5E89517F" w14:textId="77777777" w:rsidR="00E42A44" w:rsidRDefault="00E42A44" w:rsidP="00E42A44">
      <w:pPr>
        <w:pStyle w:val="Code"/>
      </w:pPr>
    </w:p>
    <w:p w14:paraId="55086DC5" w14:textId="77777777" w:rsidR="00E42A44" w:rsidRDefault="00E42A44" w:rsidP="00E42A44">
      <w:pPr>
        <w:pStyle w:val="Code"/>
      </w:pPr>
      <w:r>
        <w:t>read –p "</w:t>
      </w:r>
      <w:r w:rsidRPr="004167B0">
        <w:t xml:space="preserve">Tell me three things: </w:t>
      </w:r>
      <w:r>
        <w:t>"</w:t>
      </w:r>
      <w:r w:rsidRPr="004167B0">
        <w:t xml:space="preserve"> var1 var2 var3</w:t>
      </w:r>
    </w:p>
    <w:p w14:paraId="3F680957" w14:textId="77777777" w:rsidR="00E42A44" w:rsidRDefault="00E42A44" w:rsidP="00E42A44">
      <w:pPr>
        <w:pStyle w:val="Code"/>
      </w:pPr>
      <w:r>
        <w:t>echo $var1 $var2 $var3</w:t>
      </w:r>
    </w:p>
    <w:p w14:paraId="153B223A" w14:textId="77777777" w:rsidR="00E42A44" w:rsidRDefault="00E42A44" w:rsidP="00E42A44">
      <w:pPr>
        <w:pStyle w:val="Code"/>
      </w:pPr>
    </w:p>
    <w:p w14:paraId="189CD9D3" w14:textId="77777777" w:rsidR="00E42A44" w:rsidRPr="006225D6" w:rsidRDefault="00E42A44" w:rsidP="00E42A44">
      <w:r w:rsidRPr="006225D6">
        <w:t>To read a password and keep it invisible.</w:t>
      </w:r>
    </w:p>
    <w:p w14:paraId="545D2375" w14:textId="77777777" w:rsidR="00E42A44" w:rsidRDefault="00E42A44" w:rsidP="00E42A44">
      <w:pPr>
        <w:pStyle w:val="Code"/>
      </w:pPr>
      <w:r>
        <w:t>#!/bin/bash</w:t>
      </w:r>
    </w:p>
    <w:p w14:paraId="14261500" w14:textId="77777777" w:rsidR="00E42A44" w:rsidRDefault="00E42A44" w:rsidP="00E42A44">
      <w:pPr>
        <w:pStyle w:val="Code"/>
      </w:pPr>
      <w:r>
        <w:t>read -p "Username: " uname</w:t>
      </w:r>
    </w:p>
    <w:p w14:paraId="14005E25" w14:textId="77777777" w:rsidR="00E42A44" w:rsidRDefault="00E42A44" w:rsidP="00E42A44">
      <w:pPr>
        <w:pStyle w:val="Code"/>
      </w:pPr>
    </w:p>
    <w:p w14:paraId="6D286D4F" w14:textId="77777777" w:rsidR="00E42A44" w:rsidRDefault="00E42A44" w:rsidP="00E42A44">
      <w:pPr>
        <w:pStyle w:val="Code"/>
      </w:pPr>
      <w:r>
        <w:lastRenderedPageBreak/>
        <w:t>stty -echo</w:t>
      </w:r>
    </w:p>
    <w:p w14:paraId="42F64E8F" w14:textId="77777777" w:rsidR="00E42A44" w:rsidRDefault="00E42A44" w:rsidP="00E42A44">
      <w:pPr>
        <w:pStyle w:val="Code"/>
      </w:pPr>
      <w:r>
        <w:t xml:space="preserve">read -p "Password: " passw </w:t>
      </w:r>
    </w:p>
    <w:p w14:paraId="7E309C49" w14:textId="77777777" w:rsidR="00E42A44" w:rsidRDefault="00E42A44" w:rsidP="00E42A44">
      <w:pPr>
        <w:pStyle w:val="Code"/>
      </w:pPr>
      <w:r>
        <w:t>stty echo</w:t>
      </w:r>
    </w:p>
    <w:p w14:paraId="29E8A2A5" w14:textId="77777777" w:rsidR="00E42A44" w:rsidRDefault="00E42A44" w:rsidP="00E42A44">
      <w:pPr>
        <w:pStyle w:val="Code"/>
      </w:pPr>
    </w:p>
    <w:p w14:paraId="5CB44CD0" w14:textId="77777777" w:rsidR="00E42A44" w:rsidRDefault="00E42A44" w:rsidP="00E42A44">
      <w:pPr>
        <w:pStyle w:val="Code"/>
      </w:pPr>
      <w:r>
        <w:t>echo $uname</w:t>
      </w:r>
    </w:p>
    <w:p w14:paraId="0BF39C3C" w14:textId="77777777" w:rsidR="00E42A44" w:rsidRPr="004167B0" w:rsidRDefault="00E42A44" w:rsidP="00E42A44">
      <w:pPr>
        <w:pStyle w:val="Heading3"/>
      </w:pPr>
      <w:r w:rsidRPr="004167B0">
        <w:t>Controlling the Cursor Position</w:t>
      </w:r>
    </w:p>
    <w:p w14:paraId="1BBD6704" w14:textId="77777777" w:rsidR="00E42A44" w:rsidRPr="004167B0" w:rsidRDefault="00E42A44" w:rsidP="00E42A44">
      <w:pPr>
        <w:pStyle w:val="Code"/>
      </w:pPr>
      <w:r w:rsidRPr="004167B0">
        <w:t>clear</w:t>
      </w:r>
    </w:p>
    <w:p w14:paraId="4C25C74A" w14:textId="77777777" w:rsidR="00E42A44" w:rsidRPr="006225D6" w:rsidRDefault="00E42A44" w:rsidP="00E42A44">
      <w:r w:rsidRPr="006225D6">
        <w:t>The clear command will clear the screen and position the cursor at the top of the screen.</w:t>
      </w:r>
    </w:p>
    <w:p w14:paraId="605B3C9F" w14:textId="77777777" w:rsidR="00E42A44" w:rsidRDefault="00E42A44" w:rsidP="00E42A44">
      <w:pPr>
        <w:pStyle w:val="Code"/>
      </w:pPr>
      <w:r w:rsidRPr="004167B0">
        <w:t>tput cup 0 0</w:t>
      </w:r>
    </w:p>
    <w:p w14:paraId="27317854" w14:textId="77777777" w:rsidR="00E42A44" w:rsidRPr="00D162AC" w:rsidRDefault="00E42A44" w:rsidP="00E42A44">
      <w:pPr>
        <w:pStyle w:val="Code"/>
        <w:rPr>
          <w:rFonts w:ascii="Arial" w:hAnsi="Arial"/>
        </w:rPr>
      </w:pPr>
      <w:r>
        <w:rPr>
          <w:rFonts w:ascii="Arial" w:hAnsi="Arial"/>
        </w:rPr>
        <w:t>The tput command moves the cursor to the row and column position specified, use clear first.</w:t>
      </w:r>
    </w:p>
    <w:p w14:paraId="2FE1FCD1" w14:textId="77777777" w:rsidR="00E42A44" w:rsidRPr="006225D6" w:rsidRDefault="00E42A44" w:rsidP="00E42A44"/>
    <w:p w14:paraId="0BACB0A6" w14:textId="77777777" w:rsidR="00E42A44" w:rsidRPr="004167B0" w:rsidRDefault="00E42A44" w:rsidP="00E42A44">
      <w:pPr>
        <w:pStyle w:val="Heading2"/>
      </w:pPr>
      <w:bookmarkStart w:id="265" w:name="_Toc470086255"/>
      <w:r w:rsidRPr="004167B0">
        <w:t>Variables</w:t>
      </w:r>
      <w:bookmarkEnd w:id="265"/>
    </w:p>
    <w:p w14:paraId="7B019828" w14:textId="77777777" w:rsidR="00E42A44" w:rsidRDefault="00E42A44" w:rsidP="00E42A44">
      <w:pPr>
        <w:pStyle w:val="Heading3"/>
      </w:pPr>
      <w:r>
        <w:t>Declaring Variables</w:t>
      </w:r>
    </w:p>
    <w:p w14:paraId="07373E28" w14:textId="77777777" w:rsidR="00E42A44" w:rsidRPr="006225D6" w:rsidRDefault="00E42A44" w:rsidP="00E42A44">
      <w:r w:rsidRPr="006225D6">
        <w:t>You do not need to declare variables.  You can just start using them.</w:t>
      </w:r>
    </w:p>
    <w:p w14:paraId="6D582F50" w14:textId="77777777" w:rsidR="00E42A44" w:rsidRDefault="00E42A44" w:rsidP="00E42A44">
      <w:pPr>
        <w:pStyle w:val="Code"/>
      </w:pPr>
      <w:r>
        <w:t>var=hello</w:t>
      </w:r>
    </w:p>
    <w:p w14:paraId="6B1C0566" w14:textId="77777777" w:rsidR="00E42A44" w:rsidRPr="006225D6" w:rsidRDefault="00E42A44" w:rsidP="00E42A44">
      <w:r w:rsidRPr="006225D6">
        <w:t>All variables in Bash are text.</w:t>
      </w:r>
    </w:p>
    <w:p w14:paraId="2D080547" w14:textId="77777777" w:rsidR="00E42A44" w:rsidRDefault="00E42A44" w:rsidP="00E42A44">
      <w:pPr>
        <w:pStyle w:val="Heading3"/>
      </w:pPr>
      <w:r>
        <w:t>Referencing Variables</w:t>
      </w:r>
    </w:p>
    <w:p w14:paraId="27BF4BF0" w14:textId="77777777" w:rsidR="00E42A44" w:rsidRPr="006225D6" w:rsidRDefault="00E42A44" w:rsidP="00E42A44">
      <w:r w:rsidRPr="006225D6">
        <w:t>Variables are prefixed by $ when referencing them.</w:t>
      </w:r>
    </w:p>
    <w:p w14:paraId="70D0F32D" w14:textId="77777777" w:rsidR="00E42A44" w:rsidRDefault="00E42A44" w:rsidP="00E42A44">
      <w:pPr>
        <w:pStyle w:val="Code"/>
      </w:pPr>
      <w:r>
        <w:t>var=hello</w:t>
      </w:r>
    </w:p>
    <w:p w14:paraId="1B0E0002" w14:textId="77777777" w:rsidR="00E42A44" w:rsidRDefault="00E42A44" w:rsidP="00E42A44">
      <w:pPr>
        <w:pStyle w:val="Code"/>
      </w:pPr>
      <w:r>
        <w:t>echo $var    will produce hello</w:t>
      </w:r>
    </w:p>
    <w:p w14:paraId="03230D8B" w14:textId="77777777" w:rsidR="00E42A44" w:rsidRPr="006225D6" w:rsidRDefault="00E42A44" w:rsidP="00E42A44">
      <w:r w:rsidRPr="006225D6">
        <w:t>If necessary, a variable can be delineated using { }</w:t>
      </w:r>
    </w:p>
    <w:p w14:paraId="72CB458A" w14:textId="77777777" w:rsidR="00E42A44" w:rsidRDefault="00E42A44" w:rsidP="00E42A44">
      <w:pPr>
        <w:pStyle w:val="Code"/>
      </w:pPr>
      <w:r>
        <w:t>var=abc</w:t>
      </w:r>
    </w:p>
    <w:p w14:paraId="7B37BA3D" w14:textId="77777777" w:rsidR="00E42A44" w:rsidRDefault="00E42A44" w:rsidP="00E42A44">
      <w:pPr>
        <w:pStyle w:val="Code"/>
      </w:pPr>
      <w:r>
        <w:t>echo ${var}d   will produce abcd</w:t>
      </w:r>
    </w:p>
    <w:p w14:paraId="23F0B7B7" w14:textId="77777777" w:rsidR="00E42A44" w:rsidRDefault="00E42A44" w:rsidP="00E42A44">
      <w:pPr>
        <w:pStyle w:val="Code"/>
      </w:pPr>
      <w:r>
        <w:t>echo $vard     will produce a blank (vard is empty)</w:t>
      </w:r>
    </w:p>
    <w:p w14:paraId="64C49D34" w14:textId="77777777" w:rsidR="00E42A44" w:rsidRDefault="00E42A44" w:rsidP="00E42A44">
      <w:pPr>
        <w:pStyle w:val="Heading3"/>
      </w:pPr>
      <w:r>
        <w:t>Scope</w:t>
      </w:r>
    </w:p>
    <w:p w14:paraId="65CFB6CB" w14:textId="77777777" w:rsidR="00E42A44" w:rsidRPr="006225D6" w:rsidRDefault="00E42A44" w:rsidP="00E42A44">
      <w:r w:rsidRPr="006225D6">
        <w:t>By default variables have global scope, but you can declare variables to be local using the keyword:  local.</w:t>
      </w:r>
    </w:p>
    <w:p w14:paraId="6CA480F4" w14:textId="77777777" w:rsidR="00E42A44" w:rsidRPr="00A53FE9" w:rsidRDefault="00E42A44" w:rsidP="00E42A44">
      <w:pPr>
        <w:pStyle w:val="Heading3"/>
      </w:pPr>
      <w:r w:rsidRPr="00A53FE9">
        <w:t>Command substitution</w:t>
      </w:r>
    </w:p>
    <w:p w14:paraId="7DF41077" w14:textId="77777777" w:rsidR="00E42A44" w:rsidRPr="006225D6" w:rsidRDefault="00E42A44" w:rsidP="00E42A44">
      <w:r w:rsidRPr="006225D6">
        <w:t>var=$(ls –l)</w:t>
      </w:r>
    </w:p>
    <w:p w14:paraId="1728A0F1" w14:textId="77777777" w:rsidR="00E42A44" w:rsidRPr="004167B0" w:rsidRDefault="00E42A44" w:rsidP="00E42A44">
      <w:pPr>
        <w:pStyle w:val="Heading3"/>
      </w:pPr>
      <w:r w:rsidRPr="004167B0">
        <w:t>Length of the contents of a variable:</w:t>
      </w:r>
    </w:p>
    <w:p w14:paraId="0CB2ECD6" w14:textId="77777777" w:rsidR="00E42A44" w:rsidRPr="004167B0" w:rsidRDefault="00E42A44" w:rsidP="00E42A44">
      <w:pPr>
        <w:pStyle w:val="Code"/>
      </w:pPr>
      <w:r>
        <w:t>var="Hello"</w:t>
      </w:r>
    </w:p>
    <w:p w14:paraId="47347275" w14:textId="77777777" w:rsidR="00E42A44" w:rsidRDefault="00E42A44" w:rsidP="00E42A44">
      <w:pPr>
        <w:pStyle w:val="Code"/>
      </w:pPr>
      <w:r w:rsidRPr="004167B0">
        <w:t>echo –n $var | wc –c</w:t>
      </w:r>
    </w:p>
    <w:p w14:paraId="4217CC7E" w14:textId="77777777" w:rsidR="00E42A44" w:rsidRPr="004167B0" w:rsidRDefault="00E42A44" w:rsidP="00E42A44">
      <w:pPr>
        <w:pStyle w:val="Code"/>
      </w:pPr>
    </w:p>
    <w:p w14:paraId="260CDD62" w14:textId="77777777" w:rsidR="00E42A44" w:rsidRPr="006225D6" w:rsidRDefault="00E42A44" w:rsidP="00E42A44">
      <w:r w:rsidRPr="006225D6">
        <w:t>or</w:t>
      </w:r>
    </w:p>
    <w:p w14:paraId="5695C9BF" w14:textId="77777777" w:rsidR="00E42A44" w:rsidRDefault="00E42A44" w:rsidP="00E42A44">
      <w:pPr>
        <w:pStyle w:val="Code"/>
      </w:pPr>
      <w:r>
        <w:lastRenderedPageBreak/>
        <w:t>var="Hello"</w:t>
      </w:r>
    </w:p>
    <w:p w14:paraId="4B6999B9" w14:textId="77777777" w:rsidR="00E42A44" w:rsidRPr="004167B0" w:rsidRDefault="00E42A44" w:rsidP="00E42A44">
      <w:pPr>
        <w:pStyle w:val="Code"/>
      </w:pPr>
      <w:r w:rsidRPr="004167B0">
        <w:t>echo ${#var}</w:t>
      </w:r>
    </w:p>
    <w:p w14:paraId="2D3B3948" w14:textId="77777777" w:rsidR="00E42A44" w:rsidRDefault="00E42A44" w:rsidP="00E42A44">
      <w:pPr>
        <w:pStyle w:val="Heading3"/>
      </w:pPr>
      <w:r>
        <w:t>Arrays</w:t>
      </w:r>
    </w:p>
    <w:p w14:paraId="54114849" w14:textId="77777777" w:rsidR="00E42A44" w:rsidRPr="006225D6" w:rsidRDefault="00E42A44" w:rsidP="00E42A44">
      <w:r w:rsidRPr="006225D6">
        <w:t>Examples</w:t>
      </w:r>
    </w:p>
    <w:p w14:paraId="360EFD26" w14:textId="77777777" w:rsidR="00E42A44" w:rsidRDefault="00E42A44" w:rsidP="00E42A44">
      <w:pPr>
        <w:pStyle w:val="Code"/>
      </w:pPr>
      <w:r>
        <w:t>array=("Andy" "Bruce")</w:t>
      </w:r>
    </w:p>
    <w:p w14:paraId="78127278" w14:textId="77777777" w:rsidR="00E42A44" w:rsidRDefault="00E42A44" w:rsidP="00E42A44">
      <w:pPr>
        <w:pStyle w:val="Code"/>
      </w:pPr>
      <w:r>
        <w:t>echo 'First Element = ' ${array[0]}</w:t>
      </w:r>
    </w:p>
    <w:p w14:paraId="76BE535C" w14:textId="77777777" w:rsidR="00E42A44" w:rsidRDefault="00E42A44" w:rsidP="00E42A44">
      <w:pPr>
        <w:pStyle w:val="Code"/>
      </w:pPr>
      <w:r>
        <w:t>echo 'Second Element = ' ${array[1]}</w:t>
      </w:r>
    </w:p>
    <w:p w14:paraId="7E90F4AB" w14:textId="77777777" w:rsidR="00E42A44" w:rsidRDefault="00E42A44" w:rsidP="00E42A44">
      <w:pPr>
        <w:pStyle w:val="Code"/>
      </w:pPr>
      <w:r>
        <w:t>echo 'All Elements  = ' ${array[*]}</w:t>
      </w:r>
    </w:p>
    <w:p w14:paraId="1A0734E4" w14:textId="77777777" w:rsidR="00E42A44" w:rsidRDefault="00E42A44" w:rsidP="00E42A44">
      <w:pPr>
        <w:pStyle w:val="Code"/>
      </w:pPr>
    </w:p>
    <w:p w14:paraId="2184D08B" w14:textId="77777777" w:rsidR="00E42A44" w:rsidRDefault="00E42A44" w:rsidP="00E42A44">
      <w:pPr>
        <w:pStyle w:val="Code"/>
      </w:pPr>
      <w:r>
        <w:t>Arr[0]=Hello</w:t>
      </w:r>
    </w:p>
    <w:p w14:paraId="7F41236F" w14:textId="77777777" w:rsidR="00E42A44" w:rsidRDefault="00E42A44" w:rsidP="00E42A44">
      <w:pPr>
        <w:pStyle w:val="Code"/>
      </w:pPr>
      <w:r>
        <w:t>Echo ${Arr[0]}</w:t>
      </w:r>
    </w:p>
    <w:p w14:paraId="00F94959" w14:textId="77777777" w:rsidR="00E42A44" w:rsidRDefault="00E42A44" w:rsidP="00E42A44">
      <w:pPr>
        <w:pStyle w:val="Code"/>
      </w:pPr>
    </w:p>
    <w:p w14:paraId="767F7DB9" w14:textId="77777777" w:rsidR="00E42A44" w:rsidRPr="006225D6" w:rsidRDefault="00E42A44" w:rsidP="00E42A44">
      <w:r w:rsidRPr="006225D6">
        <w:t>To copy an array to another array</w:t>
      </w:r>
    </w:p>
    <w:p w14:paraId="14070A5D" w14:textId="77777777" w:rsidR="00E42A44" w:rsidRDefault="00E42A44" w:rsidP="00E42A44">
      <w:pPr>
        <w:pStyle w:val="Code"/>
      </w:pPr>
      <w:r>
        <w:t>c=(${array[*]})</w:t>
      </w:r>
    </w:p>
    <w:p w14:paraId="6D253CDE" w14:textId="77777777" w:rsidR="00E42A44" w:rsidRDefault="00E42A44" w:rsidP="00E42A44">
      <w:pPr>
        <w:pStyle w:val="Code"/>
      </w:pPr>
      <w:r>
        <w:t>echo 'All of c = ' ${c[*]}</w:t>
      </w:r>
    </w:p>
    <w:p w14:paraId="489CFB7F" w14:textId="77777777" w:rsidR="00E42A44" w:rsidRDefault="00E42A44" w:rsidP="00E42A44">
      <w:pPr>
        <w:pStyle w:val="Heading3"/>
      </w:pPr>
      <w:r>
        <w:t>Constants</w:t>
      </w:r>
    </w:p>
    <w:p w14:paraId="496911E0" w14:textId="77777777" w:rsidR="00E42A44" w:rsidRPr="006225D6" w:rsidRDefault="00E42A44" w:rsidP="00E42A44">
      <w:r w:rsidRPr="006225D6">
        <w:t>In BASH, a constant is merely a variable that has been declared as read only.</w:t>
      </w:r>
    </w:p>
    <w:p w14:paraId="5EDF96F0" w14:textId="77777777" w:rsidR="00E42A44" w:rsidRPr="006225D6" w:rsidRDefault="00E42A44" w:rsidP="00E42A44">
      <w:r w:rsidRPr="006225D6">
        <w:t>It is fair game to use constants globally.</w:t>
      </w:r>
    </w:p>
    <w:p w14:paraId="42AE69DA" w14:textId="77777777" w:rsidR="00E42A44" w:rsidRPr="006225D6" w:rsidRDefault="00E42A44" w:rsidP="00E42A44">
      <w:r w:rsidRPr="006225D6">
        <w:t xml:space="preserve">For sample code see:  constant </w:t>
      </w:r>
    </w:p>
    <w:p w14:paraId="381FA2EB" w14:textId="77777777" w:rsidR="00E42A44" w:rsidRPr="004167B0" w:rsidRDefault="00E42A44" w:rsidP="00E42A44">
      <w:pPr>
        <w:pStyle w:val="Heading1"/>
      </w:pPr>
      <w:bookmarkStart w:id="266" w:name="_Toc470086256"/>
      <w:r w:rsidRPr="004167B0">
        <w:lastRenderedPageBreak/>
        <w:t>Streams &amp; Redirection</w:t>
      </w:r>
      <w:bookmarkEnd w:id="266"/>
    </w:p>
    <w:p w14:paraId="30B9D93B" w14:textId="77777777" w:rsidR="00E42A44" w:rsidRPr="006225D6" w:rsidRDefault="00E42A44" w:rsidP="00E42A44">
      <w:r w:rsidRPr="00C116A3">
        <w:rPr>
          <w:rFonts w:ascii="Courier New" w:hAnsi="Courier New"/>
        </w:rPr>
        <w:t>|</w:t>
      </w:r>
      <w:r w:rsidRPr="006225D6">
        <w:rPr>
          <w:rStyle w:val="CodeChar"/>
          <w:rFonts w:eastAsiaTheme="minorEastAsia"/>
        </w:rPr>
        <w:t xml:space="preserve">   </w:t>
      </w:r>
      <w:r>
        <w:tab/>
      </w:r>
      <w:r w:rsidRPr="006225D6">
        <w:rPr>
          <w:rStyle w:val="MainTextCharChar"/>
          <w:rFonts w:asciiTheme="minorHAnsi" w:eastAsiaTheme="minorHAnsi" w:hAnsiTheme="minorHAnsi" w:cstheme="minorBidi"/>
          <w:lang w:val="en-US"/>
        </w:rPr>
        <w:t>send</w:t>
      </w:r>
      <w:r>
        <w:rPr>
          <w:rStyle w:val="MainTextCharChar"/>
          <w:rFonts w:asciiTheme="minorHAnsi" w:eastAsiaTheme="minorHAnsi" w:hAnsiTheme="minorHAnsi" w:cstheme="minorBidi"/>
          <w:lang w:val="en-US"/>
        </w:rPr>
        <w:t>s</w:t>
      </w:r>
      <w:r w:rsidRPr="006225D6">
        <w:rPr>
          <w:rStyle w:val="MainTextCharChar"/>
          <w:rFonts w:asciiTheme="minorHAnsi" w:eastAsiaTheme="minorHAnsi" w:hAnsiTheme="minorHAnsi" w:cstheme="minorBidi"/>
          <w:lang w:val="en-US"/>
        </w:rPr>
        <w:t xml:space="preserve"> standard output of one command to the input of another command (pipe)</w:t>
      </w:r>
    </w:p>
    <w:p w14:paraId="64CF6753" w14:textId="77777777" w:rsidR="00E42A44" w:rsidRPr="00C116A3" w:rsidRDefault="00E42A44" w:rsidP="00E42A44">
      <w:pPr>
        <w:rPr>
          <w:rStyle w:val="MainTextCharChar"/>
          <w:rFonts w:asciiTheme="minorHAnsi" w:eastAsiaTheme="minorHAnsi" w:hAnsiTheme="minorHAnsi" w:cstheme="minorBidi"/>
          <w:lang w:val="en-US"/>
        </w:rPr>
      </w:pPr>
      <w:r w:rsidRPr="00C116A3">
        <w:rPr>
          <w:rFonts w:ascii="Courier New" w:hAnsi="Courier New"/>
        </w:rPr>
        <w:t xml:space="preserve">&gt;   </w:t>
      </w:r>
      <w:r w:rsidRPr="00C116A3">
        <w:rPr>
          <w:rFonts w:ascii="Courier New" w:hAnsi="Courier New"/>
        </w:rPr>
        <w:tab/>
      </w:r>
      <w:r w:rsidRPr="00C116A3">
        <w:rPr>
          <w:rStyle w:val="MainTextCharChar"/>
          <w:rFonts w:asciiTheme="minorHAnsi" w:eastAsiaTheme="minorHAnsi" w:hAnsiTheme="minorHAnsi" w:cstheme="minorBidi"/>
          <w:lang w:val="en-US"/>
        </w:rPr>
        <w:t>sends standard output (default) to a file (replaces the file)</w:t>
      </w:r>
    </w:p>
    <w:p w14:paraId="03BBD284" w14:textId="77777777" w:rsidR="00E42A44" w:rsidRPr="00D162AC" w:rsidRDefault="00E42A44" w:rsidP="00E42A44">
      <w:r w:rsidRPr="00C116A3">
        <w:rPr>
          <w:rFonts w:ascii="Courier New" w:hAnsi="Courier New"/>
        </w:rPr>
        <w:t>1&gt;</w:t>
      </w:r>
      <w:r>
        <w:t xml:space="preserve">   </w:t>
      </w:r>
      <w:r>
        <w:tab/>
      </w:r>
      <w:r w:rsidRPr="00D162AC">
        <w:t>sends standard output to a file</w:t>
      </w:r>
    </w:p>
    <w:p w14:paraId="5787D2FD" w14:textId="77777777" w:rsidR="00E42A44" w:rsidRPr="00D162AC" w:rsidRDefault="00E42A44" w:rsidP="00E42A44">
      <w:r w:rsidRPr="00C116A3">
        <w:rPr>
          <w:rFonts w:ascii="Courier New" w:hAnsi="Courier New"/>
        </w:rPr>
        <w:t>2&gt;</w:t>
      </w:r>
      <w:r>
        <w:t xml:space="preserve">   </w:t>
      </w:r>
      <w:r>
        <w:tab/>
      </w:r>
      <w:r w:rsidRPr="00D162AC">
        <w:t>sends standard error to a file</w:t>
      </w:r>
    </w:p>
    <w:p w14:paraId="10B6273A" w14:textId="77777777" w:rsidR="00E42A44" w:rsidRPr="006225D6" w:rsidRDefault="00E42A44" w:rsidP="00E42A44">
      <w:r w:rsidRPr="00C116A3">
        <w:rPr>
          <w:rFonts w:ascii="Courier New" w:hAnsi="Courier New"/>
        </w:rPr>
        <w:t xml:space="preserve">&gt;&gt;  </w:t>
      </w:r>
      <w:r w:rsidRPr="006225D6">
        <w:rPr>
          <w:rStyle w:val="CodeChar"/>
          <w:rFonts w:eastAsiaTheme="minorEastAsia"/>
        </w:rPr>
        <w:t xml:space="preserve"> </w:t>
      </w:r>
      <w:r>
        <w:tab/>
      </w:r>
      <w:r w:rsidRPr="00D162AC">
        <w:t>appends standard output (default) to a file</w:t>
      </w:r>
    </w:p>
    <w:p w14:paraId="370BA474" w14:textId="77777777" w:rsidR="00E42A44" w:rsidRPr="006225D6" w:rsidRDefault="00E42A44" w:rsidP="00E42A44">
      <w:r w:rsidRPr="00C116A3">
        <w:rPr>
          <w:rFonts w:ascii="Courier New" w:hAnsi="Courier New"/>
        </w:rPr>
        <w:t>1&gt;&gt;</w:t>
      </w:r>
      <w:r>
        <w:t xml:space="preserve">  </w:t>
      </w:r>
      <w:r>
        <w:tab/>
      </w:r>
      <w:r w:rsidRPr="00D162AC">
        <w:t>appends standard output to a file</w:t>
      </w:r>
    </w:p>
    <w:p w14:paraId="54B0BB73" w14:textId="77777777" w:rsidR="00E42A44" w:rsidRPr="006225D6" w:rsidRDefault="00E42A44" w:rsidP="00E42A44">
      <w:r w:rsidRPr="00C116A3">
        <w:rPr>
          <w:rFonts w:ascii="Courier New" w:hAnsi="Courier New"/>
        </w:rPr>
        <w:t>2&gt;&gt;</w:t>
      </w:r>
      <w:r>
        <w:t xml:space="preserve">  </w:t>
      </w:r>
      <w:r>
        <w:tab/>
      </w:r>
      <w:r w:rsidRPr="00D162AC">
        <w:t>appends standard error to a file</w:t>
      </w:r>
    </w:p>
    <w:p w14:paraId="1B14054B" w14:textId="77777777" w:rsidR="00E42A44" w:rsidRPr="006225D6" w:rsidRDefault="00E42A44" w:rsidP="00E42A44">
      <w:r w:rsidRPr="00C116A3">
        <w:rPr>
          <w:rFonts w:ascii="Courier New" w:hAnsi="Courier New"/>
        </w:rPr>
        <w:t>echo Error 1&gt;&amp;2</w:t>
      </w:r>
      <w:r>
        <w:tab/>
      </w:r>
      <w:r w:rsidRPr="00D162AC">
        <w:t>redirects stdout to stderr</w:t>
      </w:r>
    </w:p>
    <w:p w14:paraId="6A1BD1E7" w14:textId="77777777" w:rsidR="00E42A44" w:rsidRPr="006225D6" w:rsidRDefault="00E42A44" w:rsidP="00E42A44">
      <w:r w:rsidRPr="00C116A3">
        <w:rPr>
          <w:rFonts w:ascii="Courier New" w:hAnsi="Courier New"/>
        </w:rPr>
        <w:t>echo Error 2&gt;&amp;1</w:t>
      </w:r>
      <w:r>
        <w:tab/>
      </w:r>
      <w:r w:rsidRPr="00D162AC">
        <w:t>redirects stderr to stdout</w:t>
      </w:r>
    </w:p>
    <w:p w14:paraId="48508BF2" w14:textId="77777777" w:rsidR="00E42A44" w:rsidRPr="006225D6" w:rsidRDefault="00E42A44" w:rsidP="00E42A44">
      <w:r w:rsidRPr="00C116A3">
        <w:rPr>
          <w:rFonts w:ascii="Courier New" w:hAnsi="Courier New"/>
        </w:rPr>
        <w:t>echo unwanted stuff &gt; /dev/null</w:t>
      </w:r>
      <w:r>
        <w:tab/>
      </w:r>
      <w:r w:rsidRPr="00D162AC">
        <w:t>redirect</w:t>
      </w:r>
      <w:r>
        <w:t>s</w:t>
      </w:r>
      <w:r w:rsidRPr="00D162AC">
        <w:t xml:space="preserve"> to /dev/null </w:t>
      </w:r>
      <w:r>
        <w:t xml:space="preserve">to </w:t>
      </w:r>
      <w:r w:rsidRPr="00D162AC">
        <w:t>get rid of things that you don't want</w:t>
      </w:r>
      <w:r w:rsidRPr="006225D6">
        <w:t>.</w:t>
      </w:r>
    </w:p>
    <w:p w14:paraId="55159483" w14:textId="77777777" w:rsidR="00E42A44" w:rsidRPr="004167B0" w:rsidRDefault="00E42A44" w:rsidP="00E42A44">
      <w:pPr>
        <w:pStyle w:val="Heading2"/>
      </w:pPr>
      <w:bookmarkStart w:id="267" w:name="_Toc470086257"/>
      <w:r w:rsidRPr="004167B0">
        <w:t>STDIN</w:t>
      </w:r>
      <w:bookmarkEnd w:id="267"/>
    </w:p>
    <w:p w14:paraId="37EF3803" w14:textId="77777777" w:rsidR="00E42A44" w:rsidRPr="006225D6" w:rsidRDefault="00E42A44" w:rsidP="00E42A44">
      <w:r w:rsidRPr="006225D6">
        <w:t>STDIN in has the number 0.</w:t>
      </w:r>
    </w:p>
    <w:p w14:paraId="6F449D6F" w14:textId="77777777" w:rsidR="00E42A44" w:rsidRDefault="00E42A44" w:rsidP="00E42A44">
      <w:pPr>
        <w:pStyle w:val="Code"/>
      </w:pPr>
      <w:r>
        <w:t>cat file</w:t>
      </w:r>
    </w:p>
    <w:p w14:paraId="36589D11" w14:textId="77777777" w:rsidR="00E42A44" w:rsidRDefault="00E42A44" w:rsidP="00E42A44">
      <w:pPr>
        <w:pStyle w:val="Code"/>
      </w:pPr>
      <w:r>
        <w:t xml:space="preserve">cat &lt; file </w:t>
      </w:r>
    </w:p>
    <w:p w14:paraId="008E64D4" w14:textId="77777777" w:rsidR="00E42A44" w:rsidRPr="006225D6" w:rsidRDefault="00E42A44" w:rsidP="00E42A44">
      <w:r w:rsidRPr="00C63E48">
        <w:rPr>
          <w:rStyle w:val="CodeChar"/>
          <w:rFonts w:eastAsiaTheme="minorEastAsia"/>
        </w:rPr>
        <w:t>cat 0&lt; file</w:t>
      </w:r>
      <w:r w:rsidRPr="006225D6">
        <w:t xml:space="preserve">  </w:t>
      </w:r>
      <w:r>
        <w:tab/>
      </w:r>
      <w:r>
        <w:tab/>
      </w:r>
      <w:r>
        <w:tab/>
      </w:r>
      <w:r w:rsidRPr="006225D6">
        <w:t xml:space="preserve"> </w:t>
      </w:r>
      <w:r w:rsidRPr="00D162AC">
        <w:t>explicitly sends file to standard input of cat.</w:t>
      </w:r>
    </w:p>
    <w:p w14:paraId="71BECFB6" w14:textId="77777777" w:rsidR="00E42A44" w:rsidRPr="004167B0" w:rsidRDefault="00E42A44" w:rsidP="00E42A44">
      <w:pPr>
        <w:pStyle w:val="Heading3"/>
      </w:pPr>
      <w:r w:rsidRPr="004167B0">
        <w:t>Here Strings</w:t>
      </w:r>
    </w:p>
    <w:p w14:paraId="403369E3" w14:textId="77777777" w:rsidR="00E42A44" w:rsidRPr="006225D6" w:rsidRDefault="00E42A44" w:rsidP="00E42A44">
      <w:r w:rsidRPr="00D162AC">
        <w:rPr>
          <w:rStyle w:val="CodeChar"/>
          <w:rFonts w:eastAsiaTheme="minorEastAsia" w:cs="Courier New"/>
        </w:rPr>
        <w:t>echo hello | tr "l" "c"</w:t>
      </w:r>
      <w:r w:rsidRPr="00D162AC">
        <w:rPr>
          <w:rFonts w:ascii="Courier New" w:hAnsi="Courier New" w:cs="Courier New"/>
        </w:rPr>
        <w:tab/>
      </w:r>
      <w:r w:rsidRPr="00D162AC">
        <w:t>not using a here string</w:t>
      </w:r>
    </w:p>
    <w:p w14:paraId="0F71F6B8" w14:textId="77777777" w:rsidR="00E42A44" w:rsidRPr="00D162AC" w:rsidRDefault="00E42A44" w:rsidP="00E42A44">
      <w:r w:rsidRPr="00D162AC">
        <w:rPr>
          <w:rStyle w:val="CodeChar"/>
          <w:rFonts w:eastAsiaTheme="minorEastAsia" w:cs="Courier New"/>
        </w:rPr>
        <w:t>tr "l" "c" &lt;&lt;&lt; hello</w:t>
      </w:r>
      <w:r w:rsidRPr="006225D6">
        <w:tab/>
      </w:r>
      <w:r w:rsidRPr="006225D6">
        <w:tab/>
      </w:r>
      <w:r w:rsidRPr="00D162AC">
        <w:t>using a here string</w:t>
      </w:r>
    </w:p>
    <w:p w14:paraId="2212AEBD" w14:textId="77777777" w:rsidR="00E42A44" w:rsidRPr="004167B0" w:rsidRDefault="00E42A44" w:rsidP="00E42A44">
      <w:pPr>
        <w:pStyle w:val="Heading3"/>
      </w:pPr>
      <w:r w:rsidRPr="004167B0">
        <w:t>Here Documents</w:t>
      </w:r>
    </w:p>
    <w:p w14:paraId="41C63D7C" w14:textId="77777777" w:rsidR="00E42A44" w:rsidRPr="006225D6" w:rsidRDefault="00E42A44" w:rsidP="00E42A44">
      <w:r w:rsidRPr="006225D6">
        <w:t xml:space="preserve">Example:  </w:t>
      </w:r>
    </w:p>
    <w:p w14:paraId="6D319A0E" w14:textId="77777777" w:rsidR="00E42A44" w:rsidRPr="00051018" w:rsidRDefault="00E42A44" w:rsidP="00E42A44">
      <w:pPr>
        <w:pStyle w:val="Code"/>
      </w:pPr>
      <w:r w:rsidRPr="00051018">
        <w:t>cat &gt; mydoc &lt;&lt; eof</w:t>
      </w:r>
    </w:p>
    <w:p w14:paraId="22F00D63" w14:textId="77777777" w:rsidR="00E42A44" w:rsidRPr="00051018" w:rsidRDefault="00E42A44" w:rsidP="00E42A44">
      <w:pPr>
        <w:pStyle w:val="Code"/>
      </w:pPr>
      <w:r w:rsidRPr="00051018">
        <w:t xml:space="preserve">This is a </w:t>
      </w:r>
      <w:r>
        <w:t>"</w:t>
      </w:r>
      <w:r w:rsidRPr="00051018">
        <w:t>here document</w:t>
      </w:r>
      <w:r>
        <w:t>"</w:t>
      </w:r>
      <w:r w:rsidRPr="00051018">
        <w:t>.</w:t>
      </w:r>
    </w:p>
    <w:p w14:paraId="6E3E6402" w14:textId="77777777" w:rsidR="00E42A44" w:rsidRPr="00051018" w:rsidRDefault="00E42A44" w:rsidP="00E42A44">
      <w:pPr>
        <w:pStyle w:val="Code"/>
      </w:pPr>
      <w:r w:rsidRPr="00051018">
        <w:t xml:space="preserve">The text can continue </w:t>
      </w:r>
    </w:p>
    <w:p w14:paraId="6A8F80C8" w14:textId="77777777" w:rsidR="00E42A44" w:rsidRPr="00051018" w:rsidRDefault="00E42A44" w:rsidP="00E42A44">
      <w:pPr>
        <w:pStyle w:val="Code"/>
      </w:pPr>
      <w:r w:rsidRPr="00051018">
        <w:t>until eof appears on a line by itself.</w:t>
      </w:r>
    </w:p>
    <w:p w14:paraId="1E4C73C4" w14:textId="77777777" w:rsidR="00E42A44" w:rsidRPr="00051018" w:rsidRDefault="00E42A44" w:rsidP="00E42A44">
      <w:pPr>
        <w:pStyle w:val="Code"/>
      </w:pPr>
      <w:r w:rsidRPr="00051018">
        <w:t>eof</w:t>
      </w:r>
    </w:p>
    <w:p w14:paraId="7601EA63" w14:textId="77777777" w:rsidR="00E42A44" w:rsidRDefault="00E42A44" w:rsidP="00E42A44">
      <w:pPr>
        <w:pStyle w:val="Heading2"/>
      </w:pPr>
      <w:bookmarkStart w:id="268" w:name="_Toc470086258"/>
      <w:r w:rsidRPr="004167B0">
        <w:t>STDOUT</w:t>
      </w:r>
      <w:bookmarkEnd w:id="268"/>
    </w:p>
    <w:p w14:paraId="4289BD0B" w14:textId="77777777" w:rsidR="00E42A44" w:rsidRPr="006225D6" w:rsidRDefault="00E42A44" w:rsidP="00E42A44">
      <w:r w:rsidRPr="006225D6">
        <w:t>STDOUT is number 1 and is the default.</w:t>
      </w:r>
    </w:p>
    <w:p w14:paraId="39262A2F" w14:textId="77777777" w:rsidR="00E42A44" w:rsidRDefault="00E42A44" w:rsidP="00E42A44">
      <w:pPr>
        <w:pStyle w:val="Code"/>
      </w:pPr>
      <w:r>
        <w:t>date 1&gt; file      -- same</w:t>
      </w:r>
    </w:p>
    <w:p w14:paraId="082D2917" w14:textId="77777777" w:rsidR="00E42A44" w:rsidRPr="004167B0" w:rsidRDefault="00E42A44" w:rsidP="00E42A44">
      <w:pPr>
        <w:pStyle w:val="Code"/>
      </w:pPr>
      <w:r>
        <w:t>date &gt; file       -- same</w:t>
      </w:r>
    </w:p>
    <w:p w14:paraId="478E0CEE" w14:textId="77777777" w:rsidR="00E42A44" w:rsidRDefault="00E42A44" w:rsidP="00E42A44">
      <w:pPr>
        <w:pStyle w:val="Heading2"/>
      </w:pPr>
      <w:bookmarkStart w:id="269" w:name="_Toc470086259"/>
      <w:r w:rsidRPr="004167B0">
        <w:t>STDERR</w:t>
      </w:r>
      <w:bookmarkEnd w:id="269"/>
    </w:p>
    <w:p w14:paraId="2F92DB6E" w14:textId="77777777" w:rsidR="00E42A44" w:rsidRPr="006225D6" w:rsidRDefault="00E42A44" w:rsidP="00E42A44">
      <w:r w:rsidRPr="006225D6">
        <w:t>STDERR is number 2.</w:t>
      </w:r>
    </w:p>
    <w:p w14:paraId="2FF8E40D" w14:textId="77777777" w:rsidR="00E42A44" w:rsidRDefault="00E42A44" w:rsidP="00E42A44">
      <w:pPr>
        <w:pStyle w:val="Code"/>
      </w:pPr>
      <w:r>
        <w:t>ls 2&gt; file</w:t>
      </w:r>
    </w:p>
    <w:p w14:paraId="7A519F6F" w14:textId="77777777" w:rsidR="00E42A44" w:rsidRDefault="00E42A44" w:rsidP="00E42A44">
      <w:pPr>
        <w:pStyle w:val="Code"/>
      </w:pPr>
      <w:r>
        <w:t>ls 2&gt; /dev/null</w:t>
      </w:r>
    </w:p>
    <w:p w14:paraId="285E67ED" w14:textId="77777777" w:rsidR="00E42A44" w:rsidRDefault="00E42A44" w:rsidP="00E42A44">
      <w:pPr>
        <w:pStyle w:val="Heading2"/>
      </w:pPr>
      <w:bookmarkStart w:id="270" w:name="_Toc470086260"/>
      <w:r>
        <w:lastRenderedPageBreak/>
        <w:t>tee</w:t>
      </w:r>
      <w:bookmarkEnd w:id="270"/>
    </w:p>
    <w:p w14:paraId="48C5B9A7" w14:textId="77777777" w:rsidR="00E42A44" w:rsidRPr="006225D6" w:rsidRDefault="00E42A44" w:rsidP="00E42A44">
      <w:r w:rsidRPr="006225D6">
        <w:t>Read from standard input and write to both standard output and file(s)</w:t>
      </w:r>
    </w:p>
    <w:p w14:paraId="64700B3D" w14:textId="77777777" w:rsidR="00E42A44" w:rsidRPr="00D162AC" w:rsidRDefault="00E42A44" w:rsidP="00E42A44">
      <w:pPr>
        <w:ind w:left="3600" w:hanging="3600"/>
      </w:pPr>
      <w:r w:rsidRPr="00D162AC">
        <w:rPr>
          <w:rStyle w:val="CodeChar"/>
          <w:rFonts w:eastAsiaTheme="minorEastAsia" w:cs="Courier New"/>
        </w:rPr>
        <w:t>echo hello | tee f1 f2</w:t>
      </w:r>
      <w:r w:rsidRPr="006225D6">
        <w:rPr>
          <w:rStyle w:val="CodeChar"/>
          <w:rFonts w:eastAsiaTheme="minorEastAsia"/>
        </w:rPr>
        <w:tab/>
      </w:r>
      <w:r w:rsidRPr="00D162AC">
        <w:t>Creates files f1 and f2 (overwrites if they exist) and writes</w:t>
      </w:r>
      <w:r w:rsidRPr="006225D6">
        <w:t xml:space="preserve"> "</w:t>
      </w:r>
      <w:r w:rsidRPr="00D162AC">
        <w:t>hello" to f1 and f2 as well as standard output.</w:t>
      </w:r>
    </w:p>
    <w:p w14:paraId="396C1F9E" w14:textId="77777777" w:rsidR="00E42A44" w:rsidRPr="00D162AC" w:rsidRDefault="00E42A44" w:rsidP="00E42A44">
      <w:pPr>
        <w:ind w:left="3600" w:hanging="3600"/>
      </w:pPr>
      <w:r w:rsidRPr="00D162AC">
        <w:rPr>
          <w:rFonts w:ascii="Courier New" w:hAnsi="Courier New" w:cs="Courier New"/>
        </w:rPr>
        <w:t>echo hello | tee -a f1</w:t>
      </w:r>
      <w:r w:rsidRPr="006225D6">
        <w:tab/>
      </w:r>
      <w:r w:rsidRPr="00D162AC">
        <w:t>Appends "hello" to f1 as well as writing "hello" to standard output.  (Creates file f1 if it does not exist.)</w:t>
      </w:r>
    </w:p>
    <w:p w14:paraId="0405BEED" w14:textId="77777777" w:rsidR="00E42A44" w:rsidRPr="004167B0" w:rsidRDefault="00E42A44" w:rsidP="00E42A44">
      <w:pPr>
        <w:pStyle w:val="Heading1"/>
      </w:pPr>
      <w:bookmarkStart w:id="271" w:name="_Toc470086261"/>
      <w:r>
        <w:lastRenderedPageBreak/>
        <w:t>vi</w:t>
      </w:r>
      <w:r w:rsidRPr="004167B0">
        <w:t xml:space="preserve"> Editor</w:t>
      </w:r>
      <w:bookmarkEnd w:id="271"/>
    </w:p>
    <w:p w14:paraId="6B7A4B5C" w14:textId="77777777" w:rsidR="00E42A44" w:rsidRPr="006225D6" w:rsidRDefault="00E42A44" w:rsidP="00E42A44">
      <w:r w:rsidRPr="006225D6">
        <w:t>When you enter VI, you start in command mode.  Pressing esc will always bring you back to command mode.  In command mode you can access these commands (and many more):</w:t>
      </w:r>
    </w:p>
    <w:p w14:paraId="4DA9EA47" w14:textId="77777777" w:rsidR="00E42A44" w:rsidRPr="001938E8" w:rsidRDefault="00E42A44" w:rsidP="00E42A44">
      <w:pPr>
        <w:rPr>
          <w:rFonts w:cs="Courier New"/>
        </w:rPr>
      </w:pPr>
      <w:r w:rsidRPr="00C116A3">
        <w:rPr>
          <w:rFonts w:ascii="Courier New" w:hAnsi="Courier New"/>
        </w:rPr>
        <w:t>:#</w:t>
      </w:r>
      <w:r w:rsidRPr="00C116A3">
        <w:rPr>
          <w:rFonts w:ascii="Courier New" w:hAnsi="Courier New"/>
        </w:rPr>
        <w:tab/>
      </w:r>
      <w:r w:rsidRPr="001938E8">
        <w:rPr>
          <w:rFonts w:cs="Courier New"/>
        </w:rPr>
        <w:t>move to line #.  Example: 8 will move you to line 8</w:t>
      </w:r>
    </w:p>
    <w:p w14:paraId="0A8D8854" w14:textId="77777777" w:rsidR="00E42A44" w:rsidRPr="001938E8" w:rsidRDefault="00E42A44" w:rsidP="00E42A44">
      <w:pPr>
        <w:rPr>
          <w:rFonts w:cs="Courier New"/>
        </w:rPr>
      </w:pPr>
      <w:r w:rsidRPr="00C116A3">
        <w:rPr>
          <w:rFonts w:ascii="Courier New" w:hAnsi="Courier New"/>
        </w:rPr>
        <w:t>a</w:t>
      </w:r>
      <w:r w:rsidRPr="001938E8">
        <w:tab/>
      </w:r>
      <w:r w:rsidRPr="001938E8">
        <w:rPr>
          <w:rFonts w:cs="Courier New"/>
        </w:rPr>
        <w:t>append (insert after current character)</w:t>
      </w:r>
    </w:p>
    <w:p w14:paraId="72B3AC85" w14:textId="77777777" w:rsidR="00E42A44" w:rsidRPr="001938E8" w:rsidRDefault="00E42A44" w:rsidP="00E42A44">
      <w:r w:rsidRPr="00C116A3">
        <w:rPr>
          <w:rFonts w:ascii="Courier New" w:hAnsi="Courier New"/>
        </w:rPr>
        <w:t>A</w:t>
      </w:r>
      <w:r w:rsidRPr="001938E8">
        <w:tab/>
      </w:r>
      <w:r w:rsidRPr="001938E8">
        <w:rPr>
          <w:rFonts w:cs="Courier New"/>
        </w:rPr>
        <w:t>append at the end of the current line</w:t>
      </w:r>
    </w:p>
    <w:p w14:paraId="71EE5862" w14:textId="77777777" w:rsidR="00E42A44" w:rsidRPr="001938E8" w:rsidRDefault="00E42A44" w:rsidP="00E42A44">
      <w:pPr>
        <w:rPr>
          <w:rFonts w:cs="Courier New"/>
        </w:rPr>
      </w:pPr>
      <w:r w:rsidRPr="00C116A3">
        <w:rPr>
          <w:rFonts w:ascii="Courier New" w:hAnsi="Courier New"/>
        </w:rPr>
        <w:t>D</w:t>
      </w:r>
      <w:r w:rsidRPr="00C116A3">
        <w:rPr>
          <w:rFonts w:ascii="Courier New" w:hAnsi="Courier New"/>
        </w:rPr>
        <w:tab/>
      </w:r>
      <w:r w:rsidRPr="001938E8">
        <w:rPr>
          <w:rFonts w:cs="Courier New"/>
        </w:rPr>
        <w:t>deletes the text from the cursor to the end of the current line</w:t>
      </w:r>
    </w:p>
    <w:p w14:paraId="5FC1A15C" w14:textId="77777777" w:rsidR="00E42A44" w:rsidRPr="001938E8" w:rsidRDefault="00E42A44" w:rsidP="00E42A44">
      <w:r w:rsidRPr="00C116A3">
        <w:rPr>
          <w:rFonts w:ascii="Courier New" w:hAnsi="Courier New"/>
        </w:rPr>
        <w:t>dd</w:t>
      </w:r>
      <w:r w:rsidRPr="001938E8">
        <w:tab/>
      </w:r>
      <w:r w:rsidRPr="001938E8">
        <w:rPr>
          <w:rFonts w:cs="Courier New"/>
        </w:rPr>
        <w:t>delete the current line</w:t>
      </w:r>
    </w:p>
    <w:p w14:paraId="225826B5" w14:textId="77777777" w:rsidR="00E42A44" w:rsidRPr="001938E8" w:rsidRDefault="00E42A44" w:rsidP="00E42A44">
      <w:r w:rsidRPr="00C116A3">
        <w:rPr>
          <w:rFonts w:ascii="Courier New" w:hAnsi="Courier New"/>
        </w:rPr>
        <w:t>dw</w:t>
      </w:r>
      <w:r w:rsidRPr="001938E8">
        <w:tab/>
      </w:r>
      <w:r w:rsidRPr="001938E8">
        <w:rPr>
          <w:rFonts w:cs="Courier New"/>
        </w:rPr>
        <w:t>deletes current word</w:t>
      </w:r>
    </w:p>
    <w:p w14:paraId="2AD1B0E4" w14:textId="77777777" w:rsidR="00E42A44" w:rsidRPr="001938E8" w:rsidRDefault="00E42A44" w:rsidP="00E42A44">
      <w:r w:rsidRPr="00C116A3">
        <w:rPr>
          <w:rFonts w:ascii="Courier New" w:hAnsi="Courier New"/>
        </w:rPr>
        <w:t>gg</w:t>
      </w:r>
      <w:r w:rsidRPr="001938E8">
        <w:tab/>
      </w:r>
      <w:r w:rsidRPr="001938E8">
        <w:rPr>
          <w:rFonts w:cs="Courier New"/>
        </w:rPr>
        <w:t>move to top of file</w:t>
      </w:r>
    </w:p>
    <w:p w14:paraId="497BEB13" w14:textId="77777777" w:rsidR="00E42A44" w:rsidRPr="001938E8" w:rsidRDefault="00E42A44" w:rsidP="00E42A44">
      <w:r w:rsidRPr="00C116A3">
        <w:rPr>
          <w:rFonts w:ascii="Courier New" w:hAnsi="Courier New"/>
        </w:rPr>
        <w:t>4gg</w:t>
      </w:r>
      <w:r w:rsidRPr="001938E8">
        <w:tab/>
      </w:r>
      <w:r w:rsidRPr="001938E8">
        <w:rPr>
          <w:rFonts w:cs="Courier New"/>
        </w:rPr>
        <w:t>move to line 4</w:t>
      </w:r>
    </w:p>
    <w:p w14:paraId="31F62659" w14:textId="77777777" w:rsidR="00E42A44" w:rsidRPr="001938E8" w:rsidRDefault="00E42A44" w:rsidP="00E42A44">
      <w:pPr>
        <w:rPr>
          <w:rStyle w:val="CodeChar"/>
          <w:rFonts w:eastAsiaTheme="minorEastAsia"/>
        </w:rPr>
      </w:pPr>
      <w:r w:rsidRPr="00C116A3">
        <w:rPr>
          <w:rFonts w:ascii="Courier New" w:hAnsi="Courier New"/>
        </w:rPr>
        <w:t>G</w:t>
      </w:r>
      <w:r w:rsidRPr="001938E8">
        <w:rPr>
          <w:rStyle w:val="CodeChar"/>
          <w:rFonts w:eastAsiaTheme="minorEastAsia"/>
        </w:rPr>
        <w:t xml:space="preserve"> </w:t>
      </w:r>
      <w:r w:rsidRPr="001938E8">
        <w:rPr>
          <w:rStyle w:val="CodeChar"/>
          <w:rFonts w:eastAsiaTheme="minorEastAsia"/>
        </w:rPr>
        <w:tab/>
        <w:t>move to end of file</w:t>
      </w:r>
    </w:p>
    <w:p w14:paraId="4B29F421" w14:textId="77777777" w:rsidR="00E42A44" w:rsidRPr="001938E8" w:rsidRDefault="00E42A44" w:rsidP="00E42A44">
      <w:r w:rsidRPr="00C116A3">
        <w:rPr>
          <w:rFonts w:ascii="Courier New" w:hAnsi="Courier New"/>
        </w:rPr>
        <w:t>i</w:t>
      </w:r>
      <w:r w:rsidRPr="001938E8">
        <w:tab/>
        <w:t>enter insert mode and insert before the current character</w:t>
      </w:r>
    </w:p>
    <w:p w14:paraId="238780FD" w14:textId="77777777" w:rsidR="00E42A44" w:rsidRPr="001938E8" w:rsidRDefault="00E42A44" w:rsidP="00E42A44">
      <w:r w:rsidRPr="00C116A3">
        <w:rPr>
          <w:rFonts w:ascii="Courier New" w:hAnsi="Courier New"/>
        </w:rPr>
        <w:t>I</w:t>
      </w:r>
      <w:r w:rsidRPr="00C116A3">
        <w:rPr>
          <w:rFonts w:ascii="Courier New" w:hAnsi="Courier New"/>
        </w:rPr>
        <w:tab/>
      </w:r>
      <w:r w:rsidRPr="001938E8">
        <w:t>enter insert mode and insert at the end of the current line</w:t>
      </w:r>
    </w:p>
    <w:p w14:paraId="206C2C13" w14:textId="77777777" w:rsidR="00E42A44" w:rsidRPr="001938E8" w:rsidRDefault="00E42A44" w:rsidP="00E42A44">
      <w:r w:rsidRPr="00C116A3">
        <w:rPr>
          <w:rFonts w:ascii="Courier New" w:hAnsi="Courier New"/>
        </w:rPr>
        <w:t>r</w:t>
      </w:r>
      <w:r w:rsidRPr="001938E8">
        <w:tab/>
        <w:t>replace one character (and return to command mode)</w:t>
      </w:r>
    </w:p>
    <w:p w14:paraId="70E39749" w14:textId="77777777" w:rsidR="00E42A44" w:rsidRPr="001938E8" w:rsidRDefault="00E42A44" w:rsidP="00E42A44">
      <w:r w:rsidRPr="00C116A3">
        <w:rPr>
          <w:rFonts w:ascii="Courier New" w:hAnsi="Courier New"/>
        </w:rPr>
        <w:t>R</w:t>
      </w:r>
      <w:r w:rsidRPr="001938E8">
        <w:tab/>
        <w:t>enter replace mode</w:t>
      </w:r>
    </w:p>
    <w:p w14:paraId="662FC92C" w14:textId="77777777" w:rsidR="00E42A44" w:rsidRPr="001938E8" w:rsidRDefault="00E42A44" w:rsidP="00E42A44">
      <w:r w:rsidRPr="00C116A3">
        <w:rPr>
          <w:rFonts w:ascii="Courier New" w:hAnsi="Courier New"/>
        </w:rPr>
        <w:t>u</w:t>
      </w:r>
      <w:r w:rsidRPr="001938E8">
        <w:tab/>
        <w:t>undo last change</w:t>
      </w:r>
    </w:p>
    <w:p w14:paraId="52458E5A" w14:textId="77777777" w:rsidR="00E42A44" w:rsidRPr="001938E8" w:rsidRDefault="00E42A44" w:rsidP="00E42A44">
      <w:r w:rsidRPr="00C116A3">
        <w:rPr>
          <w:rFonts w:ascii="Courier New" w:hAnsi="Courier New"/>
        </w:rPr>
        <w:t>U</w:t>
      </w:r>
      <w:r w:rsidRPr="00C116A3">
        <w:rPr>
          <w:rFonts w:ascii="Courier New" w:hAnsi="Courier New"/>
        </w:rPr>
        <w:tab/>
      </w:r>
      <w:r w:rsidRPr="001938E8">
        <w:t>undo all changes to the current line</w:t>
      </w:r>
    </w:p>
    <w:p w14:paraId="5172E5B7" w14:textId="77777777" w:rsidR="00E42A44" w:rsidRPr="001938E8" w:rsidRDefault="00E42A44" w:rsidP="00E42A44">
      <w:r w:rsidRPr="00C116A3">
        <w:rPr>
          <w:rFonts w:ascii="Courier New" w:hAnsi="Courier New"/>
        </w:rPr>
        <w:t>x</w:t>
      </w:r>
      <w:r w:rsidRPr="001938E8">
        <w:tab/>
        <w:t>delete</w:t>
      </w:r>
      <w:r>
        <w:t>s</w:t>
      </w:r>
      <w:r w:rsidRPr="001938E8">
        <w:t xml:space="preserve"> the current character</w:t>
      </w:r>
    </w:p>
    <w:p w14:paraId="3FE38136" w14:textId="77777777" w:rsidR="00E42A44" w:rsidRPr="001938E8" w:rsidRDefault="00E42A44" w:rsidP="00E42A44">
      <w:r w:rsidRPr="00C116A3">
        <w:rPr>
          <w:rFonts w:ascii="Courier New" w:hAnsi="Courier New"/>
        </w:rPr>
        <w:t>ZZ</w:t>
      </w:r>
      <w:r w:rsidRPr="001938E8">
        <w:tab/>
        <w:t>save your work and exit</w:t>
      </w:r>
    </w:p>
    <w:p w14:paraId="15E0C565" w14:textId="77777777" w:rsidR="00E42A44" w:rsidRPr="001938E8" w:rsidRDefault="00E42A44" w:rsidP="00E42A44">
      <w:r w:rsidRPr="00C116A3">
        <w:rPr>
          <w:rFonts w:ascii="Courier New" w:hAnsi="Courier New"/>
        </w:rPr>
        <w:t>:wq</w:t>
      </w:r>
      <w:r w:rsidRPr="001938E8">
        <w:tab/>
        <w:t>save your work and exit</w:t>
      </w:r>
    </w:p>
    <w:p w14:paraId="6B015FD2" w14:textId="77777777" w:rsidR="00E42A44" w:rsidRPr="001938E8" w:rsidRDefault="00E42A44" w:rsidP="00E42A44">
      <w:r w:rsidRPr="00C116A3">
        <w:rPr>
          <w:rFonts w:ascii="Courier New" w:hAnsi="Courier New"/>
        </w:rPr>
        <w:t>:q!</w:t>
      </w:r>
      <w:r w:rsidRPr="001938E8">
        <w:tab/>
        <w:t>exit vi without saving</w:t>
      </w:r>
    </w:p>
    <w:p w14:paraId="2EC5FAF8" w14:textId="77777777" w:rsidR="00E42A44" w:rsidRDefault="00E42A44" w:rsidP="00E42A44">
      <w:r w:rsidRPr="00C116A3">
        <w:rPr>
          <w:rFonts w:ascii="Courier New" w:hAnsi="Courier New"/>
          <w:noProof/>
        </w:rPr>
        <w:t>/word</w:t>
      </w:r>
      <w:r>
        <w:tab/>
      </w:r>
      <w:r w:rsidRPr="006225D6">
        <w:t xml:space="preserve">highlight a particular </w:t>
      </w:r>
      <w:r w:rsidRPr="006225D6">
        <w:rPr>
          <w:rStyle w:val="CodeChar"/>
          <w:rFonts w:eastAsiaTheme="minorEastAsia"/>
        </w:rPr>
        <w:t>word</w:t>
      </w:r>
      <w:r>
        <w:t xml:space="preserve"> throughout your file</w:t>
      </w:r>
    </w:p>
    <w:p w14:paraId="7C39C359" w14:textId="77777777" w:rsidR="00E42A44" w:rsidRPr="006225D6" w:rsidRDefault="00E42A44" w:rsidP="00E42A44">
      <w:pPr>
        <w:pStyle w:val="Code"/>
      </w:pPr>
      <w:r>
        <w:t>:nohlsearch</w:t>
      </w:r>
      <w:r>
        <w:tab/>
      </w:r>
      <w:r w:rsidRPr="00C116A3">
        <w:rPr>
          <w:rFonts w:ascii="Arial" w:hAnsi="Arial"/>
          <w:noProof w:val="0"/>
        </w:rPr>
        <w:t>turn off highlighted words</w:t>
      </w:r>
    </w:p>
    <w:p w14:paraId="4F082391" w14:textId="77777777" w:rsidR="00E42A44" w:rsidRPr="00B83B5F" w:rsidRDefault="00E42A44" w:rsidP="00E42A44">
      <w:pPr>
        <w:pStyle w:val="MainText"/>
      </w:pPr>
    </w:p>
    <w:p w14:paraId="064963CC" w14:textId="77777777" w:rsidR="00E42A44" w:rsidRDefault="00E42A44" w:rsidP="00E42A44"/>
    <w:p w14:paraId="48862EB9" w14:textId="77777777" w:rsidR="00E42A44" w:rsidRPr="00EA6797" w:rsidRDefault="00E42A44" w:rsidP="00E42A44">
      <w:pPr>
        <w:ind w:left="-709" w:right="-99"/>
        <w:rPr>
          <w:rFonts w:ascii="Arial" w:hAnsi="Arial"/>
          <w:sz w:val="20"/>
          <w:szCs w:val="20"/>
        </w:rPr>
      </w:pPr>
    </w:p>
    <w:bookmarkEnd w:id="0"/>
    <w:p w14:paraId="1278B042" w14:textId="12533143" w:rsidR="001537B1" w:rsidRPr="00E42A44" w:rsidRDefault="001537B1" w:rsidP="00E42A44"/>
    <w:sectPr w:rsidR="001537B1" w:rsidRPr="00E42A44" w:rsidSect="00AF4BA7">
      <w:headerReference w:type="even" r:id="rId10"/>
      <w:headerReference w:type="default" r:id="rId11"/>
      <w:footerReference w:type="even" r:id="rId12"/>
      <w:footerReference w:type="default" r:id="rId13"/>
      <w:headerReference w:type="first" r:id="rId14"/>
      <w:footerReference w:type="first" r:id="rId15"/>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57C3B" w14:textId="77777777" w:rsidR="00567994" w:rsidRDefault="00567994" w:rsidP="00EC0EC6">
      <w:r>
        <w:separator/>
      </w:r>
    </w:p>
  </w:endnote>
  <w:endnote w:type="continuationSeparator" w:id="0">
    <w:p w14:paraId="291D6824" w14:textId="77777777" w:rsidR="00567994" w:rsidRDefault="00567994"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5671D" w14:textId="77777777" w:rsidR="00567994" w:rsidRDefault="0056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E166F" w14:textId="3F148081" w:rsidR="00567994" w:rsidRPr="002C41C0" w:rsidRDefault="00122C83" w:rsidP="00567994">
    <w:pPr>
      <w:pStyle w:val="Footer"/>
      <w:jc w:val="right"/>
      <w:rPr>
        <w:rFonts w:ascii="Arial" w:hAnsi="Arial" w:cs="Arial"/>
      </w:rPr>
    </w:pPr>
    <w:sdt>
      <w:sdtPr>
        <w:rPr>
          <w:rFonts w:ascii="Arial" w:hAnsi="Arial" w:cs="Arial"/>
        </w:rPr>
        <w:id w:val="-10070783"/>
        <w:docPartObj>
          <w:docPartGallery w:val="Page Numbers (Top of Page)"/>
          <w:docPartUnique/>
        </w:docPartObj>
      </w:sdtPr>
      <w:sdtEndPr/>
      <w:sdtContent>
        <w:r w:rsidR="00567994">
          <w:rPr>
            <w:noProof/>
          </w:rPr>
          <w:drawing>
            <wp:anchor distT="0" distB="0" distL="114300" distR="114300" simplePos="0" relativeHeight="251665408" behindDoc="1" locked="0" layoutInCell="1" allowOverlap="1" wp14:anchorId="281D5524" wp14:editId="085813EF">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67994" w:rsidRPr="002C41C0">
          <w:rPr>
            <w:rFonts w:ascii="Arial" w:hAnsi="Arial" w:cs="Arial"/>
          </w:rPr>
          <w:t xml:space="preserve">Page </w:t>
        </w:r>
        <w:r w:rsidR="00567994" w:rsidRPr="002C41C0">
          <w:rPr>
            <w:rFonts w:ascii="Arial" w:hAnsi="Arial" w:cs="Arial"/>
            <w:b/>
            <w:bCs/>
          </w:rPr>
          <w:fldChar w:fldCharType="begin"/>
        </w:r>
        <w:r w:rsidR="00567994" w:rsidRPr="002C41C0">
          <w:rPr>
            <w:rFonts w:ascii="Arial" w:hAnsi="Arial" w:cs="Arial"/>
            <w:b/>
            <w:bCs/>
          </w:rPr>
          <w:instrText xml:space="preserve"> PAGE </w:instrText>
        </w:r>
        <w:r w:rsidR="00567994" w:rsidRPr="002C41C0">
          <w:rPr>
            <w:rFonts w:ascii="Arial" w:hAnsi="Arial" w:cs="Arial"/>
            <w:b/>
            <w:bCs/>
          </w:rPr>
          <w:fldChar w:fldCharType="separate"/>
        </w:r>
        <w:r>
          <w:rPr>
            <w:rFonts w:ascii="Arial" w:hAnsi="Arial" w:cs="Arial"/>
            <w:b/>
            <w:bCs/>
            <w:noProof/>
          </w:rPr>
          <w:t>2</w:t>
        </w:r>
        <w:r w:rsidR="00567994" w:rsidRPr="002C41C0">
          <w:rPr>
            <w:rFonts w:ascii="Arial" w:hAnsi="Arial" w:cs="Arial"/>
            <w:b/>
            <w:bCs/>
          </w:rPr>
          <w:fldChar w:fldCharType="end"/>
        </w:r>
        <w:r w:rsidR="00567994" w:rsidRPr="002C41C0">
          <w:rPr>
            <w:rFonts w:ascii="Arial" w:hAnsi="Arial" w:cs="Arial"/>
          </w:rPr>
          <w:t xml:space="preserve"> of </w:t>
        </w:r>
        <w:r w:rsidR="00567994" w:rsidRPr="002C41C0">
          <w:rPr>
            <w:rFonts w:ascii="Arial" w:hAnsi="Arial" w:cs="Arial"/>
            <w:b/>
            <w:bCs/>
          </w:rPr>
          <w:fldChar w:fldCharType="begin"/>
        </w:r>
        <w:r w:rsidR="00567994" w:rsidRPr="002C41C0">
          <w:rPr>
            <w:rFonts w:ascii="Arial" w:hAnsi="Arial" w:cs="Arial"/>
            <w:b/>
            <w:bCs/>
          </w:rPr>
          <w:instrText xml:space="preserve"> NUMPAGES  </w:instrText>
        </w:r>
        <w:r w:rsidR="00567994" w:rsidRPr="002C41C0">
          <w:rPr>
            <w:rFonts w:ascii="Arial" w:hAnsi="Arial" w:cs="Arial"/>
            <w:b/>
            <w:bCs/>
          </w:rPr>
          <w:fldChar w:fldCharType="separate"/>
        </w:r>
        <w:r>
          <w:rPr>
            <w:rFonts w:ascii="Arial" w:hAnsi="Arial" w:cs="Arial"/>
            <w:b/>
            <w:bCs/>
            <w:noProof/>
          </w:rPr>
          <w:t>36</w:t>
        </w:r>
        <w:r w:rsidR="00567994" w:rsidRPr="002C41C0">
          <w:rPr>
            <w:rFonts w:ascii="Arial" w:hAnsi="Arial" w:cs="Arial"/>
            <w:b/>
            <w:bCs/>
          </w:rPr>
          <w:fldChar w:fldCharType="end"/>
        </w:r>
      </w:sdtContent>
    </w:sdt>
  </w:p>
  <w:p w14:paraId="18176B50" w14:textId="078D522C" w:rsidR="00567994" w:rsidRDefault="00567994">
    <w:pPr>
      <w:pStyle w:val="Footer"/>
    </w:pPr>
    <w:r>
      <w:rPr>
        <w:noProof/>
      </w:rPr>
      <mc:AlternateContent>
        <mc:Choice Requires="wps">
          <w:drawing>
            <wp:anchor distT="0" distB="0" distL="114300" distR="114300" simplePos="0" relativeHeight="251663360" behindDoc="1" locked="0" layoutInCell="1" allowOverlap="1" wp14:anchorId="739B25E2" wp14:editId="3D217FCD">
              <wp:simplePos x="0" y="0"/>
              <wp:positionH relativeFrom="column">
                <wp:posOffset>-988060</wp:posOffset>
              </wp:positionH>
              <wp:positionV relativeFrom="paragraph">
                <wp:posOffset>469265</wp:posOffset>
              </wp:positionV>
              <wp:extent cx="7559040" cy="142240"/>
              <wp:effectExtent l="0" t="0" r="3810" b="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862A" id="Rectangle 7" o:spid="_x0000_s1026" style="position:absolute;margin-left:-77.8pt;margin-top:36.9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" fillcolor="black [3213]" stroked="f"/>
          </w:pict>
        </mc:Fallback>
      </mc:AlternateContent>
    </w:r>
    <w:r>
      <w:rPr>
        <w:noProof/>
        <w:lang w:val="en-GB" w:eastAsia="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2A08" w14:textId="77777777" w:rsidR="00567994" w:rsidRDefault="0056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63F88" w14:textId="77777777" w:rsidR="00567994" w:rsidRDefault="00567994" w:rsidP="00EC0EC6">
      <w:r>
        <w:separator/>
      </w:r>
    </w:p>
  </w:footnote>
  <w:footnote w:type="continuationSeparator" w:id="0">
    <w:p w14:paraId="552631DE" w14:textId="77777777" w:rsidR="00567994" w:rsidRDefault="00567994"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88BE" w14:textId="77777777" w:rsidR="00567994" w:rsidRDefault="00567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C996" w14:textId="4B009F72" w:rsidR="00567994" w:rsidRDefault="00567994">
    <w:pPr>
      <w:pStyle w:val="Header"/>
    </w:pPr>
    <w:r>
      <w:rPr>
        <w:noProof/>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3162D" w14:textId="77777777" w:rsidR="00567994" w:rsidRDefault="0056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BDD"/>
    <w:multiLevelType w:val="hybridMultilevel"/>
    <w:tmpl w:val="7FE4EE3E"/>
    <w:lvl w:ilvl="0" w:tplc="CD12B9E2">
      <w:start w:val="1"/>
      <w:numFmt w:val="bullet"/>
      <w:lvlText w:val=""/>
      <w:lvlJc w:val="left"/>
      <w:pPr>
        <w:ind w:left="720" w:hanging="360"/>
      </w:pPr>
      <w:rPr>
        <w:rFonts w:ascii="Symbol" w:hAnsi="Symbol"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195FB3"/>
    <w:multiLevelType w:val="hybridMultilevel"/>
    <w:tmpl w:val="F4087E6C"/>
    <w:lvl w:ilvl="0" w:tplc="DCA4FC98">
      <w:start w:val="1"/>
      <w:numFmt w:val="bullet"/>
      <w:pStyle w:val="TableBullet"/>
      <w:lvlText w:val=""/>
      <w:lvlJc w:val="left"/>
      <w:pPr>
        <w:ind w:left="340" w:hanging="340"/>
      </w:pPr>
      <w:rPr>
        <w:rFonts w:ascii="Symbol" w:hAnsi="Symbol" w:hint="default"/>
        <w:b w:val="0"/>
        <w:i w:val="0"/>
        <w:color w:val="333399"/>
        <w:sz w:val="18"/>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4" w15:restartNumberingAfterBreak="0">
    <w:nsid w:val="42A446A8"/>
    <w:multiLevelType w:val="hybridMultilevel"/>
    <w:tmpl w:val="986A9E94"/>
    <w:lvl w:ilvl="0" w:tplc="65D2C74C">
      <w:start w:val="1"/>
      <w:numFmt w:val="decimal"/>
      <w:lvlText w:val="%1."/>
      <w:lvlJc w:val="left"/>
      <w:pPr>
        <w:tabs>
          <w:tab w:val="num" w:pos="1474"/>
        </w:tabs>
        <w:ind w:left="1474" w:hanging="340"/>
      </w:pPr>
      <w:rPr>
        <w:rFonts w:ascii="Arial" w:hAnsi="Arial" w:hint="default"/>
        <w:b/>
        <w:i w:val="0"/>
        <w:color w:val="auto"/>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777926DA"/>
    <w:multiLevelType w:val="multilevel"/>
    <w:tmpl w:val="087E25A8"/>
    <w:lvl w:ilvl="0">
      <w:start w:val="1"/>
      <w:numFmt w:val="bullet"/>
      <w:pStyle w:val="Bullet"/>
      <w:lvlText w:val=""/>
      <w:lvlJc w:val="left"/>
      <w:pPr>
        <w:ind w:left="340" w:hanging="340"/>
      </w:pPr>
      <w:rPr>
        <w:rFonts w:ascii="Symbol" w:hAnsi="Symbol" w:hint="default"/>
        <w:color w:val="333399"/>
        <w:sz w:val="18"/>
      </w:rPr>
    </w:lvl>
    <w:lvl w:ilvl="1">
      <w:start w:val="1"/>
      <w:numFmt w:val="bullet"/>
      <w:lvlText w:val="o"/>
      <w:lvlJc w:val="left"/>
      <w:pPr>
        <w:ind w:left="680" w:hanging="34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42354"/>
    <w:rsid w:val="00122C83"/>
    <w:rsid w:val="001537B1"/>
    <w:rsid w:val="001F0F34"/>
    <w:rsid w:val="00232B84"/>
    <w:rsid w:val="00273E38"/>
    <w:rsid w:val="002A2FB7"/>
    <w:rsid w:val="004101D9"/>
    <w:rsid w:val="00496A02"/>
    <w:rsid w:val="00567994"/>
    <w:rsid w:val="00603010"/>
    <w:rsid w:val="0083733A"/>
    <w:rsid w:val="00856BCE"/>
    <w:rsid w:val="00886CCC"/>
    <w:rsid w:val="008E47D1"/>
    <w:rsid w:val="009770F5"/>
    <w:rsid w:val="009B6671"/>
    <w:rsid w:val="009F1A92"/>
    <w:rsid w:val="00AF4BA7"/>
    <w:rsid w:val="00B93B78"/>
    <w:rsid w:val="00BC7D9B"/>
    <w:rsid w:val="00C62FFD"/>
    <w:rsid w:val="00E42A44"/>
    <w:rsid w:val="00E454E5"/>
    <w:rsid w:val="00E95794"/>
    <w:rsid w:val="00EA6797"/>
    <w:rsid w:val="00EC0EC6"/>
    <w:rsid w:val="00EE00C2"/>
    <w:rsid w:val="00F20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254C86B"/>
  <w15:docId w15:val="{6D95BB2B-223D-4808-B81B-7BC30052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F4BA7"/>
    <w:pPr>
      <w:keepNext/>
      <w:pageBreakBefore/>
      <w:numPr>
        <w:numId w:val="4"/>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uiPriority w:val="9"/>
    <w:qFormat/>
    <w:rsid w:val="00AF4BA7"/>
    <w:pPr>
      <w:keepNext/>
      <w:numPr>
        <w:ilvl w:val="1"/>
        <w:numId w:val="4"/>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uiPriority w:val="9"/>
    <w:qFormat/>
    <w:rsid w:val="00AF4BA7"/>
    <w:pPr>
      <w:keepNext/>
      <w:numPr>
        <w:ilvl w:val="2"/>
        <w:numId w:val="4"/>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uiPriority w:val="9"/>
    <w:qFormat/>
    <w:rsid w:val="00AF4BA7"/>
    <w:pPr>
      <w:numPr>
        <w:ilvl w:val="3"/>
      </w:numPr>
      <w:spacing w:after="120"/>
      <w:outlineLvl w:val="3"/>
    </w:pPr>
    <w:rPr>
      <w:color w:val="000000"/>
      <w:sz w:val="22"/>
      <w:szCs w:val="22"/>
    </w:rPr>
  </w:style>
  <w:style w:type="paragraph" w:styleId="Heading5">
    <w:name w:val="heading 5"/>
    <w:basedOn w:val="Normal"/>
    <w:next w:val="Normal"/>
    <w:link w:val="Heading5Char"/>
    <w:uiPriority w:val="9"/>
    <w:qFormat/>
    <w:rsid w:val="00AF4BA7"/>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
    <w:qFormat/>
    <w:rsid w:val="00AF4BA7"/>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rsid w:val="00AF4BA7"/>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rsid w:val="00AF4BA7"/>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rsid w:val="00AF4BA7"/>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0EC6"/>
    <w:pPr>
      <w:tabs>
        <w:tab w:val="center" w:pos="4320"/>
        <w:tab w:val="right" w:pos="8640"/>
      </w:tabs>
    </w:pPr>
  </w:style>
  <w:style w:type="character" w:customStyle="1" w:styleId="HeaderChar">
    <w:name w:val="Header Char"/>
    <w:basedOn w:val="DefaultParagraphFont"/>
    <w:link w:val="Header"/>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rsid w:val="00EC0EC6"/>
    <w:rPr>
      <w:rFonts w:ascii="Lucida Grande" w:hAnsi="Lucida Grande" w:cs="Lucida Grande"/>
      <w:sz w:val="18"/>
      <w:szCs w:val="18"/>
    </w:rPr>
  </w:style>
  <w:style w:type="character" w:customStyle="1" w:styleId="Heading1Char">
    <w:name w:val="Heading 1 Char"/>
    <w:basedOn w:val="DefaultParagraphFont"/>
    <w:link w:val="Heading1"/>
    <w:rsid w:val="00AF4BA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uiPriority w:val="9"/>
    <w:rsid w:val="00AF4BA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uiPriority w:val="9"/>
    <w:rsid w:val="00AF4BA7"/>
    <w:rPr>
      <w:rFonts w:ascii="Arial" w:eastAsia="Times New Roman" w:hAnsi="Arial" w:cs="Arial"/>
      <w:b/>
      <w:bCs/>
      <w:color w:val="333399"/>
      <w:szCs w:val="26"/>
      <w:lang w:val="en-GB"/>
    </w:rPr>
  </w:style>
  <w:style w:type="character" w:customStyle="1" w:styleId="Heading4Char">
    <w:name w:val="Heading 4 Char"/>
    <w:basedOn w:val="DefaultParagraphFont"/>
    <w:link w:val="Heading4"/>
    <w:uiPriority w:val="9"/>
    <w:rsid w:val="00AF4BA7"/>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
    <w:rsid w:val="00AF4BA7"/>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
    <w:rsid w:val="00AF4BA7"/>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rsid w:val="00AF4BA7"/>
    <w:rPr>
      <w:rFonts w:ascii="Times New Roman" w:eastAsia="Times New Roman" w:hAnsi="Times New Roman" w:cs="Arial"/>
      <w:lang w:val="en-GB"/>
    </w:rPr>
  </w:style>
  <w:style w:type="character" w:customStyle="1" w:styleId="Heading8Char">
    <w:name w:val="Heading 8 Char"/>
    <w:basedOn w:val="DefaultParagraphFont"/>
    <w:link w:val="Heading8"/>
    <w:rsid w:val="00AF4BA7"/>
    <w:rPr>
      <w:rFonts w:ascii="Times New Roman" w:eastAsia="Times New Roman" w:hAnsi="Times New Roman" w:cs="Arial"/>
      <w:i/>
      <w:iCs/>
      <w:lang w:val="en-GB"/>
    </w:rPr>
  </w:style>
  <w:style w:type="character" w:customStyle="1" w:styleId="Heading9Char">
    <w:name w:val="Heading 9 Char"/>
    <w:basedOn w:val="DefaultParagraphFont"/>
    <w:link w:val="Heading9"/>
    <w:rsid w:val="00AF4BA7"/>
    <w:rPr>
      <w:rFonts w:ascii="Arial" w:eastAsia="Times New Roman" w:hAnsi="Arial" w:cs="Arial"/>
      <w:sz w:val="22"/>
      <w:szCs w:val="22"/>
      <w:lang w:val="en-GB"/>
    </w:rPr>
  </w:style>
  <w:style w:type="character" w:customStyle="1" w:styleId="CodeExample">
    <w:name w:val="CodeExample"/>
    <w:basedOn w:val="DefaultParagraphFont"/>
    <w:uiPriority w:val="1"/>
    <w:qFormat/>
    <w:rsid w:val="00AF4BA7"/>
    <w:rPr>
      <w:rFonts w:ascii="Courier New" w:hAnsi="Courier New" w:cs="Courier New"/>
    </w:rPr>
  </w:style>
  <w:style w:type="paragraph" w:customStyle="1" w:styleId="Code">
    <w:name w:val="Code"/>
    <w:basedOn w:val="Normal"/>
    <w:link w:val="CodeChar"/>
    <w:qFormat/>
    <w:rsid w:val="00AF4BA7"/>
    <w:rPr>
      <w:rFonts w:ascii="Courier New" w:eastAsia="Times New Roman" w:hAnsi="Courier New" w:cs="Arial"/>
      <w:noProof/>
      <w:sz w:val="22"/>
      <w:lang w:val="en-GB"/>
    </w:rPr>
  </w:style>
  <w:style w:type="character" w:customStyle="1" w:styleId="CodeChar">
    <w:name w:val="Code Char"/>
    <w:basedOn w:val="DefaultParagraphFont"/>
    <w:link w:val="Code"/>
    <w:rsid w:val="00AF4BA7"/>
    <w:rPr>
      <w:rFonts w:ascii="Courier New" w:eastAsia="Times New Roman" w:hAnsi="Courier New" w:cs="Arial"/>
      <w:noProof/>
      <w:sz w:val="22"/>
      <w:lang w:val="en-GB"/>
    </w:rPr>
  </w:style>
  <w:style w:type="character" w:customStyle="1" w:styleId="Red200">
    <w:name w:val="Red 200"/>
    <w:basedOn w:val="DefaultParagraphFont"/>
    <w:rsid w:val="00AF4BA7"/>
    <w:rPr>
      <w:rFonts w:ascii="Arial Bold" w:hAnsi="Arial Bold"/>
      <w:b/>
      <w:bCs/>
      <w:caps/>
      <w:color w:val="C80000"/>
      <w:sz w:val="22"/>
    </w:rPr>
  </w:style>
  <w:style w:type="paragraph" w:customStyle="1" w:styleId="Subtitle">
    <w:name w:val="Sub title"/>
    <w:basedOn w:val="Normal"/>
    <w:rsid w:val="00AF4BA7"/>
    <w:rPr>
      <w:rFonts w:ascii="Arial" w:eastAsia="Times New Roman" w:hAnsi="Arial" w:cs="Arial"/>
      <w:b/>
      <w:sz w:val="44"/>
      <w:szCs w:val="44"/>
      <w:lang w:val="en-GB"/>
    </w:rPr>
  </w:style>
  <w:style w:type="paragraph" w:customStyle="1" w:styleId="MainText">
    <w:name w:val="Main Text"/>
    <w:basedOn w:val="Normal"/>
    <w:link w:val="MainTextCharChar"/>
    <w:qFormat/>
    <w:rsid w:val="00AF4BA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AF4BA7"/>
    <w:rPr>
      <w:rFonts w:ascii="Arial" w:eastAsia="Times New Roman" w:hAnsi="Arial" w:cs="Arial"/>
      <w:sz w:val="22"/>
      <w:lang w:val="en-GB"/>
    </w:rPr>
  </w:style>
  <w:style w:type="table" w:styleId="TableGrid">
    <w:name w:val="Table Grid"/>
    <w:basedOn w:val="TableNormal"/>
    <w:uiPriority w:val="59"/>
    <w:rsid w:val="00AF4BA7"/>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customStyle="1" w:styleId="Learningoutcomes">
    <w:name w:val="Learning outcomes"/>
    <w:basedOn w:val="MainText"/>
    <w:rsid w:val="00AF4BA7"/>
    <w:pPr>
      <w:spacing w:after="240"/>
    </w:pPr>
    <w:rPr>
      <w:b/>
      <w:color w:val="333399"/>
      <w:sz w:val="28"/>
    </w:rPr>
  </w:style>
  <w:style w:type="paragraph" w:customStyle="1" w:styleId="Numbered">
    <w:name w:val="Numbered"/>
    <w:basedOn w:val="MainText"/>
    <w:link w:val="NumberedChar"/>
    <w:rsid w:val="00AF4BA7"/>
    <w:pPr>
      <w:tabs>
        <w:tab w:val="left" w:pos="1134"/>
      </w:tabs>
    </w:pPr>
  </w:style>
  <w:style w:type="character" w:customStyle="1" w:styleId="NumberedChar">
    <w:name w:val="Numbered Char"/>
    <w:basedOn w:val="MainTextCharChar"/>
    <w:link w:val="Numbered"/>
    <w:rsid w:val="00AF4BA7"/>
    <w:rPr>
      <w:rFonts w:ascii="Arial" w:eastAsia="Times New Roman" w:hAnsi="Arial" w:cs="Arial"/>
      <w:sz w:val="22"/>
      <w:lang w:val="en-GB"/>
    </w:rPr>
  </w:style>
  <w:style w:type="paragraph" w:styleId="TOC1">
    <w:name w:val="toc 1"/>
    <w:basedOn w:val="Normal"/>
    <w:next w:val="Normal"/>
    <w:autoRedefine/>
    <w:uiPriority w:val="39"/>
    <w:rsid w:val="00AF4BA7"/>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AF4BA7"/>
    <w:pPr>
      <w:tabs>
        <w:tab w:val="left" w:pos="1418"/>
        <w:tab w:val="right" w:leader="dot" w:pos="9639"/>
      </w:tabs>
      <w:spacing w:after="60"/>
      <w:ind w:left="851"/>
    </w:pPr>
    <w:rPr>
      <w:rFonts w:ascii="Arial" w:eastAsia="Times New Roman" w:hAnsi="Arial" w:cs="Arial"/>
      <w:sz w:val="22"/>
      <w:lang w:val="en-GB"/>
    </w:rPr>
  </w:style>
  <w:style w:type="paragraph" w:styleId="TOC3">
    <w:name w:val="toc 3"/>
    <w:basedOn w:val="Normal"/>
    <w:next w:val="Normal"/>
    <w:autoRedefine/>
    <w:semiHidden/>
    <w:rsid w:val="00AF4BA7"/>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AF4BA7"/>
    <w:rPr>
      <w:color w:val="0000FF"/>
      <w:u w:val="single"/>
    </w:rPr>
  </w:style>
  <w:style w:type="paragraph" w:customStyle="1" w:styleId="BodyHeading">
    <w:name w:val="BodyHeading"/>
    <w:rsid w:val="00AF4BA7"/>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AF4BA7"/>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AF4BA7"/>
    <w:rPr>
      <w:rFonts w:ascii="Arial" w:eastAsia="Times New Roman" w:hAnsi="Arial" w:cs="Arial"/>
      <w:sz w:val="20"/>
      <w:szCs w:val="20"/>
      <w:lang w:val="en-GB"/>
    </w:rPr>
  </w:style>
  <w:style w:type="numbering" w:customStyle="1" w:styleId="StyleBulleted9ptIndigo">
    <w:name w:val="Style Bulleted 9 pt Indigo"/>
    <w:basedOn w:val="NoList"/>
    <w:rsid w:val="00AF4BA7"/>
    <w:pPr>
      <w:numPr>
        <w:numId w:val="2"/>
      </w:numPr>
    </w:pPr>
  </w:style>
  <w:style w:type="paragraph" w:styleId="Caption">
    <w:name w:val="caption"/>
    <w:basedOn w:val="Normal"/>
    <w:next w:val="Normal"/>
    <w:semiHidden/>
    <w:unhideWhenUsed/>
    <w:rsid w:val="00AF4BA7"/>
    <w:pPr>
      <w:spacing w:after="200"/>
    </w:pPr>
    <w:rPr>
      <w:rFonts w:ascii="Arial" w:eastAsia="Times New Roman" w:hAnsi="Arial" w:cs="Arial"/>
      <w:b/>
      <w:bCs/>
      <w:color w:val="4F81BD"/>
      <w:sz w:val="18"/>
      <w:szCs w:val="18"/>
      <w:lang w:val="en-GB"/>
    </w:rPr>
  </w:style>
  <w:style w:type="paragraph" w:customStyle="1" w:styleId="Bullet">
    <w:name w:val="Bullet"/>
    <w:basedOn w:val="Normal"/>
    <w:link w:val="BulletChar"/>
    <w:rsid w:val="00AF4BA7"/>
    <w:pPr>
      <w:numPr>
        <w:numId w:val="7"/>
      </w:numPr>
      <w:spacing w:after="120"/>
    </w:pPr>
    <w:rPr>
      <w:rFonts w:ascii="Arial" w:eastAsia="Times New Roman" w:hAnsi="Arial" w:cs="Arial"/>
      <w:sz w:val="22"/>
      <w:lang w:val="en-GB"/>
    </w:rPr>
  </w:style>
  <w:style w:type="character" w:customStyle="1" w:styleId="BulletMultiChar">
    <w:name w:val="Bullet Multi Char"/>
    <w:basedOn w:val="DefaultParagraphFont"/>
    <w:link w:val="BulletMulti"/>
    <w:locked/>
    <w:rsid w:val="00AF4BA7"/>
    <w:rPr>
      <w:rFonts w:ascii="Arial" w:hAnsi="Arial" w:cs="Arial"/>
    </w:rPr>
  </w:style>
  <w:style w:type="paragraph" w:customStyle="1" w:styleId="BulletMulti">
    <w:name w:val="Bullet Multi"/>
    <w:basedOn w:val="Normal"/>
    <w:link w:val="BulletMultiChar"/>
    <w:qFormat/>
    <w:rsid w:val="00AF4BA7"/>
    <w:pPr>
      <w:numPr>
        <w:numId w:val="3"/>
      </w:numPr>
      <w:spacing w:after="120"/>
    </w:pPr>
    <w:rPr>
      <w:rFonts w:ascii="Arial" w:hAnsi="Arial" w:cs="Arial"/>
    </w:rPr>
  </w:style>
  <w:style w:type="paragraph" w:styleId="TOCHeading">
    <w:name w:val="TOC Heading"/>
    <w:basedOn w:val="Heading1"/>
    <w:next w:val="Normal"/>
    <w:uiPriority w:val="39"/>
    <w:semiHidden/>
    <w:unhideWhenUsed/>
    <w:qFormat/>
    <w:rsid w:val="00AF4BA7"/>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qFormat/>
    <w:rsid w:val="00AF4BA7"/>
    <w:pPr>
      <w:numPr>
        <w:numId w:val="6"/>
      </w:numPr>
      <w:spacing w:before="60" w:after="60"/>
    </w:pPr>
    <w:rPr>
      <w:rFonts w:ascii="Arial" w:eastAsia="Times New Roman" w:hAnsi="Arial" w:cs="Arial"/>
      <w:sz w:val="18"/>
      <w:szCs w:val="18"/>
      <w:lang w:val="en-GB"/>
    </w:rPr>
  </w:style>
  <w:style w:type="paragraph" w:styleId="ListParagraph">
    <w:name w:val="List Paragraph"/>
    <w:basedOn w:val="Normal"/>
    <w:uiPriority w:val="34"/>
    <w:rsid w:val="00AF4BA7"/>
    <w:pPr>
      <w:ind w:left="720"/>
    </w:pPr>
    <w:rPr>
      <w:rFonts w:ascii="Arial" w:eastAsia="Times New Roman" w:hAnsi="Arial" w:cs="Arial"/>
      <w:sz w:val="22"/>
      <w:lang w:val="en-GB"/>
    </w:rPr>
  </w:style>
  <w:style w:type="character" w:customStyle="1" w:styleId="TableBulletChar">
    <w:name w:val="Table Bullet Char"/>
    <w:basedOn w:val="DefaultParagraphFont"/>
    <w:link w:val="TableBullet"/>
    <w:rsid w:val="00AF4BA7"/>
    <w:rPr>
      <w:rFonts w:ascii="Arial" w:eastAsia="Times New Roman" w:hAnsi="Arial" w:cs="Arial"/>
      <w:sz w:val="18"/>
      <w:szCs w:val="18"/>
      <w:lang w:val="en-GB"/>
    </w:rPr>
  </w:style>
  <w:style w:type="paragraph" w:customStyle="1" w:styleId="TableText">
    <w:name w:val="Table Text"/>
    <w:basedOn w:val="Normal"/>
    <w:qFormat/>
    <w:rsid w:val="00AF4BA7"/>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AF4BA7"/>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AF4BA7"/>
    <w:pPr>
      <w:ind w:left="440" w:hanging="220"/>
    </w:pPr>
    <w:rPr>
      <w:rFonts w:ascii="Arial" w:eastAsia="Times New Roman" w:hAnsi="Arial" w:cs="Arial"/>
      <w:sz w:val="22"/>
      <w:lang w:val="en-GB"/>
    </w:rPr>
  </w:style>
  <w:style w:type="character" w:customStyle="1" w:styleId="BulletChar">
    <w:name w:val="Bullet Char"/>
    <w:basedOn w:val="DefaultParagraphFont"/>
    <w:link w:val="Bullet"/>
    <w:rsid w:val="00AF4BA7"/>
    <w:rPr>
      <w:rFonts w:ascii="Arial" w:eastAsia="Times New Roman" w:hAnsi="Arial" w:cs="Arial"/>
      <w:sz w:val="22"/>
      <w:lang w:val="en-GB"/>
    </w:rPr>
  </w:style>
  <w:style w:type="character" w:customStyle="1" w:styleId="stress1">
    <w:name w:val="stress1"/>
    <w:basedOn w:val="DefaultParagraphFont"/>
    <w:rsid w:val="00AF4BA7"/>
    <w:rPr>
      <w:b/>
      <w:bCs/>
    </w:rPr>
  </w:style>
  <w:style w:type="character" w:styleId="PlaceholderText">
    <w:name w:val="Placeholder Text"/>
    <w:basedOn w:val="DefaultParagraphFont"/>
    <w:uiPriority w:val="99"/>
    <w:semiHidden/>
    <w:rsid w:val="00AF4BA7"/>
    <w:rPr>
      <w:color w:val="808080"/>
    </w:rPr>
  </w:style>
  <w:style w:type="character" w:styleId="FollowedHyperlink">
    <w:name w:val="FollowedHyperlink"/>
    <w:basedOn w:val="DefaultParagraphFont"/>
    <w:rsid w:val="00AF4BA7"/>
    <w:rPr>
      <w:color w:val="800080"/>
      <w:u w:val="single"/>
    </w:rPr>
  </w:style>
  <w:style w:type="paragraph" w:styleId="Revision">
    <w:name w:val="Revision"/>
    <w:hidden/>
    <w:uiPriority w:val="99"/>
    <w:semiHidden/>
    <w:rsid w:val="00AF4BA7"/>
    <w:rPr>
      <w:rFonts w:ascii="Arial" w:eastAsia="Times New Roman"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jimenez\Desktop\FDM%20Word%20Documents.dotx" TargetMode="External"/></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C6296D0BB197BA4483003E3880790A29" ma:contentTypeVersion="4" ma:contentTypeDescription="Create a new document." ma:contentTypeScope="" ma:versionID="44b887429f14bd41fa5c62838663fd23" xmlns:ct="http://schemas.microsoft.com/office/2006/metadata/contentType" xmlns:ma="http://schemas.microsoft.com/office/2006/metadata/properties/metaAttributes">
<xsd:schema targetNamespace="http://schemas.microsoft.com/office/2006/metadata/properties" ma:root="true" ma:fieldsID="f8b28650bfb533a4c478a473655f8fbb"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documentManagement><Module xmlns="$ListId:Shared Documents;" xsi:nil="true"></Module><RestrictedToTheseUsers xmlns="$ListId:Shared Documents;"><UserInfo><DisplayName></DisplayName><AccountId xsi:nil="true"></AccountId><AccountType/></UserInfo></RestrictedToTheseUsers><Week xmlns="$ListId:Shared Documents;" xsi:nil="true"></Week><Document_x0020_Type xmlns="$ListId:Shared Documents;">Resources</Document_x0020_Type><IconOverlay xmlns="http://schemas.microsoft.com/sharepoint/v4" xsi:nil="true"/></documentManagement></p:properties>

</file>

<file path=customXml/itemProps1.xml><?xml version="1.0" encoding="utf-8"?>
<ds:datastoreItem xmlns:ds="http://schemas.openxmlformats.org/officeDocument/2006/customXml" ds:itemID="{58D51E50-AE62-4ADB-BB4F-C0E67A5F6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4F1EA-B86D-4201-A5A6-39FBDDF475EA}">
  <ds:schemaRefs>
    <ds:schemaRef ds:uri="http://schemas.microsoft.com/sharepoint/v3/contenttype/forms"/>
  </ds:schemaRefs>
</ds:datastoreItem>
</file>

<file path=customXml/itemProps3.xml><?xml version="1.0" encoding="utf-8"?>
<ds:datastoreItem xmlns:ds="http://schemas.openxmlformats.org/officeDocument/2006/customXml" ds:itemID="{A7FDDDC9-7161-4FB7-8CFB-B2D17EF1F662}">
  <ds:schemaRefs>
    <ds:schemaRef ds:uri="http://purl.org/dc/dcmitype/"/>
    <ds:schemaRef ds:uri="http://schemas.microsoft.com/office/2006/documentManagement/types"/>
    <ds:schemaRef ds:uri="http://purl.org/dc/elements/1.1/"/>
    <ds:schemaRef ds:uri="$ListId:Shared Documents;"/>
    <ds:schemaRef ds:uri="http://purl.org/dc/terms/"/>
    <ds:schemaRef ds:uri="http://schemas.microsoft.com/sharepoint/v4"/>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FDM Word Documents.dotx</Template>
  <TotalTime>237</TotalTime>
  <Pages>36</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Richard Jimenez</cp:lastModifiedBy>
  <cp:revision>18</cp:revision>
  <dcterms:created xsi:type="dcterms:W3CDTF">2014-08-01T16:25:00Z</dcterms:created>
  <dcterms:modified xsi:type="dcterms:W3CDTF">2020-11-03T22:30:00Z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0x010100C6296D0BB197BA4483003E3880790A29</vt:lpwstr>
  </property>
  <property fmtid="{D5CDD505-2E9C-101B-9397-08002B2CF9AE}" pid="4" name="ItemRetentionFormula">
    <vt:lpwstr/>
  </property>
</Properties>
</file>